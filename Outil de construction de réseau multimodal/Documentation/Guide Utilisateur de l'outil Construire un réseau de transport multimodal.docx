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95D79" w14:textId="34A212AB" w:rsidR="009A3D93" w:rsidRPr="00A57AF8" w:rsidRDefault="00322044" w:rsidP="009A3D93">
      <w:pPr>
        <w:pStyle w:val="Citecpagedegardeentte"/>
        <w:framePr w:wrap="around"/>
        <w:rPr>
          <w:color w:val="FF0000"/>
        </w:rPr>
      </w:pPr>
      <w:r>
        <w:rPr>
          <w:color w:val="FF0000"/>
        </w:rPr>
        <w:t xml:space="preserve"> </w:t>
      </w:r>
      <w:r w:rsidR="004D0DC1" w:rsidRPr="00A57AF8">
        <w:rPr>
          <w:color w:val="FF0000"/>
        </w:rPr>
        <w:t xml:space="preserve">Outil Citec Digital : Construire un réseau de transport multimodal  </w:t>
      </w:r>
      <w:r w:rsidR="009A3D93" w:rsidRPr="00A57AF8">
        <w:rPr>
          <w:color w:val="FF0000"/>
        </w:rPr>
        <w:fldChar w:fldCharType="begin"/>
      </w:r>
      <w:r w:rsidR="009A3D93" w:rsidRPr="00A57AF8">
        <w:rPr>
          <w:color w:val="FF0000"/>
        </w:rPr>
        <w:instrText xml:space="preserve"> DOCPROPERTY  Client  \* MERGEFORMAT </w:instrText>
      </w:r>
      <w:r w:rsidR="009A3D93" w:rsidRPr="00A57AF8">
        <w:rPr>
          <w:color w:val="FF0000"/>
        </w:rPr>
        <w:fldChar w:fldCharType="end"/>
      </w:r>
    </w:p>
    <w:p w14:paraId="02A3E1F2" w14:textId="4165E8F2" w:rsidR="003C255D" w:rsidRDefault="001F1800" w:rsidP="003C255D">
      <w:pPr>
        <w:pStyle w:val="CitecImagepagedegarde"/>
        <w:framePr w:wrap="around"/>
      </w:pPr>
      <w:r w:rsidRPr="001F1800">
        <w:rPr>
          <w:noProof/>
          <w:lang w:val="fr-CH"/>
        </w:rPr>
        <w:drawing>
          <wp:inline distT="0" distB="0" distL="0" distR="0" wp14:anchorId="7DA673B0" wp14:editId="5FFD5972">
            <wp:extent cx="5847421" cy="3589020"/>
            <wp:effectExtent l="0" t="0" r="1270" b="0"/>
            <wp:docPr id="360853499" name="Picture 360853499" descr="Une image contenant carte, dessin, motif,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3499" name="Image 1" descr="Une image contenant carte, dessin, motif, art&#10;&#10;Description générée automatiquement"/>
                    <pic:cNvPicPr/>
                  </pic:nvPicPr>
                  <pic:blipFill>
                    <a:blip r:embed="rId11"/>
                    <a:stretch>
                      <a:fillRect/>
                    </a:stretch>
                  </pic:blipFill>
                  <pic:spPr>
                    <a:xfrm>
                      <a:off x="0" y="0"/>
                      <a:ext cx="5866454" cy="3600702"/>
                    </a:xfrm>
                    <a:prstGeom prst="rect">
                      <a:avLst/>
                    </a:prstGeom>
                  </pic:spPr>
                </pic:pic>
              </a:graphicData>
            </a:graphic>
          </wp:inline>
        </w:drawing>
      </w:r>
      <w:r w:rsidR="004C200A">
        <w:rPr>
          <w:noProof/>
          <w:lang w:val="fr-CH"/>
        </w:rPr>
        <w:drawing>
          <wp:inline distT="0" distB="0" distL="0" distR="0" wp14:anchorId="616903B1" wp14:editId="6B37EB44">
            <wp:extent cx="6118860" cy="3567430"/>
            <wp:effectExtent l="0" t="0" r="0" b="0"/>
            <wp:docPr id="1" name="Picture 1" descr="page de 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 de garde"/>
                    <pic:cNvPicPr>
                      <a:picLocks noChangeAspect="1" noChangeArrowheads="1"/>
                    </pic:cNvPicPr>
                  </pic:nvPicPr>
                  <pic:blipFill>
                    <a:blip r:embed="rId12">
                      <a:extLst>
                        <a:ext uri="{28A0092B-C50C-407E-A947-70E740481C1C}">
                          <a14:useLocalDpi xmlns:a14="http://schemas.microsoft.com/office/drawing/2010/main" val="0"/>
                        </a:ext>
                      </a:extLst>
                    </a:blip>
                    <a:srcRect b="17357"/>
                    <a:stretch>
                      <a:fillRect/>
                    </a:stretch>
                  </pic:blipFill>
                  <pic:spPr bwMode="auto">
                    <a:xfrm>
                      <a:off x="0" y="0"/>
                      <a:ext cx="6118860" cy="3567430"/>
                    </a:xfrm>
                    <a:prstGeom prst="rect">
                      <a:avLst/>
                    </a:prstGeom>
                    <a:noFill/>
                    <a:ln>
                      <a:noFill/>
                    </a:ln>
                  </pic:spPr>
                </pic:pic>
              </a:graphicData>
            </a:graphic>
          </wp:inline>
        </w:drawing>
      </w:r>
    </w:p>
    <w:p w14:paraId="641FC579" w14:textId="77777777" w:rsidR="0060027D" w:rsidRDefault="0060027D" w:rsidP="00D86345">
      <w:pPr>
        <w:pStyle w:val="CitecImagepagedegarde"/>
        <w:framePr w:wrap="around"/>
        <w:ind w:right="1"/>
      </w:pPr>
    </w:p>
    <w:tbl>
      <w:tblPr>
        <w:tblW w:w="9745" w:type="dxa"/>
        <w:tblLook w:val="01E0" w:firstRow="1" w:lastRow="1" w:firstColumn="1" w:lastColumn="1" w:noHBand="0" w:noVBand="0"/>
      </w:tblPr>
      <w:tblGrid>
        <w:gridCol w:w="1098"/>
        <w:gridCol w:w="8647"/>
      </w:tblGrid>
      <w:tr w:rsidR="00040652" w14:paraId="618FC814" w14:textId="77777777" w:rsidTr="00454C9A">
        <w:tc>
          <w:tcPr>
            <w:tcW w:w="1098" w:type="dxa"/>
            <w:tcBorders>
              <w:top w:val="nil"/>
              <w:left w:val="nil"/>
              <w:bottom w:val="single" w:sz="4" w:space="0" w:color="000000"/>
              <w:right w:val="single" w:sz="4" w:space="0" w:color="000000"/>
              <w:tl2br w:val="nil"/>
              <w:tr2bl w:val="nil"/>
            </w:tcBorders>
            <w:shd w:val="clear" w:color="auto" w:fill="FFFFFF"/>
          </w:tcPr>
          <w:p w14:paraId="31E79484" w14:textId="5AD80E5B" w:rsidR="00040652" w:rsidRPr="00C7366F" w:rsidRDefault="00C7366F" w:rsidP="00776021">
            <w:pPr>
              <w:pStyle w:val="CitecNormal"/>
              <w:framePr w:w="9639" w:h="3969" w:hRule="exact" w:wrap="around" w:vAnchor="page" w:hAnchor="page" w:x="1161" w:y="9071"/>
              <w:spacing w:before="0" w:after="0"/>
              <w:ind w:right="-111" w:hanging="142"/>
              <w:jc w:val="center"/>
              <w:rPr>
                <w:b/>
                <w:sz w:val="48"/>
                <w:szCs w:val="48"/>
              </w:rPr>
            </w:pPr>
            <w:r w:rsidRPr="00C7366F">
              <w:rPr>
                <w:b/>
                <w:iCs/>
                <w:sz w:val="48"/>
                <w:szCs w:val="48"/>
              </w:rPr>
              <w:fldChar w:fldCharType="begin"/>
            </w:r>
            <w:r w:rsidRPr="00C7366F">
              <w:rPr>
                <w:b/>
                <w:iCs/>
                <w:sz w:val="48"/>
                <w:szCs w:val="48"/>
              </w:rPr>
              <w:instrText xml:space="preserve"> IF</w:instrText>
            </w:r>
            <w:r w:rsidRPr="00C7366F">
              <w:rPr>
                <w:b/>
                <w:iCs/>
                <w:sz w:val="48"/>
                <w:szCs w:val="48"/>
              </w:rPr>
              <w:fldChar w:fldCharType="begin"/>
            </w:r>
            <w:r w:rsidRPr="00C7366F">
              <w:rPr>
                <w:b/>
                <w:iCs/>
                <w:sz w:val="48"/>
                <w:szCs w:val="48"/>
              </w:rPr>
              <w:instrText xml:space="preserve"> DOCPROPERTY  Document_O-R </w:instrText>
            </w:r>
            <w:r w:rsidRPr="00C7366F">
              <w:rPr>
                <w:b/>
                <w:iCs/>
                <w:sz w:val="48"/>
                <w:szCs w:val="48"/>
              </w:rPr>
              <w:fldChar w:fldCharType="separate"/>
            </w:r>
            <w:r w:rsidR="00815C12">
              <w:rPr>
                <w:b/>
                <w:iCs/>
                <w:sz w:val="48"/>
                <w:szCs w:val="48"/>
              </w:rPr>
              <w:instrText>Rapport</w:instrText>
            </w:r>
            <w:r w:rsidRPr="00C7366F">
              <w:rPr>
                <w:b/>
                <w:iCs/>
                <w:sz w:val="48"/>
                <w:szCs w:val="48"/>
              </w:rPr>
              <w:fldChar w:fldCharType="end"/>
            </w:r>
            <w:r w:rsidRPr="00C7366F">
              <w:rPr>
                <w:b/>
                <w:iCs/>
                <w:sz w:val="48"/>
                <w:szCs w:val="48"/>
              </w:rPr>
              <w:instrText xml:space="preserve">="Offre" "Offre""" </w:instrText>
            </w:r>
            <w:r w:rsidRPr="00C7366F">
              <w:rPr>
                <w:b/>
                <w:iCs/>
                <w:sz w:val="48"/>
                <w:szCs w:val="48"/>
              </w:rPr>
              <w:fldChar w:fldCharType="end"/>
            </w:r>
          </w:p>
        </w:tc>
        <w:tc>
          <w:tcPr>
            <w:tcW w:w="8647" w:type="dxa"/>
            <w:tcBorders>
              <w:top w:val="nil"/>
              <w:left w:val="single" w:sz="4" w:space="0" w:color="000000"/>
              <w:bottom w:val="single" w:sz="4" w:space="0" w:color="000000"/>
              <w:right w:val="nil"/>
              <w:tl2br w:val="nil"/>
              <w:tr2bl w:val="nil"/>
            </w:tcBorders>
            <w:shd w:val="clear" w:color="auto" w:fill="auto"/>
          </w:tcPr>
          <w:p w14:paraId="1C396977" w14:textId="67C34576" w:rsidR="00040652" w:rsidRPr="00BC716C" w:rsidRDefault="00040652" w:rsidP="00CB27BD">
            <w:pPr>
              <w:pStyle w:val="Citecpagedegardepieddepage"/>
              <w:framePr w:h="3969" w:hRule="exact" w:wrap="around" w:x="1161" w:y="9071"/>
              <w:rPr>
                <w:b/>
                <w:sz w:val="48"/>
                <w:szCs w:val="48"/>
              </w:rPr>
            </w:pPr>
            <w:r w:rsidRPr="00BC716C">
              <w:rPr>
                <w:b/>
                <w:sz w:val="48"/>
                <w:szCs w:val="48"/>
              </w:rPr>
              <w:fldChar w:fldCharType="begin"/>
            </w:r>
            <w:r w:rsidRPr="00BC716C">
              <w:rPr>
                <w:b/>
                <w:sz w:val="48"/>
                <w:szCs w:val="48"/>
              </w:rPr>
              <w:instrText xml:space="preserve"> TITLE   \* MERGEFORMAT </w:instrText>
            </w:r>
            <w:r w:rsidRPr="00BC716C">
              <w:rPr>
                <w:b/>
                <w:sz w:val="48"/>
                <w:szCs w:val="48"/>
              </w:rPr>
              <w:fldChar w:fldCharType="separate"/>
            </w:r>
            <w:r w:rsidR="00815C12">
              <w:rPr>
                <w:b/>
                <w:sz w:val="48"/>
                <w:szCs w:val="48"/>
              </w:rPr>
              <w:t>Guide utilisateur</w:t>
            </w:r>
            <w:r w:rsidRPr="00BC716C">
              <w:rPr>
                <w:b/>
                <w:sz w:val="48"/>
                <w:szCs w:val="48"/>
              </w:rPr>
              <w:fldChar w:fldCharType="end"/>
            </w:r>
          </w:p>
        </w:tc>
      </w:tr>
      <w:tr w:rsidR="00040652" w14:paraId="2ECE4F83" w14:textId="77777777">
        <w:tc>
          <w:tcPr>
            <w:tcW w:w="1098" w:type="dxa"/>
            <w:tcBorders>
              <w:top w:val="single" w:sz="4" w:space="0" w:color="000000"/>
              <w:left w:val="nil"/>
              <w:bottom w:val="nil"/>
              <w:right w:val="single" w:sz="4" w:space="0" w:color="auto"/>
              <w:tl2br w:val="nil"/>
              <w:tr2bl w:val="nil"/>
            </w:tcBorders>
            <w:shd w:val="clear" w:color="auto" w:fill="auto"/>
          </w:tcPr>
          <w:p w14:paraId="63FB9CE7" w14:textId="77777777" w:rsidR="00040652" w:rsidRDefault="00040652" w:rsidP="00CB27BD">
            <w:pPr>
              <w:pStyle w:val="CitecNormal"/>
              <w:framePr w:w="9639" w:h="3969" w:hRule="exact" w:wrap="around" w:vAnchor="page" w:hAnchor="page" w:x="1161" w:y="9071"/>
            </w:pPr>
          </w:p>
        </w:tc>
        <w:tc>
          <w:tcPr>
            <w:tcW w:w="8647" w:type="dxa"/>
            <w:tcBorders>
              <w:top w:val="single" w:sz="4" w:space="0" w:color="000000"/>
              <w:left w:val="single" w:sz="4" w:space="0" w:color="auto"/>
              <w:bottom w:val="nil"/>
              <w:right w:val="nil"/>
              <w:tl2br w:val="nil"/>
              <w:tr2bl w:val="nil"/>
            </w:tcBorders>
          </w:tcPr>
          <w:p w14:paraId="7E343FC9" w14:textId="77777777" w:rsidR="00040652" w:rsidRDefault="00FE4491" w:rsidP="00443250">
            <w:pPr>
              <w:pStyle w:val="Citecpagedegardepieddepage"/>
              <w:framePr w:h="3969" w:hRule="exact" w:wrap="around" w:x="1161" w:y="9071"/>
              <w:spacing w:before="240"/>
              <w:rPr>
                <w:sz w:val="40"/>
                <w:szCs w:val="40"/>
              </w:rPr>
            </w:pPr>
            <w:r>
              <w:rPr>
                <w:sz w:val="40"/>
                <w:szCs w:val="40"/>
              </w:rPr>
              <w:t>Version </w:t>
            </w:r>
            <w:r w:rsidR="00CC393F">
              <w:rPr>
                <w:sz w:val="40"/>
                <w:szCs w:val="40"/>
              </w:rPr>
              <w:t>0.1</w:t>
            </w:r>
          </w:p>
          <w:p w14:paraId="46BF2A80" w14:textId="0576950E" w:rsidR="00CC393F" w:rsidRPr="001E310A" w:rsidRDefault="00CC393F" w:rsidP="00443250">
            <w:pPr>
              <w:pStyle w:val="Citecpagedegardepieddepage"/>
              <w:framePr w:h="3969" w:hRule="exact" w:wrap="around" w:x="1161" w:y="9071"/>
              <w:spacing w:before="240"/>
              <w:rPr>
                <w:sz w:val="32"/>
                <w:szCs w:val="32"/>
              </w:rPr>
            </w:pPr>
          </w:p>
        </w:tc>
      </w:tr>
      <w:tr w:rsidR="003F7889" w14:paraId="278F454B" w14:textId="77777777">
        <w:tc>
          <w:tcPr>
            <w:tcW w:w="1098" w:type="dxa"/>
            <w:tcBorders>
              <w:left w:val="nil"/>
              <w:right w:val="single" w:sz="4" w:space="0" w:color="auto"/>
              <w:tl2br w:val="nil"/>
              <w:tr2bl w:val="nil"/>
            </w:tcBorders>
            <w:shd w:val="clear" w:color="auto" w:fill="auto"/>
          </w:tcPr>
          <w:p w14:paraId="3BCD145B" w14:textId="77777777" w:rsidR="003F7889" w:rsidRDefault="003F7889" w:rsidP="00CB27BD">
            <w:pPr>
              <w:pStyle w:val="CitecNormal"/>
              <w:framePr w:w="9639" w:h="3969" w:hRule="exact" w:wrap="around" w:vAnchor="page" w:hAnchor="page" w:x="1161" w:y="9071"/>
            </w:pPr>
          </w:p>
        </w:tc>
        <w:tc>
          <w:tcPr>
            <w:tcW w:w="8647" w:type="dxa"/>
            <w:tcBorders>
              <w:left w:val="single" w:sz="4" w:space="0" w:color="auto"/>
              <w:right w:val="nil"/>
              <w:tl2br w:val="nil"/>
              <w:tr2bl w:val="nil"/>
            </w:tcBorders>
          </w:tcPr>
          <w:p w14:paraId="4592B0A3" w14:textId="77777777" w:rsidR="003F7889" w:rsidRPr="001E310A" w:rsidRDefault="003F7889" w:rsidP="00FF0667">
            <w:pPr>
              <w:pStyle w:val="Citecpagedegardepieddepage"/>
              <w:framePr w:h="3969" w:hRule="exact" w:wrap="around" w:x="1161" w:y="9071"/>
              <w:spacing w:before="240"/>
              <w:rPr>
                <w:i/>
                <w:iCs/>
                <w:sz w:val="24"/>
                <w:szCs w:val="24"/>
              </w:rPr>
            </w:pPr>
          </w:p>
        </w:tc>
      </w:tr>
      <w:tr w:rsidR="00040652" w14:paraId="7A29C565" w14:textId="77777777">
        <w:trPr>
          <w:trHeight w:val="952"/>
        </w:trPr>
        <w:tc>
          <w:tcPr>
            <w:tcW w:w="1098" w:type="dxa"/>
            <w:tcBorders>
              <w:top w:val="nil"/>
              <w:left w:val="nil"/>
              <w:bottom w:val="nil"/>
              <w:right w:val="single" w:sz="4" w:space="0" w:color="auto"/>
              <w:tl2br w:val="nil"/>
              <w:tr2bl w:val="nil"/>
            </w:tcBorders>
            <w:shd w:val="clear" w:color="auto" w:fill="auto"/>
          </w:tcPr>
          <w:p w14:paraId="3E620D30" w14:textId="77777777" w:rsidR="00040652" w:rsidRDefault="00040652" w:rsidP="00CB27BD">
            <w:pPr>
              <w:pStyle w:val="CitecNormal"/>
              <w:framePr w:w="9639" w:h="3969" w:hRule="exact" w:wrap="around" w:vAnchor="page" w:hAnchor="page" w:x="1161" w:y="9071"/>
            </w:pPr>
          </w:p>
        </w:tc>
        <w:tc>
          <w:tcPr>
            <w:tcW w:w="8647" w:type="dxa"/>
            <w:tcBorders>
              <w:top w:val="nil"/>
              <w:left w:val="single" w:sz="4" w:space="0" w:color="auto"/>
              <w:bottom w:val="nil"/>
              <w:right w:val="nil"/>
              <w:tl2br w:val="nil"/>
              <w:tr2bl w:val="nil"/>
            </w:tcBorders>
            <w:shd w:val="clear" w:color="auto" w:fill="auto"/>
            <w:vAlign w:val="bottom"/>
          </w:tcPr>
          <w:p w14:paraId="52A0B417" w14:textId="2CDE9ECA" w:rsidR="00040652" w:rsidRPr="00607549" w:rsidRDefault="007F372D" w:rsidP="00BC4989">
            <w:pPr>
              <w:pStyle w:val="CitecNormal"/>
              <w:framePr w:w="9639" w:h="3969" w:hRule="exact" w:wrap="around" w:vAnchor="page" w:hAnchor="page" w:x="1161" w:y="9071"/>
            </w:pPr>
            <w:r>
              <w:rPr>
                <w:lang w:val="fr-CH"/>
              </w:rPr>
              <w:fldChar w:fldCharType="begin"/>
            </w:r>
            <w:r>
              <w:rPr>
                <w:lang w:val="fr-CH"/>
              </w:rPr>
              <w:instrText xml:space="preserve"> IF </w:instrText>
            </w:r>
            <w:r>
              <w:rPr>
                <w:lang w:val="fr-CH"/>
              </w:rPr>
              <w:fldChar w:fldCharType="begin"/>
            </w:r>
            <w:r>
              <w:rPr>
                <w:lang w:val="fr-CH"/>
              </w:rPr>
              <w:instrText xml:space="preserve"> DOCPROPERTY "auteur Va" </w:instrText>
            </w:r>
            <w:r>
              <w:rPr>
                <w:lang w:val="fr-CH"/>
              </w:rPr>
              <w:fldChar w:fldCharType="end"/>
            </w:r>
            <w:r>
              <w:rPr>
                <w:lang w:val="fr-CH"/>
              </w:rPr>
              <w:instrText xml:space="preserve"> = "" "" "V</w:instrText>
            </w:r>
            <w:r w:rsidR="007862E1">
              <w:rPr>
                <w:lang w:val="fr-CH"/>
              </w:rPr>
              <w:instrText>ersion</w:instrText>
            </w:r>
            <w:r>
              <w:rPr>
                <w:lang w:val="fr-CH"/>
              </w:rPr>
              <w:instrText xml:space="preserve"> </w:instrText>
            </w:r>
            <w:r>
              <w:rPr>
                <w:lang w:val="fr-CH"/>
              </w:rPr>
              <w:fldChar w:fldCharType="begin"/>
            </w:r>
            <w:r>
              <w:rPr>
                <w:lang w:val="fr-CH"/>
              </w:rPr>
              <w:instrText xml:space="preserve"> IF </w:instrText>
            </w:r>
            <w:r>
              <w:rPr>
                <w:lang w:val="fr-CH"/>
              </w:rPr>
              <w:fldChar w:fldCharType="begin"/>
            </w:r>
            <w:r>
              <w:rPr>
                <w:lang w:val="fr-CH"/>
              </w:rPr>
              <w:instrText xml:space="preserve"> DOCPROPERTY Document_O-R </w:instrText>
            </w:r>
            <w:r>
              <w:rPr>
                <w:lang w:val="fr-CH"/>
              </w:rPr>
              <w:fldChar w:fldCharType="separate"/>
            </w:r>
            <w:r w:rsidR="00467DA2">
              <w:rPr>
                <w:lang w:val="fr-CH"/>
              </w:rPr>
              <w:instrText>Rapport</w:instrText>
            </w:r>
            <w:r>
              <w:rPr>
                <w:lang w:val="fr-CH"/>
              </w:rPr>
              <w:fldChar w:fldCharType="end"/>
            </w:r>
            <w:r>
              <w:rPr>
                <w:lang w:val="fr-CH"/>
              </w:rPr>
              <w:instrText xml:space="preserve"> = "Rapport"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Vb" </w:instrText>
            </w:r>
            <w:r>
              <w:rPr>
                <w:lang w:val="fr-CH"/>
              </w:rPr>
              <w:fldChar w:fldCharType="end"/>
            </w:r>
            <w:r>
              <w:rPr>
                <w:lang w:val="fr-CH"/>
              </w:rPr>
              <w:instrText xml:space="preserve">= "" "2"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Vc" </w:instrText>
            </w:r>
            <w:r>
              <w:rPr>
                <w:lang w:val="fr-CH"/>
              </w:rPr>
              <w:fldChar w:fldCharType="end"/>
            </w:r>
            <w:r>
              <w:rPr>
                <w:lang w:val="fr-CH"/>
              </w:rPr>
              <w:instrText xml:space="preserve">= "" "3"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Vd" </w:instrText>
            </w:r>
            <w:r>
              <w:rPr>
                <w:lang w:val="fr-CH"/>
              </w:rPr>
              <w:fldChar w:fldCharType="end"/>
            </w:r>
            <w:r>
              <w:rPr>
                <w:lang w:val="fr-CH"/>
              </w:rPr>
              <w:instrText xml:space="preserve">= "" "4"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Ve" </w:instrText>
            </w:r>
            <w:r>
              <w:rPr>
                <w:lang w:val="fr-CH"/>
              </w:rPr>
              <w:fldChar w:fldCharType="end"/>
            </w:r>
            <w:r>
              <w:rPr>
                <w:lang w:val="fr-CH"/>
              </w:rPr>
              <w:instrText xml:space="preserve">= "" "5" "6" </w:instrText>
            </w:r>
            <w:r>
              <w:rPr>
                <w:lang w:val="fr-CH"/>
              </w:rPr>
              <w:fldChar w:fldCharType="separate"/>
            </w:r>
            <w:r w:rsidR="00E540AA">
              <w:rPr>
                <w:noProof/>
                <w:lang w:val="fr-CH"/>
              </w:rPr>
              <w:instrText>5</w:instrText>
            </w:r>
            <w:r>
              <w:rPr>
                <w:lang w:val="fr-CH"/>
              </w:rPr>
              <w:fldChar w:fldCharType="end"/>
            </w:r>
            <w:r>
              <w:rPr>
                <w:lang w:val="fr-CH"/>
              </w:rPr>
              <w:instrText xml:space="preserve"> </w:instrText>
            </w:r>
            <w:r>
              <w:rPr>
                <w:lang w:val="fr-CH"/>
              </w:rPr>
              <w:fldChar w:fldCharType="separate"/>
            </w:r>
            <w:r w:rsidR="00E540AA">
              <w:rPr>
                <w:noProof/>
                <w:lang w:val="fr-CH"/>
              </w:rPr>
              <w:instrText>4</w:instrText>
            </w:r>
            <w:r>
              <w:rPr>
                <w:lang w:val="fr-CH"/>
              </w:rPr>
              <w:fldChar w:fldCharType="end"/>
            </w:r>
            <w:r>
              <w:rPr>
                <w:lang w:val="fr-CH"/>
              </w:rPr>
              <w:instrText xml:space="preserve"> </w:instrText>
            </w:r>
            <w:r>
              <w:rPr>
                <w:lang w:val="fr-CH"/>
              </w:rPr>
              <w:fldChar w:fldCharType="separate"/>
            </w:r>
            <w:r w:rsidR="00E540AA">
              <w:rPr>
                <w:noProof/>
                <w:lang w:val="fr-CH"/>
              </w:rPr>
              <w:instrText>3</w:instrText>
            </w:r>
            <w:r>
              <w:rPr>
                <w:lang w:val="fr-CH"/>
              </w:rPr>
              <w:fldChar w:fldCharType="end"/>
            </w:r>
            <w:r>
              <w:rPr>
                <w:lang w:val="fr-CH"/>
              </w:rPr>
              <w:instrText xml:space="preserve"> </w:instrText>
            </w:r>
            <w:r>
              <w:rPr>
                <w:lang w:val="fr-CH"/>
              </w:rPr>
              <w:fldChar w:fldCharType="separate"/>
            </w:r>
            <w:r w:rsidR="00467DA2">
              <w:rPr>
                <w:noProof/>
                <w:lang w:val="fr-CH"/>
              </w:rPr>
              <w:instrText>2</w:instrText>
            </w:r>
            <w:r>
              <w:rPr>
                <w:lang w:val="fr-CH"/>
              </w:rPr>
              <w:fldChar w:fldCharType="end"/>
            </w:r>
            <w:r>
              <w:rPr>
                <w:lang w:val="fr-CH"/>
              </w:rPr>
              <w:instrText xml:space="preserve">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Vb" </w:instrText>
            </w:r>
            <w:r>
              <w:rPr>
                <w:lang w:val="fr-CH"/>
              </w:rPr>
              <w:fldChar w:fldCharType="end"/>
            </w:r>
            <w:r>
              <w:rPr>
                <w:lang w:val="fr-CH"/>
              </w:rPr>
              <w:instrText xml:space="preserve">= "" "a"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Vc" </w:instrText>
            </w:r>
            <w:r>
              <w:rPr>
                <w:lang w:val="fr-CH"/>
              </w:rPr>
              <w:fldChar w:fldCharType="separate"/>
            </w:r>
            <w:r w:rsidR="00E32AA7">
              <w:rPr>
                <w:lang w:val="fr-CH"/>
              </w:rPr>
              <w:instrText>DD</w:instrText>
            </w:r>
            <w:r>
              <w:rPr>
                <w:lang w:val="fr-CH"/>
              </w:rPr>
              <w:fldChar w:fldCharType="end"/>
            </w:r>
            <w:r>
              <w:rPr>
                <w:lang w:val="fr-CH"/>
              </w:rPr>
              <w:instrText xml:space="preserve">= "" "b"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Vd" </w:instrText>
            </w:r>
            <w:r>
              <w:rPr>
                <w:lang w:val="fr-CH"/>
              </w:rPr>
              <w:fldChar w:fldCharType="end"/>
            </w:r>
            <w:r>
              <w:rPr>
                <w:lang w:val="fr-CH"/>
              </w:rPr>
              <w:instrText xml:space="preserve">= "" "c" </w:instrText>
            </w:r>
            <w:r>
              <w:rPr>
                <w:lang w:val="fr-CH"/>
              </w:rPr>
              <w:fldChar w:fldCharType="begin"/>
            </w:r>
            <w:r>
              <w:rPr>
                <w:lang w:val="fr-CH"/>
              </w:rPr>
              <w:instrText xml:space="preserve"> IF </w:instrText>
            </w:r>
            <w:r>
              <w:rPr>
                <w:lang w:val="fr-CH"/>
              </w:rPr>
              <w:fldChar w:fldCharType="begin"/>
            </w:r>
            <w:r>
              <w:rPr>
                <w:lang w:val="fr-CH"/>
              </w:rPr>
              <w:instrText xml:space="preserve"> DOCPROPERTY "auteur Ve" </w:instrText>
            </w:r>
            <w:r>
              <w:rPr>
                <w:lang w:val="fr-CH"/>
              </w:rPr>
              <w:fldChar w:fldCharType="end"/>
            </w:r>
            <w:r>
              <w:rPr>
                <w:lang w:val="fr-CH"/>
              </w:rPr>
              <w:instrText xml:space="preserve">= "" "d" "e" </w:instrText>
            </w:r>
            <w:r>
              <w:rPr>
                <w:lang w:val="fr-CH"/>
              </w:rPr>
              <w:fldChar w:fldCharType="separate"/>
            </w:r>
            <w:r w:rsidR="00E32AA7">
              <w:rPr>
                <w:noProof/>
                <w:lang w:val="fr-CH"/>
              </w:rPr>
              <w:instrText>d</w:instrText>
            </w:r>
            <w:r>
              <w:rPr>
                <w:lang w:val="fr-CH"/>
              </w:rPr>
              <w:fldChar w:fldCharType="end"/>
            </w:r>
            <w:r>
              <w:rPr>
                <w:lang w:val="fr-CH"/>
              </w:rPr>
              <w:instrText xml:space="preserve"> </w:instrText>
            </w:r>
            <w:r>
              <w:rPr>
                <w:lang w:val="fr-CH"/>
              </w:rPr>
              <w:fldChar w:fldCharType="separate"/>
            </w:r>
            <w:r w:rsidR="00E32AA7">
              <w:rPr>
                <w:noProof/>
                <w:lang w:val="fr-CH"/>
              </w:rPr>
              <w:instrText>c</w:instrText>
            </w:r>
            <w:r>
              <w:rPr>
                <w:lang w:val="fr-CH"/>
              </w:rPr>
              <w:fldChar w:fldCharType="end"/>
            </w:r>
            <w:r>
              <w:rPr>
                <w:lang w:val="fr-CH"/>
              </w:rPr>
              <w:instrText xml:space="preserve"> </w:instrText>
            </w:r>
            <w:r>
              <w:rPr>
                <w:lang w:val="fr-CH"/>
              </w:rPr>
              <w:fldChar w:fldCharType="separate"/>
            </w:r>
            <w:r w:rsidR="00E32AA7">
              <w:rPr>
                <w:noProof/>
                <w:lang w:val="fr-CH"/>
              </w:rPr>
              <w:instrText>c</w:instrText>
            </w:r>
            <w:r>
              <w:rPr>
                <w:lang w:val="fr-CH"/>
              </w:rPr>
              <w:fldChar w:fldCharType="end"/>
            </w:r>
            <w:r>
              <w:rPr>
                <w:lang w:val="fr-CH"/>
              </w:rPr>
              <w:instrText xml:space="preserve"> </w:instrText>
            </w:r>
            <w:r>
              <w:rPr>
                <w:lang w:val="fr-CH"/>
              </w:rPr>
              <w:fldChar w:fldCharType="separate"/>
            </w:r>
            <w:r w:rsidR="00467DA2">
              <w:rPr>
                <w:noProof/>
                <w:lang w:val="fr-CH"/>
              </w:rPr>
              <w:instrText>a</w:instrText>
            </w:r>
            <w:r>
              <w:rPr>
                <w:lang w:val="fr-CH"/>
              </w:rPr>
              <w:fldChar w:fldCharType="end"/>
            </w:r>
            <w:r>
              <w:rPr>
                <w:lang w:val="fr-CH"/>
              </w:rPr>
              <w:instrText xml:space="preserve"> </w:instrText>
            </w:r>
            <w:r>
              <w:rPr>
                <w:lang w:val="fr-CH"/>
              </w:rPr>
              <w:fldChar w:fldCharType="separate"/>
            </w:r>
            <w:r w:rsidR="00467DA2">
              <w:rPr>
                <w:noProof/>
                <w:lang w:val="fr-CH"/>
              </w:rPr>
              <w:instrText>2</w:instrText>
            </w:r>
            <w:r>
              <w:rPr>
                <w:lang w:val="fr-CH"/>
              </w:rPr>
              <w:fldChar w:fldCharType="end"/>
            </w:r>
            <w:r>
              <w:rPr>
                <w:lang w:val="fr-CH"/>
              </w:rPr>
              <w:instrText xml:space="preserve"> – " </w:instrText>
            </w:r>
            <w:r>
              <w:rPr>
                <w:lang w:val="fr-CH"/>
              </w:rPr>
              <w:fldChar w:fldCharType="end"/>
            </w:r>
            <w:r w:rsidR="006B6EFA">
              <w:fldChar w:fldCharType="begin"/>
            </w:r>
            <w:r w:rsidR="006B6EFA">
              <w:instrText xml:space="preserve"> DOCPROPERTY  "D</w:instrText>
            </w:r>
            <w:r w:rsidR="006F0EC2">
              <w:instrText xml:space="preserve">ate du document page de titre" \* </w:instrText>
            </w:r>
            <w:r w:rsidR="00BC4989">
              <w:instrText>Lower</w:instrText>
            </w:r>
            <w:r w:rsidR="006F0EC2">
              <w:instrText xml:space="preserve"> </w:instrText>
            </w:r>
            <w:r w:rsidR="006B6EFA">
              <w:fldChar w:fldCharType="separate"/>
            </w:r>
            <w:r w:rsidR="00815C12">
              <w:t>10 aout 2023</w:t>
            </w:r>
            <w:r w:rsidR="006B6EFA">
              <w:fldChar w:fldCharType="end"/>
            </w:r>
          </w:p>
        </w:tc>
      </w:tr>
    </w:tbl>
    <w:p w14:paraId="2F86BB3D" w14:textId="77777777" w:rsidR="00040652" w:rsidRDefault="00040652" w:rsidP="00040652">
      <w:pPr>
        <w:pStyle w:val="Citecpagedegardecentredepage"/>
        <w:framePr w:wrap="around" w:x="1161" w:y="9071"/>
      </w:pPr>
    </w:p>
    <w:p w14:paraId="5EC9DD43" w14:textId="77777777" w:rsidR="00040652" w:rsidRDefault="00040652" w:rsidP="00040652">
      <w:pPr>
        <w:pStyle w:val="Citecpagedegardepieddepage"/>
        <w:framePr w:wrap="around" w:x="1181" w:y="13041"/>
      </w:pPr>
    </w:p>
    <w:tbl>
      <w:tblPr>
        <w:tblW w:w="9745" w:type="dxa"/>
        <w:tblLook w:val="01E0" w:firstRow="1" w:lastRow="1" w:firstColumn="1" w:lastColumn="1" w:noHBand="0" w:noVBand="0"/>
      </w:tblPr>
      <w:tblGrid>
        <w:gridCol w:w="1191"/>
        <w:gridCol w:w="1833"/>
        <w:gridCol w:w="4334"/>
        <w:gridCol w:w="2387"/>
      </w:tblGrid>
      <w:tr w:rsidR="00B60986" w14:paraId="649E2CA8" w14:textId="77777777" w:rsidTr="00B60986">
        <w:tc>
          <w:tcPr>
            <w:tcW w:w="1098" w:type="dxa"/>
            <w:tcBorders>
              <w:top w:val="nil"/>
              <w:left w:val="nil"/>
              <w:bottom w:val="nil"/>
              <w:right w:val="nil"/>
              <w:tl2br w:val="nil"/>
              <w:tr2bl w:val="nil"/>
            </w:tcBorders>
            <w:shd w:val="clear" w:color="auto" w:fill="FFFFFF"/>
          </w:tcPr>
          <w:p w14:paraId="013A45D6" w14:textId="77777777" w:rsidR="00B60986" w:rsidRPr="00FA7F24" w:rsidRDefault="00B60986" w:rsidP="00B60986">
            <w:pPr>
              <w:pStyle w:val="CitecpagedegardeDate"/>
              <w:framePr w:w="9639" w:h="3402" w:hRule="exact" w:wrap="around" w:vAnchor="page" w:hAnchor="page" w:x="1171" w:y="13041"/>
              <w:ind w:left="-57" w:right="-108"/>
              <w:jc w:val="right"/>
            </w:pPr>
            <w:r>
              <w:rPr>
                <w:noProof/>
                <w:lang w:val="fr-CH"/>
              </w:rPr>
              <w:drawing>
                <wp:inline distT="0" distB="0" distL="0" distR="0" wp14:anchorId="14B41EEE" wp14:editId="5D133B2B">
                  <wp:extent cx="654685" cy="654685"/>
                  <wp:effectExtent l="0" t="0" r="0" b="0"/>
                  <wp:docPr id="2" name="Picture 2" descr="Logo Ci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ite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4685" cy="654685"/>
                          </a:xfrm>
                          <a:prstGeom prst="rect">
                            <a:avLst/>
                          </a:prstGeom>
                          <a:noFill/>
                          <a:ln>
                            <a:noFill/>
                          </a:ln>
                        </pic:spPr>
                      </pic:pic>
                    </a:graphicData>
                  </a:graphic>
                </wp:inline>
              </w:drawing>
            </w:r>
            <w:r w:rsidRPr="00CB27BD">
              <w:rPr>
                <w:sz w:val="16"/>
                <w:szCs w:val="16"/>
              </w:rPr>
              <w:t xml:space="preserve"> </w:t>
            </w:r>
          </w:p>
        </w:tc>
        <w:tc>
          <w:tcPr>
            <w:tcW w:w="1845" w:type="dxa"/>
            <w:tcBorders>
              <w:top w:val="nil"/>
              <w:left w:val="nil"/>
              <w:bottom w:val="nil"/>
              <w:right w:val="nil"/>
              <w:tl2br w:val="nil"/>
              <w:tr2bl w:val="nil"/>
            </w:tcBorders>
            <w:shd w:val="clear" w:color="auto" w:fill="auto"/>
            <w:vAlign w:val="bottom"/>
          </w:tcPr>
          <w:p w14:paraId="3395C4D6" w14:textId="77777777" w:rsidR="00B60986" w:rsidRPr="00CB27BD" w:rsidRDefault="00B60986" w:rsidP="00B60986">
            <w:pPr>
              <w:pStyle w:val="CitecpagedegardeDate"/>
              <w:framePr w:w="9639" w:h="3402" w:hRule="exact" w:wrap="around" w:vAnchor="page" w:hAnchor="page" w:x="1171" w:y="13041"/>
              <w:rPr>
                <w:b/>
                <w:sz w:val="16"/>
                <w:szCs w:val="16"/>
              </w:rPr>
            </w:pPr>
            <w:r w:rsidRPr="00CB27BD">
              <w:rPr>
                <w:b/>
                <w:sz w:val="16"/>
                <w:szCs w:val="16"/>
              </w:rPr>
              <w:t>INGENIEURS CONSEILS</w:t>
            </w:r>
          </w:p>
        </w:tc>
        <w:tc>
          <w:tcPr>
            <w:tcW w:w="4395" w:type="dxa"/>
            <w:vMerge w:val="restart"/>
            <w:tcBorders>
              <w:top w:val="nil"/>
              <w:left w:val="nil"/>
              <w:bottom w:val="nil"/>
              <w:right w:val="nil"/>
              <w:tl2br w:val="nil"/>
              <w:tr2bl w:val="nil"/>
            </w:tcBorders>
            <w:shd w:val="clear" w:color="auto" w:fill="auto"/>
          </w:tcPr>
          <w:p w14:paraId="13AD1206" w14:textId="77777777" w:rsidR="00B60986" w:rsidRDefault="00B60986" w:rsidP="00B60986">
            <w:pPr>
              <w:pStyle w:val="CitecpagedegardeDate"/>
              <w:framePr w:w="9639" w:h="3402" w:hRule="exact" w:wrap="around" w:vAnchor="page" w:hAnchor="page" w:x="1171" w:y="13041"/>
              <w:jc w:val="right"/>
              <w:rPr>
                <w:b/>
                <w:sz w:val="16"/>
                <w:szCs w:val="16"/>
              </w:rPr>
            </w:pPr>
          </w:p>
          <w:p w14:paraId="71992BB5" w14:textId="77777777" w:rsidR="00B60986" w:rsidRDefault="00B60986" w:rsidP="00B60986">
            <w:pPr>
              <w:pStyle w:val="CitecpagedegardeDate"/>
              <w:framePr w:w="9639" w:h="3402" w:hRule="exact" w:wrap="around" w:vAnchor="page" w:hAnchor="page" w:x="1171" w:y="13041"/>
              <w:jc w:val="right"/>
              <w:rPr>
                <w:sz w:val="16"/>
                <w:szCs w:val="16"/>
              </w:rPr>
            </w:pPr>
          </w:p>
          <w:p w14:paraId="1C2EB7CE" w14:textId="77777777" w:rsidR="00B60986" w:rsidRDefault="00B60986" w:rsidP="00B60986">
            <w:pPr>
              <w:pStyle w:val="CitecpagedegardeDate"/>
              <w:framePr w:w="9639" w:h="3402" w:hRule="exact" w:wrap="around" w:vAnchor="page" w:hAnchor="page" w:x="1171" w:y="13041"/>
              <w:jc w:val="right"/>
              <w:rPr>
                <w:sz w:val="16"/>
                <w:szCs w:val="16"/>
              </w:rPr>
            </w:pPr>
          </w:p>
          <w:p w14:paraId="474E0B10" w14:textId="77777777" w:rsidR="00B60986" w:rsidRDefault="00B60986" w:rsidP="00B60986">
            <w:pPr>
              <w:pStyle w:val="CitecpagedegardeDate"/>
              <w:framePr w:w="9639" w:h="3402" w:hRule="exact" w:wrap="around" w:vAnchor="page" w:hAnchor="page" w:x="1171" w:y="13041"/>
              <w:jc w:val="right"/>
              <w:rPr>
                <w:sz w:val="16"/>
                <w:szCs w:val="16"/>
              </w:rPr>
            </w:pPr>
          </w:p>
          <w:p w14:paraId="180B4B9E" w14:textId="77777777" w:rsidR="00B60986" w:rsidRDefault="00B60986" w:rsidP="00B60986">
            <w:pPr>
              <w:pStyle w:val="CitecpagedegardeDate"/>
              <w:framePr w:w="9639" w:h="3402" w:hRule="exact" w:wrap="around" w:vAnchor="page" w:hAnchor="page" w:x="1171" w:y="13041"/>
              <w:jc w:val="right"/>
              <w:rPr>
                <w:sz w:val="16"/>
                <w:szCs w:val="16"/>
              </w:rPr>
            </w:pPr>
          </w:p>
          <w:p w14:paraId="0460A7F8" w14:textId="77777777" w:rsidR="00B60986" w:rsidRDefault="00B60986" w:rsidP="00B60986">
            <w:pPr>
              <w:pStyle w:val="CitecpagedegardeDate"/>
              <w:framePr w:w="9639" w:h="3402" w:hRule="exact" w:wrap="around" w:vAnchor="page" w:hAnchor="page" w:x="1171" w:y="13041"/>
              <w:jc w:val="right"/>
              <w:rPr>
                <w:sz w:val="16"/>
                <w:szCs w:val="16"/>
              </w:rPr>
            </w:pPr>
          </w:p>
          <w:p w14:paraId="0B189815" w14:textId="77777777" w:rsidR="00B60986" w:rsidRDefault="00B60986" w:rsidP="00B60986">
            <w:pPr>
              <w:pStyle w:val="CitecpagedegardeDate"/>
              <w:framePr w:w="9639" w:h="3402" w:hRule="exact" w:wrap="around" w:vAnchor="page" w:hAnchor="page" w:x="1171" w:y="13041"/>
              <w:jc w:val="right"/>
              <w:rPr>
                <w:sz w:val="16"/>
                <w:szCs w:val="16"/>
                <w:lang w:val="it-IT"/>
              </w:rPr>
            </w:pPr>
          </w:p>
          <w:p w14:paraId="498F1FF1" w14:textId="77777777" w:rsidR="00B60986" w:rsidRPr="00607549" w:rsidRDefault="00B60986" w:rsidP="00B60986">
            <w:pPr>
              <w:pStyle w:val="Citecpagedegardepieddepage"/>
              <w:framePr w:wrap="around" w:x="1171" w:y="13041"/>
              <w:jc w:val="right"/>
            </w:pPr>
          </w:p>
        </w:tc>
        <w:tc>
          <w:tcPr>
            <w:tcW w:w="2407" w:type="dxa"/>
            <w:vMerge w:val="restart"/>
            <w:tcBorders>
              <w:top w:val="nil"/>
              <w:left w:val="nil"/>
              <w:bottom w:val="nil"/>
              <w:right w:val="nil"/>
              <w:tl2br w:val="nil"/>
              <w:tr2bl w:val="nil"/>
            </w:tcBorders>
            <w:shd w:val="clear" w:color="auto" w:fill="auto"/>
          </w:tcPr>
          <w:p w14:paraId="12C930E1" w14:textId="66B575AA" w:rsidR="00B60986" w:rsidRPr="00CB27BD" w:rsidRDefault="00B60986" w:rsidP="00B60986">
            <w:pPr>
              <w:pStyle w:val="CitecpagedegardeDate"/>
              <w:framePr w:w="9639" w:h="3402" w:hRule="exact" w:wrap="around" w:vAnchor="page" w:hAnchor="page" w:x="1171" w:y="13041"/>
              <w:jc w:val="right"/>
              <w:rPr>
                <w:b/>
                <w:sz w:val="16"/>
                <w:szCs w:val="16"/>
              </w:rPr>
            </w:pPr>
            <w:r>
              <w:rPr>
                <w:b/>
                <w:sz w:val="16"/>
                <w:szCs w:val="16"/>
              </w:rPr>
              <w:fldChar w:fldCharType="begin"/>
            </w:r>
            <w:r>
              <w:rPr>
                <w:b/>
                <w:sz w:val="16"/>
                <w:szCs w:val="16"/>
              </w:rPr>
              <w:instrText xml:space="preserve"> DOCPROPERTY  Societe_Citec  \* MERGEFORMAT </w:instrText>
            </w:r>
            <w:r>
              <w:rPr>
                <w:b/>
                <w:sz w:val="16"/>
                <w:szCs w:val="16"/>
              </w:rPr>
              <w:fldChar w:fldCharType="separate"/>
            </w:r>
            <w:r w:rsidR="00815C12">
              <w:rPr>
                <w:b/>
                <w:sz w:val="16"/>
                <w:szCs w:val="16"/>
              </w:rPr>
              <w:t>Citec Ingénieurs Conseils SAS</w:t>
            </w:r>
            <w:r>
              <w:rPr>
                <w:b/>
                <w:sz w:val="16"/>
                <w:szCs w:val="16"/>
              </w:rPr>
              <w:fldChar w:fldCharType="end"/>
            </w:r>
          </w:p>
          <w:p w14:paraId="4B64D06D" w14:textId="72A3B2E9" w:rsidR="00B60986" w:rsidRPr="00CB27BD" w:rsidRDefault="00B60986" w:rsidP="00B60986">
            <w:pPr>
              <w:pStyle w:val="CitecpagedegardeDate"/>
              <w:framePr w:w="9639" w:h="3402" w:hRule="exact" w:wrap="around" w:vAnchor="page" w:hAnchor="page" w:x="1171" w:y="13041"/>
              <w:jc w:val="right"/>
              <w:rPr>
                <w:sz w:val="16"/>
                <w:szCs w:val="16"/>
              </w:rPr>
            </w:pPr>
            <w:r w:rsidRPr="00CB27BD">
              <w:rPr>
                <w:sz w:val="16"/>
                <w:szCs w:val="16"/>
              </w:rPr>
              <w:fldChar w:fldCharType="begin"/>
            </w:r>
            <w:r w:rsidRPr="00CB27BD">
              <w:rPr>
                <w:sz w:val="16"/>
                <w:szCs w:val="16"/>
              </w:rPr>
              <w:instrText xml:space="preserve"> DOCPROPERTY  Adresse_L1  \* MERGEFORMAT </w:instrText>
            </w:r>
            <w:r w:rsidRPr="00CB27BD">
              <w:rPr>
                <w:sz w:val="16"/>
                <w:szCs w:val="16"/>
              </w:rPr>
              <w:fldChar w:fldCharType="separate"/>
            </w:r>
            <w:r w:rsidR="00815C12">
              <w:rPr>
                <w:sz w:val="16"/>
                <w:szCs w:val="16"/>
              </w:rPr>
              <w:t>Villa Occitanie</w:t>
            </w:r>
            <w:r w:rsidRPr="00CB27BD">
              <w:rPr>
                <w:sz w:val="16"/>
                <w:szCs w:val="16"/>
              </w:rPr>
              <w:fldChar w:fldCharType="end"/>
            </w:r>
          </w:p>
          <w:p w14:paraId="759CB146" w14:textId="31B79F31" w:rsidR="00B60986" w:rsidRPr="00CB27BD" w:rsidRDefault="00B60986" w:rsidP="00B60986">
            <w:pPr>
              <w:pStyle w:val="CitecpagedegardeDate"/>
              <w:framePr w:w="9639" w:h="3402" w:hRule="exact" w:wrap="around" w:vAnchor="page" w:hAnchor="page" w:x="1171" w:y="13041"/>
              <w:jc w:val="right"/>
              <w:rPr>
                <w:sz w:val="16"/>
                <w:szCs w:val="16"/>
              </w:rPr>
            </w:pPr>
            <w:r w:rsidRPr="00CB27BD">
              <w:rPr>
                <w:sz w:val="16"/>
                <w:szCs w:val="16"/>
              </w:rPr>
              <w:fldChar w:fldCharType="begin"/>
            </w:r>
            <w:r w:rsidRPr="00CB27BD">
              <w:rPr>
                <w:sz w:val="16"/>
                <w:szCs w:val="16"/>
              </w:rPr>
              <w:instrText xml:space="preserve"> DOCPROPERTY  Adresse_L2  \* MERGEFORMAT </w:instrText>
            </w:r>
            <w:r w:rsidRPr="00CB27BD">
              <w:rPr>
                <w:sz w:val="16"/>
                <w:szCs w:val="16"/>
              </w:rPr>
              <w:fldChar w:fldCharType="separate"/>
            </w:r>
            <w:r w:rsidR="00815C12">
              <w:rPr>
                <w:sz w:val="16"/>
                <w:szCs w:val="16"/>
              </w:rPr>
              <w:t>6, avenue Albert Durand</w:t>
            </w:r>
            <w:r w:rsidRPr="00CB27BD">
              <w:rPr>
                <w:sz w:val="16"/>
                <w:szCs w:val="16"/>
              </w:rPr>
              <w:fldChar w:fldCharType="end"/>
            </w:r>
          </w:p>
          <w:p w14:paraId="1749B5CE" w14:textId="2FFCA2EA" w:rsidR="00B60986" w:rsidRPr="00CB27BD" w:rsidRDefault="00B60986" w:rsidP="00B60986">
            <w:pPr>
              <w:pStyle w:val="CitecpagedegardeDate"/>
              <w:framePr w:w="9639" w:h="3402" w:hRule="exact" w:wrap="around" w:vAnchor="page" w:hAnchor="page" w:x="1171" w:y="13041"/>
              <w:jc w:val="right"/>
              <w:rPr>
                <w:sz w:val="16"/>
                <w:szCs w:val="16"/>
              </w:rPr>
            </w:pPr>
            <w:r w:rsidRPr="00CB27BD">
              <w:rPr>
                <w:sz w:val="16"/>
                <w:szCs w:val="16"/>
              </w:rPr>
              <w:fldChar w:fldCharType="begin"/>
            </w:r>
            <w:r w:rsidRPr="00CB27BD">
              <w:rPr>
                <w:sz w:val="16"/>
                <w:szCs w:val="16"/>
              </w:rPr>
              <w:instrText xml:space="preserve"> DOCPROPERTY  Adresse_L3  \* MERGEFORMAT </w:instrText>
            </w:r>
            <w:r w:rsidRPr="00CB27BD">
              <w:rPr>
                <w:sz w:val="16"/>
                <w:szCs w:val="16"/>
              </w:rPr>
              <w:fldChar w:fldCharType="separate"/>
            </w:r>
            <w:r w:rsidR="00815C12">
              <w:rPr>
                <w:sz w:val="16"/>
                <w:szCs w:val="16"/>
              </w:rPr>
              <w:t>F-31700 Blagnac</w:t>
            </w:r>
            <w:r w:rsidRPr="00CB27BD">
              <w:rPr>
                <w:sz w:val="16"/>
                <w:szCs w:val="16"/>
              </w:rPr>
              <w:fldChar w:fldCharType="end"/>
            </w:r>
          </w:p>
          <w:p w14:paraId="01D05E8E" w14:textId="31AD9496" w:rsidR="00B60986" w:rsidRPr="00CB27BD" w:rsidRDefault="00B60986" w:rsidP="00B60986">
            <w:pPr>
              <w:pStyle w:val="CitecpagedegardeDate"/>
              <w:framePr w:w="9639" w:h="3402" w:hRule="exact" w:wrap="around" w:vAnchor="page" w:hAnchor="page" w:x="1171" w:y="13041"/>
              <w:jc w:val="right"/>
              <w:rPr>
                <w:sz w:val="16"/>
                <w:szCs w:val="16"/>
              </w:rPr>
            </w:pPr>
            <w:r w:rsidRPr="00CB27BD">
              <w:rPr>
                <w:sz w:val="16"/>
                <w:szCs w:val="16"/>
              </w:rPr>
              <w:fldChar w:fldCharType="begin"/>
            </w:r>
            <w:r w:rsidRPr="00CB27BD">
              <w:rPr>
                <w:sz w:val="16"/>
                <w:szCs w:val="16"/>
              </w:rPr>
              <w:instrText xml:space="preserve"> DOCPROPERTY  Tel  \* MERGEFORMAT </w:instrText>
            </w:r>
            <w:r w:rsidRPr="00CB27BD">
              <w:rPr>
                <w:sz w:val="16"/>
                <w:szCs w:val="16"/>
              </w:rPr>
              <w:fldChar w:fldCharType="separate"/>
            </w:r>
            <w:r w:rsidR="00815C12">
              <w:rPr>
                <w:sz w:val="16"/>
                <w:szCs w:val="16"/>
              </w:rPr>
              <w:t>Tél +33 (0)5 36 09 08 94</w:t>
            </w:r>
            <w:r w:rsidRPr="00CB27BD">
              <w:rPr>
                <w:sz w:val="16"/>
                <w:szCs w:val="16"/>
              </w:rPr>
              <w:fldChar w:fldCharType="end"/>
            </w:r>
            <w:r w:rsidRPr="00CB27BD">
              <w:rPr>
                <w:sz w:val="16"/>
                <w:szCs w:val="16"/>
              </w:rPr>
              <w:t xml:space="preserve"> </w:t>
            </w:r>
            <w:r w:rsidRPr="00CB27BD">
              <w:rPr>
                <w:color w:val="FF0000"/>
                <w:sz w:val="16"/>
                <w:szCs w:val="16"/>
              </w:rPr>
              <w:t>■</w:t>
            </w:r>
          </w:p>
          <w:p w14:paraId="31C82256" w14:textId="5B71BDA1" w:rsidR="00B60986" w:rsidRPr="00CB27BD" w:rsidRDefault="00B60986" w:rsidP="00B60986">
            <w:pPr>
              <w:pStyle w:val="CitecpagedegardeDate"/>
              <w:framePr w:w="9639" w:h="3402" w:hRule="exact" w:wrap="around" w:vAnchor="page" w:hAnchor="page" w:x="1171" w:y="13041"/>
              <w:jc w:val="right"/>
              <w:rPr>
                <w:sz w:val="16"/>
                <w:szCs w:val="16"/>
              </w:rPr>
            </w:pPr>
            <w:r w:rsidRPr="00CB27BD">
              <w:rPr>
                <w:sz w:val="16"/>
                <w:szCs w:val="16"/>
              </w:rPr>
              <w:fldChar w:fldCharType="begin"/>
            </w:r>
            <w:r w:rsidRPr="00CB27BD">
              <w:rPr>
                <w:sz w:val="16"/>
                <w:szCs w:val="16"/>
              </w:rPr>
              <w:instrText xml:space="preserve"> DOCPROPERTY  Fax  \* MERGEFORMAT </w:instrText>
            </w:r>
            <w:r w:rsidRPr="00CB27BD">
              <w:rPr>
                <w:sz w:val="16"/>
                <w:szCs w:val="16"/>
              </w:rPr>
              <w:fldChar w:fldCharType="separate"/>
            </w:r>
            <w:r w:rsidR="00815C12">
              <w:rPr>
                <w:sz w:val="16"/>
                <w:szCs w:val="16"/>
              </w:rPr>
              <w:t>Fax +41 (0)22 809 60 01</w:t>
            </w:r>
            <w:r w:rsidRPr="00CB27BD">
              <w:rPr>
                <w:sz w:val="16"/>
                <w:szCs w:val="16"/>
              </w:rPr>
              <w:fldChar w:fldCharType="end"/>
            </w:r>
            <w:r w:rsidRPr="00CB27BD">
              <w:rPr>
                <w:sz w:val="16"/>
                <w:szCs w:val="16"/>
              </w:rPr>
              <w:t xml:space="preserve"> </w:t>
            </w:r>
            <w:r w:rsidRPr="00CB27BD">
              <w:rPr>
                <w:color w:val="FF0000"/>
                <w:sz w:val="16"/>
                <w:szCs w:val="16"/>
              </w:rPr>
              <w:t>■</w:t>
            </w:r>
          </w:p>
          <w:p w14:paraId="65DA1249" w14:textId="77777777" w:rsidR="00B60986" w:rsidRPr="00101FE3" w:rsidRDefault="00B60986" w:rsidP="00B60986">
            <w:pPr>
              <w:pStyle w:val="CitecpagedegardeDate"/>
              <w:framePr w:w="9639" w:h="3402" w:hRule="exact" w:wrap="around" w:vAnchor="page" w:hAnchor="page" w:x="1171" w:y="13041"/>
              <w:jc w:val="right"/>
              <w:rPr>
                <w:sz w:val="16"/>
                <w:szCs w:val="16"/>
                <w:lang w:val="it-IT"/>
              </w:rPr>
            </w:pPr>
            <w:r w:rsidRPr="00101FE3">
              <w:rPr>
                <w:sz w:val="16"/>
                <w:szCs w:val="16"/>
                <w:lang w:val="it-IT"/>
              </w:rPr>
              <w:t xml:space="preserve">e-mail: citec@citec.ch </w:t>
            </w:r>
            <w:r w:rsidRPr="00101FE3">
              <w:rPr>
                <w:color w:val="FF0000"/>
                <w:sz w:val="16"/>
                <w:szCs w:val="16"/>
                <w:lang w:val="it-IT"/>
              </w:rPr>
              <w:t>■</w:t>
            </w:r>
            <w:r w:rsidRPr="00101FE3">
              <w:rPr>
                <w:sz w:val="16"/>
                <w:szCs w:val="16"/>
                <w:lang w:val="it-IT"/>
              </w:rPr>
              <w:t xml:space="preserve"> </w:t>
            </w:r>
          </w:p>
          <w:p w14:paraId="79FC7194" w14:textId="77777777" w:rsidR="00B60986" w:rsidRPr="00607549" w:rsidRDefault="00B60986" w:rsidP="00B60986">
            <w:pPr>
              <w:pStyle w:val="Citecpagedegardepieddepage"/>
              <w:framePr w:wrap="around" w:x="1171" w:y="13041"/>
              <w:jc w:val="right"/>
            </w:pPr>
            <w:r w:rsidRPr="00CB27BD">
              <w:rPr>
                <w:sz w:val="16"/>
                <w:szCs w:val="16"/>
              </w:rPr>
              <w:t xml:space="preserve">www.citec.ch </w:t>
            </w:r>
            <w:r w:rsidRPr="00CB27BD">
              <w:rPr>
                <w:color w:val="FF0000"/>
                <w:sz w:val="16"/>
                <w:szCs w:val="16"/>
              </w:rPr>
              <w:t>■</w:t>
            </w:r>
          </w:p>
        </w:tc>
      </w:tr>
      <w:tr w:rsidR="00B60986" w14:paraId="3F6AC178" w14:textId="77777777" w:rsidTr="00B60986">
        <w:tc>
          <w:tcPr>
            <w:tcW w:w="1098" w:type="dxa"/>
            <w:tcBorders>
              <w:top w:val="nil"/>
              <w:left w:val="nil"/>
              <w:bottom w:val="nil"/>
              <w:right w:val="nil"/>
              <w:tl2br w:val="nil"/>
              <w:tr2bl w:val="nil"/>
            </w:tcBorders>
            <w:shd w:val="clear" w:color="auto" w:fill="auto"/>
          </w:tcPr>
          <w:p w14:paraId="23240678" w14:textId="77777777" w:rsidR="00B60986" w:rsidRPr="00821EF2" w:rsidRDefault="00B60986" w:rsidP="00B60986">
            <w:pPr>
              <w:pStyle w:val="CitecpagedegardeDate"/>
              <w:framePr w:w="9639" w:h="3402" w:hRule="exact" w:wrap="around" w:vAnchor="page" w:hAnchor="page" w:x="1171" w:y="13041"/>
              <w:ind w:right="-57"/>
              <w:jc w:val="right"/>
              <w:rPr>
                <w:sz w:val="16"/>
                <w:szCs w:val="16"/>
              </w:rPr>
            </w:pPr>
            <w:r w:rsidRPr="00CB27BD">
              <w:rPr>
                <w:sz w:val="16"/>
                <w:szCs w:val="16"/>
              </w:rPr>
              <w:t>Aménagements</w:t>
            </w:r>
            <w:r>
              <w:rPr>
                <w:sz w:val="16"/>
                <w:szCs w:val="16"/>
              </w:rPr>
              <w:br/>
            </w:r>
            <w:r w:rsidRPr="00CB27BD">
              <w:rPr>
                <w:sz w:val="16"/>
                <w:szCs w:val="16"/>
              </w:rPr>
              <w:t>Modélisation</w:t>
            </w:r>
            <w:r>
              <w:rPr>
                <w:sz w:val="16"/>
                <w:szCs w:val="16"/>
              </w:rPr>
              <w:br/>
            </w:r>
            <w:r w:rsidRPr="00CB27BD">
              <w:rPr>
                <w:sz w:val="16"/>
                <w:szCs w:val="16"/>
              </w:rPr>
              <w:t>Planification</w:t>
            </w:r>
            <w:r>
              <w:rPr>
                <w:sz w:val="16"/>
                <w:szCs w:val="16"/>
              </w:rPr>
              <w:br/>
              <w:t>Ferroviaire</w:t>
            </w:r>
          </w:p>
        </w:tc>
        <w:tc>
          <w:tcPr>
            <w:tcW w:w="1845" w:type="dxa"/>
            <w:tcBorders>
              <w:top w:val="nil"/>
              <w:left w:val="nil"/>
              <w:bottom w:val="nil"/>
              <w:right w:val="nil"/>
              <w:tl2br w:val="nil"/>
              <w:tr2bl w:val="nil"/>
            </w:tcBorders>
          </w:tcPr>
          <w:p w14:paraId="3818F07A" w14:textId="77777777" w:rsidR="00B60986" w:rsidRPr="00CB27BD" w:rsidRDefault="00B60986" w:rsidP="00B60986">
            <w:pPr>
              <w:pStyle w:val="CitecpagedegardeDate"/>
              <w:framePr w:w="9639" w:h="3402" w:hRule="exact" w:wrap="around" w:vAnchor="page" w:hAnchor="page" w:x="1171" w:y="13041"/>
              <w:rPr>
                <w:b/>
                <w:sz w:val="16"/>
                <w:szCs w:val="16"/>
              </w:rPr>
            </w:pPr>
            <w:r w:rsidRPr="00CB27BD">
              <w:rPr>
                <w:sz w:val="16"/>
                <w:szCs w:val="16"/>
              </w:rPr>
              <w:t>Régulation du trafic</w:t>
            </w:r>
            <w:r>
              <w:rPr>
                <w:sz w:val="16"/>
                <w:szCs w:val="16"/>
              </w:rPr>
              <w:br/>
            </w:r>
            <w:r w:rsidRPr="00CB27BD">
              <w:rPr>
                <w:sz w:val="16"/>
                <w:szCs w:val="16"/>
              </w:rPr>
              <w:t>Transports urbains</w:t>
            </w:r>
            <w:r>
              <w:rPr>
                <w:sz w:val="16"/>
                <w:szCs w:val="16"/>
              </w:rPr>
              <w:br/>
            </w:r>
            <w:r w:rsidRPr="00CB27BD">
              <w:rPr>
                <w:sz w:val="16"/>
                <w:szCs w:val="16"/>
              </w:rPr>
              <w:t>Etude d’impacts</w:t>
            </w:r>
            <w:r>
              <w:rPr>
                <w:sz w:val="16"/>
                <w:szCs w:val="16"/>
              </w:rPr>
              <w:br/>
            </w:r>
            <w:r w:rsidRPr="00821EF2">
              <w:rPr>
                <w:sz w:val="16"/>
                <w:szCs w:val="16"/>
              </w:rPr>
              <w:t>Large events</w:t>
            </w:r>
          </w:p>
        </w:tc>
        <w:tc>
          <w:tcPr>
            <w:tcW w:w="4395" w:type="dxa"/>
            <w:vMerge/>
            <w:tcBorders>
              <w:top w:val="nil"/>
              <w:left w:val="nil"/>
              <w:bottom w:val="nil"/>
              <w:right w:val="nil"/>
              <w:tl2br w:val="nil"/>
              <w:tr2bl w:val="nil"/>
            </w:tcBorders>
          </w:tcPr>
          <w:p w14:paraId="2FCE4BB8" w14:textId="77777777" w:rsidR="00B60986" w:rsidRPr="00607549" w:rsidRDefault="00B60986" w:rsidP="00B60986">
            <w:pPr>
              <w:pStyle w:val="Citecpagedegardepieddepage"/>
              <w:framePr w:wrap="around" w:x="1171" w:y="13041"/>
            </w:pPr>
          </w:p>
        </w:tc>
        <w:tc>
          <w:tcPr>
            <w:tcW w:w="2407" w:type="dxa"/>
            <w:vMerge/>
            <w:tcBorders>
              <w:top w:val="nil"/>
              <w:left w:val="nil"/>
              <w:bottom w:val="nil"/>
              <w:right w:val="nil"/>
              <w:tl2br w:val="nil"/>
              <w:tr2bl w:val="nil"/>
            </w:tcBorders>
          </w:tcPr>
          <w:p w14:paraId="183B8BB1" w14:textId="77777777" w:rsidR="00B60986" w:rsidRPr="00607549" w:rsidRDefault="00B60986" w:rsidP="00B60986">
            <w:pPr>
              <w:pStyle w:val="Citecpagedegardepieddepage"/>
              <w:framePr w:wrap="around" w:x="1171" w:y="13041"/>
            </w:pPr>
          </w:p>
        </w:tc>
      </w:tr>
      <w:tr w:rsidR="00040652" w14:paraId="226B8770" w14:textId="77777777">
        <w:trPr>
          <w:trHeight w:val="1135"/>
        </w:trPr>
        <w:tc>
          <w:tcPr>
            <w:tcW w:w="9745" w:type="dxa"/>
            <w:gridSpan w:val="4"/>
            <w:tcBorders>
              <w:top w:val="nil"/>
              <w:left w:val="nil"/>
              <w:bottom w:val="nil"/>
              <w:right w:val="nil"/>
              <w:tl2br w:val="nil"/>
              <w:tr2bl w:val="nil"/>
            </w:tcBorders>
            <w:shd w:val="clear" w:color="auto" w:fill="auto"/>
            <w:vAlign w:val="bottom"/>
          </w:tcPr>
          <w:p w14:paraId="7D8CECF6" w14:textId="77777777" w:rsidR="00040652" w:rsidRPr="00607549" w:rsidRDefault="00040652" w:rsidP="00B60986">
            <w:pPr>
              <w:pStyle w:val="Citecpagedegardepieddepage"/>
              <w:framePr w:wrap="around" w:x="1171" w:y="13041"/>
              <w:jc w:val="center"/>
            </w:pPr>
            <w:r w:rsidRPr="00CB27BD">
              <w:rPr>
                <w:b/>
                <w:sz w:val="16"/>
                <w:szCs w:val="16"/>
              </w:rPr>
              <w:t xml:space="preserve">Genève – </w:t>
            </w:r>
            <w:r w:rsidR="005F1725">
              <w:rPr>
                <w:b/>
                <w:sz w:val="16"/>
                <w:szCs w:val="16"/>
              </w:rPr>
              <w:t>Vaud – Valais</w:t>
            </w:r>
            <w:r w:rsidRPr="00CB27BD">
              <w:rPr>
                <w:b/>
                <w:sz w:val="16"/>
                <w:szCs w:val="16"/>
              </w:rPr>
              <w:t xml:space="preserve"> – </w:t>
            </w:r>
            <w:r w:rsidR="00F71D32">
              <w:rPr>
                <w:b/>
                <w:sz w:val="16"/>
                <w:szCs w:val="16"/>
              </w:rPr>
              <w:t xml:space="preserve">Neuchâtel – Jura – </w:t>
            </w:r>
            <w:r w:rsidR="008F797E">
              <w:rPr>
                <w:b/>
                <w:sz w:val="16"/>
                <w:szCs w:val="16"/>
              </w:rPr>
              <w:t>Paris</w:t>
            </w:r>
            <w:r w:rsidRPr="00CB27BD">
              <w:rPr>
                <w:b/>
                <w:sz w:val="16"/>
                <w:szCs w:val="16"/>
              </w:rPr>
              <w:t xml:space="preserve"> – </w:t>
            </w:r>
            <w:r w:rsidR="008F797E" w:rsidRPr="00CB27BD">
              <w:rPr>
                <w:b/>
                <w:sz w:val="16"/>
                <w:szCs w:val="16"/>
              </w:rPr>
              <w:t>Lyon</w:t>
            </w:r>
            <w:r w:rsidR="00476C29" w:rsidRPr="00CB27BD">
              <w:rPr>
                <w:b/>
                <w:sz w:val="16"/>
                <w:szCs w:val="16"/>
              </w:rPr>
              <w:t xml:space="preserve"> – </w:t>
            </w:r>
            <w:r w:rsidR="00B24C69">
              <w:rPr>
                <w:b/>
                <w:sz w:val="16"/>
                <w:szCs w:val="16"/>
              </w:rPr>
              <w:t xml:space="preserve">Toulouse – </w:t>
            </w:r>
            <w:r w:rsidRPr="00CB27BD">
              <w:rPr>
                <w:b/>
                <w:sz w:val="16"/>
                <w:szCs w:val="16"/>
              </w:rPr>
              <w:t>T</w:t>
            </w:r>
            <w:r w:rsidR="005F1725">
              <w:rPr>
                <w:b/>
                <w:sz w:val="16"/>
                <w:szCs w:val="16"/>
              </w:rPr>
              <w:t>o</w:t>
            </w:r>
            <w:r w:rsidRPr="00CB27BD">
              <w:rPr>
                <w:b/>
                <w:sz w:val="16"/>
                <w:szCs w:val="16"/>
              </w:rPr>
              <w:t>rin</w:t>
            </w:r>
            <w:r w:rsidR="005F1725">
              <w:rPr>
                <w:b/>
                <w:sz w:val="16"/>
                <w:szCs w:val="16"/>
              </w:rPr>
              <w:t>o</w:t>
            </w:r>
          </w:p>
        </w:tc>
      </w:tr>
    </w:tbl>
    <w:p w14:paraId="1237A716" w14:textId="77777777" w:rsidR="00040652" w:rsidRDefault="00040652" w:rsidP="00040652">
      <w:pPr>
        <w:pStyle w:val="Citecpagedegardepieddepage"/>
        <w:framePr w:wrap="around" w:x="1171" w:y="13041"/>
      </w:pPr>
    </w:p>
    <w:p w14:paraId="7C11B0D5" w14:textId="411B2C8B" w:rsidR="00567F44" w:rsidRDefault="00567F44" w:rsidP="00F12DD3">
      <w:pPr>
        <w:pStyle w:val="Citecpagedegardelogoentte"/>
        <w:framePr w:wrap="around"/>
      </w:pPr>
    </w:p>
    <w:p w14:paraId="4DB9E446" w14:textId="3F41EB71" w:rsidR="00476A69" w:rsidRDefault="00476A69" w:rsidP="00476A69">
      <w:pPr>
        <w:pStyle w:val="CitecNormal"/>
      </w:pPr>
    </w:p>
    <w:p w14:paraId="6F7725DF" w14:textId="77777777" w:rsidR="005F1BCC" w:rsidRDefault="005F1BCC" w:rsidP="004100FB">
      <w:pPr>
        <w:pStyle w:val="StyleCitecimageA3paysage"/>
        <w:framePr w:wrap="around"/>
        <w:sectPr w:rsidR="005F1BCC" w:rsidSect="008E0851">
          <w:headerReference w:type="even" r:id="rId14"/>
          <w:headerReference w:type="default" r:id="rId15"/>
          <w:footerReference w:type="default" r:id="rId16"/>
          <w:headerReference w:type="first" r:id="rId17"/>
          <w:pgSz w:w="11906" w:h="16838" w:code="9"/>
          <w:pgMar w:top="719" w:right="1418" w:bottom="1418" w:left="1418" w:header="709" w:footer="107" w:gutter="2835"/>
          <w:cols w:space="708"/>
          <w:titlePg/>
          <w:docGrid w:linePitch="360"/>
        </w:sectPr>
      </w:pPr>
    </w:p>
    <w:p w14:paraId="48F4D10D" w14:textId="77777777" w:rsidR="005F1BCC" w:rsidRDefault="005F1BCC" w:rsidP="00FE780C">
      <w:pPr>
        <w:pStyle w:val="CitecNormal"/>
      </w:pPr>
    </w:p>
    <w:p w14:paraId="7304AF12" w14:textId="77777777" w:rsidR="004D5A45" w:rsidRDefault="004D5A45" w:rsidP="00FE780C">
      <w:pPr>
        <w:pStyle w:val="CitecNormal"/>
      </w:pPr>
    </w:p>
    <w:p w14:paraId="15BD2D18" w14:textId="77777777" w:rsidR="004D5A45" w:rsidRDefault="004D5A45" w:rsidP="00FE780C">
      <w:pPr>
        <w:pStyle w:val="CitecNormal"/>
      </w:pPr>
    </w:p>
    <w:p w14:paraId="1577A665" w14:textId="77777777" w:rsidR="004D5A45" w:rsidRDefault="004D5A45" w:rsidP="00FE780C">
      <w:pPr>
        <w:pStyle w:val="CitecNormal"/>
      </w:pPr>
    </w:p>
    <w:p w14:paraId="2A373EC5" w14:textId="77777777" w:rsidR="004D5A45" w:rsidRDefault="004D5A45" w:rsidP="00FE780C">
      <w:pPr>
        <w:pStyle w:val="CitecNormal"/>
      </w:pPr>
    </w:p>
    <w:p w14:paraId="246FC962" w14:textId="77777777" w:rsidR="004D5A45" w:rsidRDefault="004D5A45" w:rsidP="00FE780C">
      <w:pPr>
        <w:pStyle w:val="CitecNormal"/>
      </w:pPr>
    </w:p>
    <w:p w14:paraId="6F8D88D2" w14:textId="77777777" w:rsidR="004D5A45" w:rsidRDefault="004D5A45" w:rsidP="00FE780C">
      <w:pPr>
        <w:pStyle w:val="CitecNormal"/>
      </w:pPr>
    </w:p>
    <w:p w14:paraId="23C6C06D" w14:textId="77777777" w:rsidR="00325044" w:rsidRDefault="00325044" w:rsidP="00FE780C">
      <w:pPr>
        <w:pStyle w:val="CitecNormal"/>
      </w:pPr>
    </w:p>
    <w:p w14:paraId="1AD0CAE0" w14:textId="77777777" w:rsidR="00503720" w:rsidRDefault="00503720" w:rsidP="00FE780C">
      <w:pPr>
        <w:pStyle w:val="CitecNormal"/>
        <w:rPr>
          <w:lang w:val="fr-CH"/>
        </w:rPr>
      </w:pPr>
    </w:p>
    <w:p w14:paraId="5703AC78" w14:textId="77777777" w:rsidR="00503720" w:rsidRDefault="00503720" w:rsidP="00FE780C">
      <w:pPr>
        <w:pStyle w:val="CitecNormal"/>
        <w:rPr>
          <w:lang w:val="fr-CH"/>
        </w:rPr>
      </w:pPr>
    </w:p>
    <w:p w14:paraId="42FC612B" w14:textId="77777777" w:rsidR="00503720" w:rsidRDefault="00503720" w:rsidP="00FE780C">
      <w:pPr>
        <w:pStyle w:val="CitecNormal"/>
        <w:rPr>
          <w:lang w:val="fr-CH"/>
        </w:rPr>
      </w:pPr>
    </w:p>
    <w:p w14:paraId="672885D6" w14:textId="77777777" w:rsidR="00435E18" w:rsidRDefault="00435E18" w:rsidP="00435E18">
      <w:pPr>
        <w:pStyle w:val="CitecNormal"/>
        <w:rPr>
          <w:sz w:val="20"/>
          <w:szCs w:val="20"/>
          <w:lang w:val="en-US"/>
        </w:rPr>
      </w:pPr>
    </w:p>
    <w:p w14:paraId="18A34D11" w14:textId="77777777" w:rsidR="00FE1279" w:rsidRDefault="00FE1279" w:rsidP="00435E18">
      <w:pPr>
        <w:pStyle w:val="CitecNormal"/>
        <w:rPr>
          <w:sz w:val="20"/>
          <w:szCs w:val="20"/>
          <w:lang w:val="en-US"/>
        </w:rPr>
      </w:pPr>
    </w:p>
    <w:p w14:paraId="4BD05559" w14:textId="77777777" w:rsidR="00FE1279" w:rsidRDefault="00FE1279" w:rsidP="00435E18">
      <w:pPr>
        <w:pStyle w:val="CitecNormal"/>
        <w:rPr>
          <w:sz w:val="20"/>
          <w:szCs w:val="20"/>
          <w:lang w:val="en-US"/>
        </w:rPr>
      </w:pPr>
    </w:p>
    <w:p w14:paraId="12671ED0" w14:textId="77777777" w:rsidR="00FE1279" w:rsidRDefault="00FE1279" w:rsidP="00435E18">
      <w:pPr>
        <w:pStyle w:val="CitecNormal"/>
        <w:rPr>
          <w:sz w:val="20"/>
          <w:szCs w:val="20"/>
          <w:lang w:val="en-US"/>
        </w:rPr>
      </w:pPr>
    </w:p>
    <w:p w14:paraId="1915BF1F" w14:textId="77777777" w:rsidR="00FE1279" w:rsidRDefault="00FE1279" w:rsidP="00435E18">
      <w:pPr>
        <w:pStyle w:val="CitecNormal"/>
        <w:rPr>
          <w:sz w:val="20"/>
          <w:szCs w:val="20"/>
          <w:lang w:val="en-US"/>
        </w:rPr>
      </w:pPr>
    </w:p>
    <w:p w14:paraId="7251CC85" w14:textId="77777777" w:rsidR="00FE1279" w:rsidRDefault="00FE1279" w:rsidP="00435E18">
      <w:pPr>
        <w:pStyle w:val="CitecNormal"/>
        <w:rPr>
          <w:sz w:val="20"/>
          <w:szCs w:val="20"/>
          <w:lang w:val="en-US"/>
        </w:rPr>
      </w:pPr>
    </w:p>
    <w:p w14:paraId="471FF65D" w14:textId="77777777" w:rsidR="00FE1279" w:rsidRDefault="00FE1279" w:rsidP="00435E18">
      <w:pPr>
        <w:pStyle w:val="CitecNormal"/>
        <w:rPr>
          <w:sz w:val="20"/>
          <w:szCs w:val="20"/>
          <w:lang w:val="en-US"/>
        </w:rPr>
      </w:pPr>
    </w:p>
    <w:p w14:paraId="303B24EE" w14:textId="77777777" w:rsidR="00FE1279" w:rsidRDefault="00FE1279" w:rsidP="00435E18">
      <w:pPr>
        <w:pStyle w:val="CitecNormal"/>
        <w:rPr>
          <w:sz w:val="20"/>
          <w:szCs w:val="20"/>
          <w:lang w:val="en-US"/>
        </w:rPr>
      </w:pPr>
    </w:p>
    <w:p w14:paraId="68047B73" w14:textId="77777777" w:rsidR="00FE1279" w:rsidRDefault="00FE1279" w:rsidP="00435E18">
      <w:pPr>
        <w:pStyle w:val="CitecNormal"/>
        <w:rPr>
          <w:sz w:val="20"/>
          <w:szCs w:val="20"/>
          <w:lang w:val="en-US"/>
        </w:rPr>
      </w:pPr>
    </w:p>
    <w:p w14:paraId="0F00E570" w14:textId="77777777" w:rsidR="00FE1279" w:rsidRDefault="00FE1279" w:rsidP="00435E18">
      <w:pPr>
        <w:pStyle w:val="CitecNormal"/>
        <w:rPr>
          <w:sz w:val="20"/>
          <w:szCs w:val="20"/>
          <w:lang w:val="en-US"/>
        </w:rPr>
      </w:pPr>
    </w:p>
    <w:p w14:paraId="306EBA6D" w14:textId="77777777" w:rsidR="00FE1279" w:rsidRDefault="00FE1279" w:rsidP="00435E18">
      <w:pPr>
        <w:pStyle w:val="CitecNormal"/>
        <w:rPr>
          <w:sz w:val="20"/>
          <w:szCs w:val="20"/>
          <w:lang w:val="en-US"/>
        </w:rPr>
      </w:pPr>
    </w:p>
    <w:p w14:paraId="22F2BF0B" w14:textId="77777777" w:rsidR="00FE1279" w:rsidRDefault="00FE1279" w:rsidP="00435E18">
      <w:pPr>
        <w:pStyle w:val="CitecNormal"/>
        <w:rPr>
          <w:sz w:val="20"/>
          <w:szCs w:val="20"/>
          <w:lang w:val="en-US"/>
        </w:rPr>
      </w:pPr>
    </w:p>
    <w:p w14:paraId="5597BB7F" w14:textId="77777777" w:rsidR="00FE1279" w:rsidRDefault="00FE1279" w:rsidP="00435E18">
      <w:pPr>
        <w:pStyle w:val="CitecNormal"/>
        <w:rPr>
          <w:sz w:val="20"/>
          <w:szCs w:val="20"/>
          <w:lang w:val="en-US"/>
        </w:rPr>
      </w:pPr>
    </w:p>
    <w:p w14:paraId="3900E150" w14:textId="77777777" w:rsidR="00FE1279" w:rsidRDefault="00FE1279" w:rsidP="00435E18">
      <w:pPr>
        <w:pStyle w:val="CitecNormal"/>
        <w:rPr>
          <w:sz w:val="20"/>
          <w:szCs w:val="20"/>
          <w:lang w:val="en-US"/>
        </w:rPr>
      </w:pPr>
    </w:p>
    <w:p w14:paraId="71D07C4C" w14:textId="77777777" w:rsidR="00FE1279" w:rsidRDefault="00FE1279" w:rsidP="00435E18">
      <w:pPr>
        <w:pStyle w:val="CitecNormal"/>
        <w:rPr>
          <w:sz w:val="20"/>
          <w:szCs w:val="20"/>
          <w:lang w:val="en-US"/>
        </w:rPr>
      </w:pPr>
    </w:p>
    <w:p w14:paraId="663D5F53" w14:textId="77777777" w:rsidR="00FE1279" w:rsidRDefault="00FE1279" w:rsidP="00435E18">
      <w:pPr>
        <w:pStyle w:val="CitecNormal"/>
        <w:rPr>
          <w:sz w:val="20"/>
          <w:szCs w:val="20"/>
          <w:lang w:val="en-US"/>
        </w:rPr>
      </w:pPr>
    </w:p>
    <w:p w14:paraId="5B7EECC2" w14:textId="77777777" w:rsidR="00FE1279" w:rsidRDefault="00FE1279" w:rsidP="00435E18">
      <w:pPr>
        <w:pStyle w:val="CitecNormal"/>
        <w:rPr>
          <w:sz w:val="20"/>
          <w:szCs w:val="20"/>
          <w:lang w:val="en-US"/>
        </w:rPr>
      </w:pPr>
    </w:p>
    <w:p w14:paraId="2F4DC71D" w14:textId="77777777" w:rsidR="00FE1279" w:rsidRDefault="00FE1279" w:rsidP="00435E18">
      <w:pPr>
        <w:pStyle w:val="CitecNormal"/>
        <w:rPr>
          <w:sz w:val="20"/>
          <w:szCs w:val="20"/>
          <w:lang w:val="en-US"/>
        </w:rPr>
      </w:pPr>
    </w:p>
    <w:p w14:paraId="55DC67F2" w14:textId="77777777" w:rsidR="00FE1279" w:rsidRDefault="00FE1279" w:rsidP="00435E18">
      <w:pPr>
        <w:pStyle w:val="CitecNormal"/>
        <w:rPr>
          <w:sz w:val="20"/>
          <w:szCs w:val="20"/>
          <w:lang w:val="en-US"/>
        </w:rPr>
      </w:pPr>
    </w:p>
    <w:p w14:paraId="038C828A" w14:textId="77777777" w:rsidR="00FE1279" w:rsidRDefault="00FE1279" w:rsidP="00435E18">
      <w:pPr>
        <w:pStyle w:val="CitecNormal"/>
        <w:rPr>
          <w:sz w:val="20"/>
          <w:szCs w:val="20"/>
          <w:lang w:val="en-US"/>
        </w:rPr>
      </w:pPr>
    </w:p>
    <w:p w14:paraId="40789085" w14:textId="77777777" w:rsidR="00FE1279" w:rsidRDefault="00FE1279" w:rsidP="00435E18">
      <w:pPr>
        <w:pStyle w:val="CitecNormal"/>
        <w:rPr>
          <w:sz w:val="20"/>
          <w:szCs w:val="20"/>
          <w:lang w:val="en-US"/>
        </w:rPr>
      </w:pPr>
    </w:p>
    <w:p w14:paraId="6C4D147B" w14:textId="77777777" w:rsidR="00FE1279" w:rsidRDefault="00FE1279" w:rsidP="00435E18">
      <w:pPr>
        <w:pStyle w:val="CitecNormal"/>
        <w:rPr>
          <w:sz w:val="20"/>
          <w:szCs w:val="20"/>
          <w:lang w:val="en-US"/>
        </w:rPr>
      </w:pPr>
    </w:p>
    <w:p w14:paraId="6417AE8A" w14:textId="77777777" w:rsidR="00435E18" w:rsidRDefault="00435E18" w:rsidP="00FE780C">
      <w:pPr>
        <w:pStyle w:val="CitecNormal"/>
        <w:rPr>
          <w:lang w:val="en-US"/>
        </w:rPr>
      </w:pPr>
    </w:p>
    <w:p w14:paraId="7B8FC7B6" w14:textId="77777777" w:rsidR="00B44773" w:rsidRDefault="00B44773" w:rsidP="00FE780C">
      <w:pPr>
        <w:pStyle w:val="CitecNormal"/>
        <w:rPr>
          <w:lang w:val="en-US"/>
        </w:rPr>
      </w:pPr>
    </w:p>
    <w:p w14:paraId="55ED7A51" w14:textId="77777777" w:rsidR="00107314" w:rsidRDefault="00107314" w:rsidP="00FE780C">
      <w:pPr>
        <w:pStyle w:val="CitecNormal"/>
        <w:rPr>
          <w:lang w:val="en-US"/>
        </w:rPr>
      </w:pPr>
    </w:p>
    <w:p w14:paraId="127A502B" w14:textId="77777777" w:rsidR="00B03806" w:rsidRPr="00DE39B3" w:rsidRDefault="00B03806" w:rsidP="00FE780C">
      <w:pPr>
        <w:pStyle w:val="CitecNormal"/>
        <w:rPr>
          <w:lang w:val="fr-CH"/>
        </w:rPr>
      </w:pPr>
    </w:p>
    <w:p w14:paraId="796233D2" w14:textId="77777777" w:rsidR="00325044" w:rsidRPr="006978A6" w:rsidRDefault="00325044" w:rsidP="006978A6">
      <w:pPr>
        <w:pStyle w:val="CitecNormal"/>
        <w:rPr>
          <w:b/>
        </w:rPr>
      </w:pPr>
      <w:r w:rsidRPr="006978A6">
        <w:rPr>
          <w:b/>
        </w:rPr>
        <w:t>Contr</w:t>
      </w:r>
      <w:r w:rsidR="006808C7" w:rsidRPr="006978A6">
        <w:rPr>
          <w:b/>
        </w:rPr>
        <w:t>ô</w:t>
      </w:r>
      <w:r w:rsidRPr="006978A6">
        <w:rPr>
          <w:b/>
        </w:rPr>
        <w:t>l</w:t>
      </w:r>
      <w:r w:rsidR="006808C7" w:rsidRPr="006978A6">
        <w:rPr>
          <w:b/>
        </w:rPr>
        <w:t>e</w:t>
      </w:r>
      <w:r w:rsidRPr="006978A6">
        <w:rPr>
          <w:b/>
        </w:rPr>
        <w:t xml:space="preserve"> qualité</w:t>
      </w:r>
    </w:p>
    <w:tbl>
      <w:tblPr>
        <w:tblStyle w:val="CitecTableausimple"/>
        <w:tblW w:w="7055" w:type="dxa"/>
        <w:tblInd w:w="113" w:type="dxa"/>
        <w:tblLook w:val="05E0" w:firstRow="1" w:lastRow="1" w:firstColumn="1" w:lastColumn="1" w:noHBand="0" w:noVBand="1"/>
      </w:tblPr>
      <w:tblGrid>
        <w:gridCol w:w="1763"/>
        <w:gridCol w:w="1764"/>
        <w:gridCol w:w="1764"/>
        <w:gridCol w:w="1764"/>
      </w:tblGrid>
      <w:tr w:rsidR="00325044" w:rsidRPr="003C2B81" w14:paraId="00C557F2" w14:textId="77777777" w:rsidTr="00DA7E99">
        <w:trPr>
          <w:cnfStyle w:val="100000000000" w:firstRow="1" w:lastRow="0" w:firstColumn="0" w:lastColumn="0" w:oddVBand="0" w:evenVBand="0" w:oddHBand="0" w:evenHBand="0" w:firstRowFirstColumn="0" w:firstRowLastColumn="0" w:lastRowFirstColumn="0" w:lastRowLastColumn="0"/>
          <w:trHeight w:val="362"/>
        </w:trPr>
        <w:tc>
          <w:tcPr>
            <w:cnfStyle w:val="001000000100" w:firstRow="0" w:lastRow="0" w:firstColumn="1" w:lastColumn="0" w:oddVBand="0" w:evenVBand="0" w:oddHBand="0" w:evenHBand="0" w:firstRowFirstColumn="1" w:firstRowLastColumn="0" w:lastRowFirstColumn="0" w:lastRowLastColumn="0"/>
            <w:tcW w:w="1763" w:type="dxa"/>
            <w:tcBorders>
              <w:top w:val="single" w:sz="8" w:space="0" w:color="C0C0C0"/>
              <w:bottom w:val="single" w:sz="8" w:space="0" w:color="C0C0C0"/>
            </w:tcBorders>
            <w:shd w:val="clear" w:color="auto" w:fill="F3F3F3"/>
          </w:tcPr>
          <w:p w14:paraId="476AF3F4" w14:textId="77777777" w:rsidR="00325044" w:rsidRPr="003C2B81" w:rsidRDefault="00325044" w:rsidP="00680654">
            <w:pPr>
              <w:pStyle w:val="CitecTitretableauqualit"/>
              <w:jc w:val="left"/>
              <w:rPr>
                <w:b/>
              </w:rPr>
            </w:pPr>
            <w:r w:rsidRPr="003C2B81">
              <w:rPr>
                <w:b/>
              </w:rPr>
              <w:t>Version</w:t>
            </w:r>
          </w:p>
        </w:tc>
        <w:tc>
          <w:tcPr>
            <w:tcW w:w="1764" w:type="dxa"/>
            <w:tcBorders>
              <w:top w:val="single" w:sz="8" w:space="0" w:color="C0C0C0"/>
              <w:bottom w:val="single" w:sz="8" w:space="0" w:color="C0C0C0"/>
            </w:tcBorders>
            <w:shd w:val="clear" w:color="auto" w:fill="F3F3F3"/>
          </w:tcPr>
          <w:p w14:paraId="6D1DAA6F" w14:textId="77777777" w:rsidR="00325044" w:rsidRPr="003C2B81" w:rsidRDefault="00325044" w:rsidP="00680654">
            <w:pPr>
              <w:pStyle w:val="CitecTitretableauqualit"/>
              <w:jc w:val="left"/>
              <w:cnfStyle w:val="100000000000" w:firstRow="1" w:lastRow="0" w:firstColumn="0" w:lastColumn="0" w:oddVBand="0" w:evenVBand="0" w:oddHBand="0" w:evenHBand="0" w:firstRowFirstColumn="0" w:firstRowLastColumn="0" w:lastRowFirstColumn="0" w:lastRowLastColumn="0"/>
              <w:rPr>
                <w:b/>
              </w:rPr>
            </w:pPr>
            <w:r w:rsidRPr="003C2B81">
              <w:rPr>
                <w:b/>
              </w:rPr>
              <w:t>Auteur(s)</w:t>
            </w:r>
          </w:p>
        </w:tc>
        <w:tc>
          <w:tcPr>
            <w:tcW w:w="1764" w:type="dxa"/>
            <w:tcBorders>
              <w:top w:val="single" w:sz="8" w:space="0" w:color="C0C0C0"/>
              <w:bottom w:val="single" w:sz="8" w:space="0" w:color="C0C0C0"/>
            </w:tcBorders>
            <w:shd w:val="clear" w:color="auto" w:fill="F3F3F3"/>
          </w:tcPr>
          <w:p w14:paraId="26205984" w14:textId="77777777" w:rsidR="00325044" w:rsidRPr="003C2B81" w:rsidRDefault="00325044" w:rsidP="00680654">
            <w:pPr>
              <w:pStyle w:val="CitecTitretableauqualit"/>
              <w:jc w:val="left"/>
              <w:cnfStyle w:val="100000000000" w:firstRow="1" w:lastRow="0" w:firstColumn="0" w:lastColumn="0" w:oddVBand="0" w:evenVBand="0" w:oddHBand="0" w:evenHBand="0" w:firstRowFirstColumn="0" w:firstRowLastColumn="0" w:lastRowFirstColumn="0" w:lastRowLastColumn="0"/>
              <w:rPr>
                <w:b/>
              </w:rPr>
            </w:pPr>
            <w:r w:rsidRPr="003C2B81">
              <w:rPr>
                <w:b/>
              </w:rPr>
              <w:t>Vérificateur(s)</w:t>
            </w:r>
          </w:p>
        </w:tc>
        <w:tc>
          <w:tcPr>
            <w:cnfStyle w:val="000100000000" w:firstRow="0" w:lastRow="0" w:firstColumn="0" w:lastColumn="1" w:oddVBand="0" w:evenVBand="0" w:oddHBand="0" w:evenHBand="0" w:firstRowFirstColumn="0" w:firstRowLastColumn="0" w:lastRowFirstColumn="0" w:lastRowLastColumn="0"/>
            <w:tcW w:w="1764" w:type="dxa"/>
            <w:tcBorders>
              <w:top w:val="single" w:sz="8" w:space="0" w:color="C0C0C0"/>
              <w:bottom w:val="single" w:sz="8" w:space="0" w:color="C0C0C0"/>
            </w:tcBorders>
            <w:shd w:val="clear" w:color="auto" w:fill="F3F3F3"/>
          </w:tcPr>
          <w:p w14:paraId="4216D3BA" w14:textId="77777777" w:rsidR="00325044" w:rsidRPr="003C2B81" w:rsidRDefault="00325044" w:rsidP="00680654">
            <w:pPr>
              <w:pStyle w:val="CitecTitretableauqualit"/>
              <w:jc w:val="left"/>
              <w:rPr>
                <w:b/>
              </w:rPr>
            </w:pPr>
            <w:r w:rsidRPr="003C2B81">
              <w:rPr>
                <w:b/>
              </w:rPr>
              <w:t>Date de validation</w:t>
            </w:r>
          </w:p>
        </w:tc>
      </w:tr>
      <w:tr w:rsidR="00325044" w14:paraId="615A97E1" w14:textId="77777777" w:rsidTr="00DA7E99">
        <w:trPr>
          <w:trHeight w:val="551"/>
        </w:trPr>
        <w:tc>
          <w:tcPr>
            <w:cnfStyle w:val="001000000000" w:firstRow="0" w:lastRow="0" w:firstColumn="1" w:lastColumn="0" w:oddVBand="0" w:evenVBand="0" w:oddHBand="0" w:evenHBand="0" w:firstRowFirstColumn="0" w:firstRowLastColumn="0" w:lastRowFirstColumn="0" w:lastRowLastColumn="0"/>
            <w:tcW w:w="1763" w:type="dxa"/>
            <w:tcBorders>
              <w:top w:val="single" w:sz="8" w:space="0" w:color="C0C0C0"/>
            </w:tcBorders>
          </w:tcPr>
          <w:p w14:paraId="2DCB9C6E" w14:textId="2620E219" w:rsidR="00325044" w:rsidRDefault="005F692A" w:rsidP="00325044">
            <w:pPr>
              <w:pStyle w:val="CitecTexteTableau"/>
              <w:jc w:val="left"/>
            </w:pPr>
            <w:r>
              <w:fldChar w:fldCharType="begin"/>
            </w:r>
            <w:r>
              <w:instrText xml:space="preserve"> </w:instrText>
            </w:r>
            <w:r w:rsidRPr="005F692A">
              <w:instrText xml:space="preserve">IF </w:instrText>
            </w:r>
            <w:r>
              <w:fldChar w:fldCharType="begin"/>
            </w:r>
            <w:r>
              <w:instrText xml:space="preserve"> </w:instrText>
            </w:r>
            <w:r w:rsidRPr="005F692A">
              <w:instrText>DOCPROPERTY Document_O-R</w:instrText>
            </w:r>
            <w:r>
              <w:instrText xml:space="preserve"> </w:instrText>
            </w:r>
            <w:r>
              <w:fldChar w:fldCharType="separate"/>
            </w:r>
            <w:r w:rsidR="00815C12">
              <w:instrText>Rapport</w:instrText>
            </w:r>
            <w:r>
              <w:fldChar w:fldCharType="end"/>
            </w:r>
            <w:r w:rsidRPr="005F692A">
              <w:instrText>="Offre" "</w:instrText>
            </w:r>
            <w:r>
              <w:instrText>O</w:instrText>
            </w:r>
            <w:r w:rsidRPr="005F692A">
              <w:instrText>" "</w:instrText>
            </w:r>
            <w:r>
              <w:instrText xml:space="preserve">R" </w:instrText>
            </w:r>
            <w:r>
              <w:fldChar w:fldCharType="separate"/>
            </w:r>
            <w:r w:rsidR="00815C12">
              <w:rPr>
                <w:noProof/>
              </w:rPr>
              <w:t>R</w:t>
            </w:r>
            <w:r>
              <w:fldChar w:fldCharType="end"/>
            </w:r>
            <w:r w:rsidR="00C761C2">
              <w:t>.</w:t>
            </w:r>
            <w:fldSimple w:instr="DOCPROPERTY  Référence  \* MERGEFORMAT">
              <w:r w:rsidR="00815C12">
                <w:t>70014.0</w:t>
              </w:r>
            </w:fldSimple>
          </w:p>
        </w:tc>
        <w:tc>
          <w:tcPr>
            <w:tcW w:w="1764" w:type="dxa"/>
            <w:tcBorders>
              <w:top w:val="single" w:sz="8" w:space="0" w:color="C0C0C0"/>
            </w:tcBorders>
          </w:tcPr>
          <w:p w14:paraId="773D06AB" w14:textId="02B1B061" w:rsidR="00325044" w:rsidRDefault="00325044" w:rsidP="00D76E5D">
            <w:pPr>
              <w:pStyle w:val="CitecTexteTableau"/>
              <w:jc w:val="left"/>
              <w:cnfStyle w:val="000000000000" w:firstRow="0" w:lastRow="0" w:firstColumn="0" w:lastColumn="0" w:oddVBand="0" w:evenVBand="0" w:oddHBand="0" w:evenHBand="0" w:firstRowFirstColumn="0" w:firstRowLastColumn="0" w:lastRowFirstColumn="0" w:lastRowLastColumn="0"/>
            </w:pPr>
            <w:r>
              <w:rPr>
                <w:szCs w:val="16"/>
              </w:rPr>
              <w:fldChar w:fldCharType="begin"/>
            </w:r>
            <w:r>
              <w:rPr>
                <w:szCs w:val="16"/>
              </w:rPr>
              <w:instrText xml:space="preserve"> DOCPROPERTY  Auteur  \* MERGEFORMAT </w:instrText>
            </w:r>
            <w:r>
              <w:rPr>
                <w:szCs w:val="16"/>
              </w:rPr>
              <w:fldChar w:fldCharType="separate"/>
            </w:r>
            <w:r w:rsidR="00815C12">
              <w:rPr>
                <w:szCs w:val="16"/>
              </w:rPr>
              <w:t>Yahya YOUNES</w:t>
            </w:r>
            <w:r>
              <w:rPr>
                <w:szCs w:val="16"/>
              </w:rPr>
              <w:fldChar w:fldCharType="end"/>
            </w:r>
          </w:p>
        </w:tc>
        <w:tc>
          <w:tcPr>
            <w:tcW w:w="1764" w:type="dxa"/>
            <w:tcBorders>
              <w:top w:val="single" w:sz="8" w:space="0" w:color="C0C0C0"/>
            </w:tcBorders>
          </w:tcPr>
          <w:p w14:paraId="7B35CA3D" w14:textId="18999A7D" w:rsidR="00325044" w:rsidRDefault="00325044" w:rsidP="00D76E5D">
            <w:pPr>
              <w:pStyle w:val="CitecTexteTableau"/>
              <w:jc w:val="left"/>
              <w:cnfStyle w:val="000000000000" w:firstRow="0" w:lastRow="0" w:firstColumn="0" w:lastColumn="0" w:oddVBand="0" w:evenVBand="0" w:oddHBand="0" w:evenHBand="0" w:firstRowFirstColumn="0" w:firstRowLastColumn="0" w:lastRowFirstColumn="0" w:lastRowLastColumn="0"/>
            </w:pPr>
            <w:r>
              <w:rPr>
                <w:szCs w:val="16"/>
              </w:rPr>
              <w:fldChar w:fldCharType="begin"/>
            </w:r>
            <w:r>
              <w:rPr>
                <w:szCs w:val="16"/>
              </w:rPr>
              <w:instrText xml:space="preserve"> DOCPROPERTY  verificateur  \* MERGEFORMAT </w:instrText>
            </w:r>
            <w:r>
              <w:rPr>
                <w:szCs w:val="16"/>
              </w:rPr>
              <w:fldChar w:fldCharType="separate"/>
            </w:r>
            <w:r w:rsidR="00815C12">
              <w:rPr>
                <w:szCs w:val="16"/>
              </w:rPr>
              <w:t>Frédéric SCHETTINI</w:t>
            </w:r>
            <w:r>
              <w:rPr>
                <w:szCs w:val="16"/>
              </w:rPr>
              <w:fldChar w:fldCharType="end"/>
            </w:r>
          </w:p>
        </w:tc>
        <w:tc>
          <w:tcPr>
            <w:cnfStyle w:val="000100000000" w:firstRow="0" w:lastRow="0" w:firstColumn="0" w:lastColumn="1" w:oddVBand="0" w:evenVBand="0" w:oddHBand="0" w:evenHBand="0" w:firstRowFirstColumn="0" w:firstRowLastColumn="0" w:lastRowFirstColumn="0" w:lastRowLastColumn="0"/>
            <w:tcW w:w="1764" w:type="dxa"/>
            <w:tcBorders>
              <w:top w:val="single" w:sz="8" w:space="0" w:color="C0C0C0"/>
            </w:tcBorders>
          </w:tcPr>
          <w:p w14:paraId="599C6EFC" w14:textId="07D8E645" w:rsidR="00325044" w:rsidRDefault="00325044" w:rsidP="00323A6E">
            <w:pPr>
              <w:pStyle w:val="CitecTexteTableau"/>
              <w:jc w:val="left"/>
            </w:pPr>
            <w:r>
              <w:rPr>
                <w:szCs w:val="16"/>
              </w:rPr>
              <w:fldChar w:fldCharType="begin"/>
            </w:r>
            <w:r>
              <w:rPr>
                <w:szCs w:val="16"/>
              </w:rPr>
              <w:instrText xml:space="preserve"> DOCPROPERTY  "Date validation du document"  \* </w:instrText>
            </w:r>
            <w:r w:rsidR="00323A6E">
              <w:rPr>
                <w:szCs w:val="16"/>
              </w:rPr>
              <w:instrText>Lower</w:instrText>
            </w:r>
            <w:r>
              <w:rPr>
                <w:szCs w:val="16"/>
              </w:rPr>
              <w:instrText xml:space="preserve"> </w:instrText>
            </w:r>
            <w:r>
              <w:rPr>
                <w:szCs w:val="16"/>
              </w:rPr>
              <w:fldChar w:fldCharType="separate"/>
            </w:r>
            <w:r w:rsidR="00815C12">
              <w:rPr>
                <w:szCs w:val="16"/>
              </w:rPr>
              <w:t>18.08.2023</w:t>
            </w:r>
            <w:r>
              <w:rPr>
                <w:szCs w:val="16"/>
              </w:rPr>
              <w:fldChar w:fldCharType="end"/>
            </w:r>
          </w:p>
        </w:tc>
      </w:tr>
      <w:tr w:rsidR="00325044" w:rsidRPr="00B630EC" w14:paraId="38FB33EF" w14:textId="77777777" w:rsidTr="00DA7E99">
        <w:trPr>
          <w:trHeight w:val="162"/>
        </w:trPr>
        <w:tc>
          <w:tcPr>
            <w:cnfStyle w:val="001000000000" w:firstRow="0" w:lastRow="0" w:firstColumn="1" w:lastColumn="0" w:oddVBand="0" w:evenVBand="0" w:oddHBand="0" w:evenHBand="0" w:firstRowFirstColumn="0" w:firstRowLastColumn="0" w:lastRowFirstColumn="0" w:lastRowLastColumn="0"/>
            <w:tcW w:w="1763" w:type="dxa"/>
          </w:tcPr>
          <w:p w14:paraId="6B8186E0" w14:textId="118C16E5" w:rsidR="00325044" w:rsidRPr="00B630EC" w:rsidRDefault="00244CCD" w:rsidP="00330E83">
            <w:pPr>
              <w:pStyle w:val="CitecNormal"/>
              <w:spacing w:before="0" w:after="0"/>
              <w:rPr>
                <w:sz w:val="20"/>
                <w:szCs w:val="20"/>
                <w:lang w:val="fr-CH"/>
              </w:rPr>
            </w:pPr>
            <w:r w:rsidRPr="00A2753B">
              <w:rPr>
                <w:sz w:val="20"/>
                <w:szCs w:val="20"/>
                <w:lang w:val="en-US"/>
              </w:rPr>
              <w:fldChar w:fldCharType="begin"/>
            </w:r>
            <w:r w:rsidRPr="00A2753B">
              <w:rPr>
                <w:sz w:val="20"/>
                <w:szCs w:val="20"/>
                <w:lang w:val="en-US"/>
              </w:rPr>
              <w:instrText xml:space="preserve"> IF </w:instrText>
            </w:r>
            <w:r w:rsidRPr="00A2753B">
              <w:rPr>
                <w:sz w:val="20"/>
                <w:szCs w:val="20"/>
                <w:lang w:val="en-US"/>
              </w:rPr>
              <w:fldChar w:fldCharType="begin"/>
            </w:r>
            <w:r w:rsidRPr="00A2753B">
              <w:rPr>
                <w:sz w:val="20"/>
                <w:szCs w:val="20"/>
                <w:lang w:val="en-US"/>
              </w:rPr>
              <w:instrText xml:space="preserve"> DOCPROPERTY “auteur Va” </w:instrText>
            </w:r>
            <w:r w:rsidRPr="00A2753B">
              <w:rPr>
                <w:sz w:val="20"/>
                <w:szCs w:val="20"/>
                <w:lang w:val="en-US"/>
              </w:rPr>
              <w:fldChar w:fldCharType="end"/>
            </w:r>
            <w:r w:rsidRPr="00A2753B">
              <w:rPr>
                <w:sz w:val="20"/>
                <w:szCs w:val="20"/>
                <w:lang w:val="en-US"/>
              </w:rPr>
              <w:instrText xml:space="preserve"> = “” “” </w:instrText>
            </w:r>
            <w:r w:rsidRPr="00A2753B">
              <w:rPr>
                <w:sz w:val="20"/>
                <w:szCs w:val="20"/>
                <w:lang w:val="en-US"/>
              </w:rPr>
              <w:fldChar w:fldCharType="begin"/>
            </w:r>
            <w:r w:rsidRPr="00A2753B">
              <w:rPr>
                <w:sz w:val="20"/>
                <w:szCs w:val="20"/>
                <w:lang w:val="en-US"/>
              </w:rPr>
              <w:instrText xml:space="preserve"> IF</w:instrText>
            </w:r>
            <w:r w:rsidRPr="00A2753B">
              <w:rPr>
                <w:sz w:val="20"/>
                <w:szCs w:val="20"/>
                <w:lang w:val="en-US"/>
              </w:rPr>
              <w:fldChar w:fldCharType="begin"/>
            </w:r>
            <w:r w:rsidRPr="00A2753B">
              <w:rPr>
                <w:sz w:val="20"/>
                <w:szCs w:val="20"/>
                <w:lang w:val="en-US"/>
              </w:rPr>
              <w:instrText xml:space="preserve"> DOCPROPERTY Document_O-R </w:instrText>
            </w:r>
            <w:r w:rsidRPr="00A2753B">
              <w:rPr>
                <w:sz w:val="20"/>
                <w:szCs w:val="20"/>
                <w:lang w:val="en-US"/>
              </w:rPr>
              <w:fldChar w:fldCharType="separate"/>
            </w:r>
            <w:r w:rsidR="00467DA2">
              <w:rPr>
                <w:sz w:val="20"/>
                <w:szCs w:val="20"/>
                <w:lang w:val="en-US"/>
              </w:rPr>
              <w:instrText>Rapport</w:instrText>
            </w:r>
            <w:r w:rsidRPr="00A2753B">
              <w:rPr>
                <w:sz w:val="20"/>
                <w:szCs w:val="20"/>
                <w:lang w:val="en-US"/>
              </w:rPr>
              <w:fldChar w:fldCharType="end"/>
            </w:r>
            <w:r w:rsidRPr="00A2753B">
              <w:rPr>
                <w:sz w:val="20"/>
                <w:szCs w:val="20"/>
                <w:lang w:val="en-US"/>
              </w:rPr>
              <w:instrText xml:space="preserve"> = “Offre” “O.</w:instrText>
            </w:r>
            <w:r w:rsidRPr="00A2753B">
              <w:rPr>
                <w:sz w:val="20"/>
                <w:szCs w:val="20"/>
                <w:lang w:val="en-US"/>
              </w:rPr>
              <w:fldChar w:fldCharType="begin"/>
            </w:r>
            <w:r w:rsidRPr="00A2753B">
              <w:rPr>
                <w:sz w:val="20"/>
                <w:szCs w:val="20"/>
                <w:lang w:val="en-US"/>
              </w:rPr>
              <w:instrText xml:space="preserve"> DOCPROPERTY Référence </w:instrText>
            </w:r>
            <w:r w:rsidRPr="00A2753B">
              <w:rPr>
                <w:sz w:val="20"/>
                <w:szCs w:val="20"/>
                <w:lang w:val="en-US"/>
              </w:rPr>
              <w:fldChar w:fldCharType="separate"/>
            </w:r>
            <w:r w:rsidR="00467DA2">
              <w:rPr>
                <w:sz w:val="20"/>
                <w:szCs w:val="20"/>
                <w:lang w:val="en-US"/>
              </w:rPr>
              <w:instrText>17000.0</w:instrText>
            </w:r>
            <w:r w:rsidRPr="00A2753B">
              <w:rPr>
                <w:sz w:val="20"/>
                <w:szCs w:val="20"/>
                <w:lang w:val="en-US"/>
              </w:rPr>
              <w:fldChar w:fldCharType="end"/>
            </w:r>
            <w:r w:rsidRPr="00A2753B">
              <w:rPr>
                <w:sz w:val="20"/>
                <w:szCs w:val="20"/>
                <w:lang w:val="en-US"/>
              </w:rPr>
              <w:instrText>a” “R.</w:instrText>
            </w:r>
            <w:r w:rsidRPr="00A2753B">
              <w:rPr>
                <w:sz w:val="20"/>
                <w:szCs w:val="20"/>
                <w:lang w:val="en-US"/>
              </w:rPr>
              <w:fldChar w:fldCharType="begin"/>
            </w:r>
            <w:r w:rsidRPr="00A2753B">
              <w:rPr>
                <w:sz w:val="20"/>
                <w:szCs w:val="20"/>
                <w:lang w:val="en-US"/>
              </w:rPr>
              <w:instrText xml:space="preserve"> DOCPROPERTY Référence </w:instrText>
            </w:r>
            <w:r w:rsidRPr="00A2753B">
              <w:rPr>
                <w:sz w:val="20"/>
                <w:szCs w:val="20"/>
                <w:lang w:val="en-US"/>
              </w:rPr>
              <w:fldChar w:fldCharType="separate"/>
            </w:r>
            <w:r w:rsidR="00467DA2">
              <w:rPr>
                <w:sz w:val="20"/>
                <w:szCs w:val="20"/>
                <w:lang w:val="en-US"/>
              </w:rPr>
              <w:instrText>17000.0</w:instrText>
            </w:r>
            <w:r w:rsidRPr="00A2753B">
              <w:rPr>
                <w:sz w:val="20"/>
                <w:szCs w:val="20"/>
                <w:lang w:val="en-US"/>
              </w:rPr>
              <w:fldChar w:fldCharType="end"/>
            </w:r>
            <w:r w:rsidRPr="00A2753B">
              <w:rPr>
                <w:sz w:val="20"/>
                <w:szCs w:val="20"/>
                <w:lang w:val="en-US"/>
              </w:rPr>
              <w:instrText xml:space="preserve"> - </w:instrText>
            </w:r>
            <w:r w:rsidR="00791C93">
              <w:rPr>
                <w:sz w:val="20"/>
                <w:szCs w:val="20"/>
                <w:lang w:val="en-US"/>
              </w:rPr>
              <w:instrText>v</w:instrText>
            </w:r>
            <w:r w:rsidR="00330E83">
              <w:rPr>
                <w:sz w:val="20"/>
                <w:szCs w:val="20"/>
                <w:lang w:val="en-US"/>
              </w:rPr>
              <w:instrText>2</w:instrText>
            </w:r>
            <w:r w:rsidRPr="00A2753B">
              <w:rPr>
                <w:sz w:val="20"/>
                <w:szCs w:val="20"/>
                <w:lang w:val="en-US"/>
              </w:rPr>
              <w:instrText xml:space="preserve">” </w:instrText>
            </w:r>
            <w:r w:rsidRPr="00A2753B">
              <w:rPr>
                <w:sz w:val="20"/>
                <w:szCs w:val="20"/>
                <w:lang w:val="en-US"/>
              </w:rPr>
              <w:fldChar w:fldCharType="separate"/>
            </w:r>
            <w:r w:rsidR="00467DA2" w:rsidRPr="00A2753B">
              <w:rPr>
                <w:noProof/>
                <w:sz w:val="20"/>
                <w:szCs w:val="20"/>
                <w:lang w:val="en-US"/>
              </w:rPr>
              <w:instrText>R.</w:instrText>
            </w:r>
            <w:r w:rsidR="00467DA2">
              <w:rPr>
                <w:noProof/>
                <w:sz w:val="20"/>
                <w:szCs w:val="20"/>
                <w:lang w:val="en-US"/>
              </w:rPr>
              <w:instrText>17000.0</w:instrText>
            </w:r>
            <w:r w:rsidR="00467DA2" w:rsidRPr="00A2753B">
              <w:rPr>
                <w:noProof/>
                <w:sz w:val="20"/>
                <w:szCs w:val="20"/>
                <w:lang w:val="en-US"/>
              </w:rPr>
              <w:instrText xml:space="preserve"> - </w:instrText>
            </w:r>
            <w:r w:rsidR="00467DA2">
              <w:rPr>
                <w:noProof/>
                <w:sz w:val="20"/>
                <w:szCs w:val="20"/>
                <w:lang w:val="en-US"/>
              </w:rPr>
              <w:instrText>v2</w:instrText>
            </w:r>
            <w:r w:rsidRPr="00A2753B">
              <w:rPr>
                <w:sz w:val="20"/>
                <w:szCs w:val="20"/>
                <w:lang w:val="en-US"/>
              </w:rPr>
              <w:fldChar w:fldCharType="end"/>
            </w:r>
            <w:r w:rsidRPr="00A2753B">
              <w:rPr>
                <w:sz w:val="20"/>
                <w:szCs w:val="20"/>
                <w:lang w:val="en-US"/>
              </w:rPr>
              <w:instrText xml:space="preserve"> </w:instrText>
            </w:r>
            <w:r w:rsidRPr="00A2753B">
              <w:rPr>
                <w:sz w:val="20"/>
                <w:szCs w:val="20"/>
                <w:lang w:val="en-US"/>
              </w:rPr>
              <w:fldChar w:fldCharType="end"/>
            </w:r>
          </w:p>
        </w:tc>
        <w:tc>
          <w:tcPr>
            <w:tcW w:w="1764" w:type="dxa"/>
          </w:tcPr>
          <w:p w14:paraId="63202E0B" w14:textId="7D690772" w:rsidR="00325044" w:rsidRPr="00B630EC" w:rsidRDefault="00B90BC4" w:rsidP="00D37C70">
            <w:pPr>
              <w:pStyle w:val="CitecTexteTableau"/>
              <w:jc w:val="left"/>
              <w:cnfStyle w:val="000000000000" w:firstRow="0" w:lastRow="0" w:firstColumn="0" w:lastColumn="0" w:oddVBand="0" w:evenVBand="0" w:oddHBand="0" w:evenHBand="0" w:firstRowFirstColumn="0" w:firstRowLastColumn="0" w:lastRowFirstColumn="0" w:lastRowLastColumn="0"/>
              <w:rPr>
                <w:szCs w:val="20"/>
              </w:rPr>
            </w:pPr>
            <w:r w:rsidRPr="00B630EC">
              <w:rPr>
                <w:szCs w:val="20"/>
              </w:rPr>
              <w:fldChar w:fldCharType="begin"/>
            </w:r>
            <w:r w:rsidRPr="00B630EC">
              <w:rPr>
                <w:szCs w:val="20"/>
              </w:rPr>
              <w:instrText xml:space="preserve"> DOCPROPERTY  "auteur Va"  \* MERGEFORMAT </w:instrText>
            </w:r>
            <w:r w:rsidRPr="00B630EC">
              <w:rPr>
                <w:szCs w:val="20"/>
              </w:rPr>
              <w:fldChar w:fldCharType="end"/>
            </w:r>
          </w:p>
        </w:tc>
        <w:tc>
          <w:tcPr>
            <w:tcW w:w="1764" w:type="dxa"/>
          </w:tcPr>
          <w:p w14:paraId="649340C6" w14:textId="274499F9" w:rsidR="00325044" w:rsidRPr="00B630EC" w:rsidRDefault="00B90BC4" w:rsidP="00D76E5D">
            <w:pPr>
              <w:pStyle w:val="CitecTexteTableau"/>
              <w:jc w:val="left"/>
              <w:cnfStyle w:val="000000000000" w:firstRow="0" w:lastRow="0" w:firstColumn="0" w:lastColumn="0" w:oddVBand="0" w:evenVBand="0" w:oddHBand="0" w:evenHBand="0" w:firstRowFirstColumn="0" w:firstRowLastColumn="0" w:lastRowFirstColumn="0" w:lastRowLastColumn="0"/>
              <w:rPr>
                <w:szCs w:val="20"/>
              </w:rPr>
            </w:pPr>
            <w:r w:rsidRPr="00B630EC">
              <w:rPr>
                <w:szCs w:val="20"/>
              </w:rPr>
              <w:fldChar w:fldCharType="begin"/>
            </w:r>
            <w:r w:rsidRPr="00B630EC">
              <w:rPr>
                <w:szCs w:val="20"/>
              </w:rPr>
              <w:instrText xml:space="preserve"> DOCPROPERTY  "verif Va"  \* MERGEFORMAT </w:instrText>
            </w:r>
            <w:r w:rsidRPr="00B630EC">
              <w:rPr>
                <w:szCs w:val="20"/>
              </w:rPr>
              <w:fldChar w:fldCharType="end"/>
            </w:r>
          </w:p>
        </w:tc>
        <w:tc>
          <w:tcPr>
            <w:cnfStyle w:val="000100000000" w:firstRow="0" w:lastRow="0" w:firstColumn="0" w:lastColumn="1" w:oddVBand="0" w:evenVBand="0" w:oddHBand="0" w:evenHBand="0" w:firstRowFirstColumn="0" w:firstRowLastColumn="0" w:lastRowFirstColumn="0" w:lastRowLastColumn="0"/>
            <w:tcW w:w="1764" w:type="dxa"/>
          </w:tcPr>
          <w:p w14:paraId="0028D189" w14:textId="0EA3C0B1" w:rsidR="00325044" w:rsidRPr="00B630EC" w:rsidRDefault="00B90BC4" w:rsidP="00323A6E">
            <w:pPr>
              <w:pStyle w:val="CitecTexteTableau"/>
              <w:jc w:val="left"/>
              <w:rPr>
                <w:szCs w:val="20"/>
              </w:rPr>
            </w:pPr>
            <w:r w:rsidRPr="00B630EC">
              <w:rPr>
                <w:szCs w:val="20"/>
              </w:rPr>
              <w:fldChar w:fldCharType="begin"/>
            </w:r>
            <w:r w:rsidRPr="00B630EC">
              <w:rPr>
                <w:szCs w:val="20"/>
              </w:rPr>
              <w:instrText xml:space="preserve"> DOCPROPERTY  "date verif Vaa"  \* </w:instrText>
            </w:r>
            <w:r w:rsidR="00323A6E">
              <w:rPr>
                <w:szCs w:val="20"/>
              </w:rPr>
              <w:instrText>Lower</w:instrText>
            </w:r>
            <w:r w:rsidRPr="00B630EC">
              <w:rPr>
                <w:szCs w:val="20"/>
              </w:rPr>
              <w:instrText xml:space="preserve"> </w:instrText>
            </w:r>
            <w:r w:rsidRPr="00B630EC">
              <w:rPr>
                <w:szCs w:val="20"/>
              </w:rPr>
              <w:fldChar w:fldCharType="end"/>
            </w:r>
          </w:p>
        </w:tc>
      </w:tr>
      <w:tr w:rsidR="00325044" w14:paraId="00CD67AB" w14:textId="77777777" w:rsidTr="00DA7E99">
        <w:trPr>
          <w:trHeight w:val="290"/>
        </w:trPr>
        <w:tc>
          <w:tcPr>
            <w:cnfStyle w:val="001000000000" w:firstRow="0" w:lastRow="0" w:firstColumn="1" w:lastColumn="0" w:oddVBand="0" w:evenVBand="0" w:oddHBand="0" w:evenHBand="0" w:firstRowFirstColumn="0" w:firstRowLastColumn="0" w:lastRowFirstColumn="0" w:lastRowLastColumn="0"/>
            <w:tcW w:w="1763" w:type="dxa"/>
          </w:tcPr>
          <w:p w14:paraId="18043663" w14:textId="11593F74" w:rsidR="00325044" w:rsidRDefault="00244CCD" w:rsidP="00330E83">
            <w:pPr>
              <w:pStyle w:val="CitecTexteTableau"/>
              <w:jc w:val="left"/>
            </w:pPr>
            <w:r w:rsidRPr="00A2753B">
              <w:rPr>
                <w:szCs w:val="20"/>
                <w:lang w:val="en-US"/>
              </w:rPr>
              <w:fldChar w:fldCharType="begin"/>
            </w:r>
            <w:r w:rsidRPr="00A2753B">
              <w:rPr>
                <w:szCs w:val="20"/>
                <w:lang w:val="en-US"/>
              </w:rPr>
              <w:instrText xml:space="preserve"> IF </w:instrText>
            </w:r>
            <w:r w:rsidRPr="00A2753B">
              <w:rPr>
                <w:szCs w:val="20"/>
                <w:lang w:val="en-US"/>
              </w:rPr>
              <w:fldChar w:fldCharType="begin"/>
            </w:r>
            <w:r w:rsidRPr="00A2753B">
              <w:rPr>
                <w:szCs w:val="20"/>
                <w:lang w:val="en-US"/>
              </w:rPr>
              <w:instrText xml:space="preserve"> DOCPROPERTY “auteur V</w:instrText>
            </w:r>
            <w:r w:rsidR="00107314">
              <w:rPr>
                <w:szCs w:val="20"/>
                <w:lang w:val="en-US"/>
              </w:rPr>
              <w:instrText>b</w:instrText>
            </w:r>
            <w:r w:rsidRPr="00A2753B">
              <w:rPr>
                <w:szCs w:val="20"/>
                <w:lang w:val="en-US"/>
              </w:rPr>
              <w:instrText xml:space="preserve">” </w:instrText>
            </w:r>
            <w:r w:rsidRPr="00A2753B">
              <w:rPr>
                <w:szCs w:val="20"/>
                <w:lang w:val="en-US"/>
              </w:rPr>
              <w:fldChar w:fldCharType="end"/>
            </w:r>
            <w:r w:rsidRPr="00A2753B">
              <w:rPr>
                <w:szCs w:val="20"/>
                <w:lang w:val="en-US"/>
              </w:rPr>
              <w:instrText xml:space="preserve"> = “” “” </w:instrText>
            </w:r>
            <w:r w:rsidRPr="00A2753B">
              <w:rPr>
                <w:szCs w:val="20"/>
                <w:lang w:val="en-US"/>
              </w:rPr>
              <w:fldChar w:fldCharType="begin"/>
            </w:r>
            <w:r w:rsidRPr="00A2753B">
              <w:rPr>
                <w:szCs w:val="20"/>
                <w:lang w:val="en-US"/>
              </w:rPr>
              <w:instrText xml:space="preserve"> IF</w:instrText>
            </w:r>
            <w:r w:rsidRPr="00A2753B">
              <w:rPr>
                <w:szCs w:val="20"/>
                <w:lang w:val="en-US"/>
              </w:rPr>
              <w:fldChar w:fldCharType="begin"/>
            </w:r>
            <w:r w:rsidRPr="00A2753B">
              <w:rPr>
                <w:szCs w:val="20"/>
                <w:lang w:val="en-US"/>
              </w:rPr>
              <w:instrText xml:space="preserve"> DOCPROPERTY Document_O-R </w:instrText>
            </w:r>
            <w:r w:rsidRPr="00A2753B">
              <w:rPr>
                <w:szCs w:val="20"/>
                <w:lang w:val="en-US"/>
              </w:rPr>
              <w:fldChar w:fldCharType="separate"/>
            </w:r>
            <w:r w:rsidR="00E540AA">
              <w:rPr>
                <w:szCs w:val="20"/>
                <w:lang w:val="en-US"/>
              </w:rPr>
              <w:instrText>Rapport</w:instrText>
            </w:r>
            <w:r w:rsidRPr="00A2753B">
              <w:rPr>
                <w:szCs w:val="20"/>
                <w:lang w:val="en-US"/>
              </w:rPr>
              <w:fldChar w:fldCharType="end"/>
            </w:r>
            <w:r w:rsidRPr="00A2753B">
              <w:rPr>
                <w:szCs w:val="20"/>
                <w:lang w:val="en-US"/>
              </w:rPr>
              <w:instrText xml:space="preserve"> = “Offre” “O.</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32AA7">
              <w:rPr>
                <w:szCs w:val="20"/>
                <w:lang w:val="en-US"/>
              </w:rPr>
              <w:instrText>17000.0</w:instrText>
            </w:r>
            <w:r w:rsidRPr="00A2753B">
              <w:rPr>
                <w:szCs w:val="20"/>
                <w:lang w:val="en-US"/>
              </w:rPr>
              <w:fldChar w:fldCharType="end"/>
            </w:r>
            <w:r w:rsidR="00107314">
              <w:rPr>
                <w:szCs w:val="20"/>
                <w:lang w:val="en-US"/>
              </w:rPr>
              <w:instrText>b</w:instrText>
            </w:r>
            <w:r w:rsidRPr="00A2753B">
              <w:rPr>
                <w:szCs w:val="20"/>
                <w:lang w:val="en-US"/>
              </w:rPr>
              <w:instrText>” “R.</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540AA">
              <w:rPr>
                <w:szCs w:val="20"/>
                <w:lang w:val="en-US"/>
              </w:rPr>
              <w:instrText>17000.0</w:instrText>
            </w:r>
            <w:r w:rsidRPr="00A2753B">
              <w:rPr>
                <w:szCs w:val="20"/>
                <w:lang w:val="en-US"/>
              </w:rPr>
              <w:fldChar w:fldCharType="end"/>
            </w:r>
            <w:r w:rsidRPr="00A2753B">
              <w:rPr>
                <w:szCs w:val="20"/>
                <w:lang w:val="en-US"/>
              </w:rPr>
              <w:instrText xml:space="preserve"> - </w:instrText>
            </w:r>
            <w:r w:rsidR="00791C93">
              <w:rPr>
                <w:szCs w:val="20"/>
                <w:lang w:val="en-US"/>
              </w:rPr>
              <w:instrText>v</w:instrText>
            </w:r>
            <w:r w:rsidR="00330E83">
              <w:rPr>
                <w:szCs w:val="20"/>
                <w:lang w:val="en-US"/>
              </w:rPr>
              <w:instrText>3</w:instrText>
            </w:r>
            <w:r w:rsidRPr="00A2753B">
              <w:rPr>
                <w:szCs w:val="20"/>
                <w:lang w:val="en-US"/>
              </w:rPr>
              <w:instrText xml:space="preserve">” </w:instrText>
            </w:r>
            <w:r w:rsidRPr="00A2753B">
              <w:rPr>
                <w:szCs w:val="20"/>
                <w:lang w:val="en-US"/>
              </w:rPr>
              <w:fldChar w:fldCharType="separate"/>
            </w:r>
            <w:r w:rsidR="00E540AA" w:rsidRPr="00A2753B">
              <w:rPr>
                <w:noProof/>
                <w:szCs w:val="20"/>
                <w:lang w:val="en-US"/>
              </w:rPr>
              <w:instrText>R.</w:instrText>
            </w:r>
            <w:r w:rsidR="00E540AA">
              <w:rPr>
                <w:noProof/>
                <w:szCs w:val="20"/>
                <w:lang w:val="en-US"/>
              </w:rPr>
              <w:instrText>17000.0</w:instrText>
            </w:r>
            <w:r w:rsidR="00E540AA" w:rsidRPr="00A2753B">
              <w:rPr>
                <w:noProof/>
                <w:szCs w:val="20"/>
                <w:lang w:val="en-US"/>
              </w:rPr>
              <w:instrText xml:space="preserve"> - </w:instrText>
            </w:r>
            <w:r w:rsidR="00E540AA">
              <w:rPr>
                <w:noProof/>
                <w:szCs w:val="20"/>
                <w:lang w:val="en-US"/>
              </w:rPr>
              <w:instrText>v3</w:instrText>
            </w:r>
            <w:r w:rsidRPr="00A2753B">
              <w:rPr>
                <w:szCs w:val="20"/>
                <w:lang w:val="en-US"/>
              </w:rPr>
              <w:fldChar w:fldCharType="end"/>
            </w:r>
            <w:r w:rsidRPr="00A2753B">
              <w:rPr>
                <w:szCs w:val="20"/>
                <w:lang w:val="en-US"/>
              </w:rPr>
              <w:instrText xml:space="preserve"> </w:instrText>
            </w:r>
            <w:r w:rsidRPr="00A2753B">
              <w:rPr>
                <w:szCs w:val="20"/>
                <w:lang w:val="en-US"/>
              </w:rPr>
              <w:fldChar w:fldCharType="end"/>
            </w:r>
          </w:p>
        </w:tc>
        <w:tc>
          <w:tcPr>
            <w:tcW w:w="1764" w:type="dxa"/>
          </w:tcPr>
          <w:p w14:paraId="74A73EAA" w14:textId="324ED52E" w:rsidR="00325044" w:rsidRDefault="00D46323" w:rsidP="00D76E5D">
            <w:pPr>
              <w:pStyle w:val="CitecTexteTableau"/>
              <w:jc w:val="left"/>
              <w:cnfStyle w:val="000000000000" w:firstRow="0" w:lastRow="0" w:firstColumn="0" w:lastColumn="0" w:oddVBand="0" w:evenVBand="0" w:oddHBand="0" w:evenHBand="0" w:firstRowFirstColumn="0" w:firstRowLastColumn="0" w:lastRowFirstColumn="0" w:lastRowLastColumn="0"/>
            </w:pPr>
            <w:r>
              <w:fldChar w:fldCharType="begin"/>
            </w:r>
            <w:r>
              <w:instrText xml:space="preserve"> DOCPROPERTY  "auteur Vb"  \* MERGEFORMAT </w:instrText>
            </w:r>
            <w:r>
              <w:fldChar w:fldCharType="end"/>
            </w:r>
          </w:p>
        </w:tc>
        <w:tc>
          <w:tcPr>
            <w:tcW w:w="1764" w:type="dxa"/>
          </w:tcPr>
          <w:p w14:paraId="4F1C03A2" w14:textId="7A441CF3" w:rsidR="00325044" w:rsidRDefault="005F1519" w:rsidP="00E65F16">
            <w:pPr>
              <w:pStyle w:val="CitecTexteTableau"/>
              <w:jc w:val="left"/>
              <w:cnfStyle w:val="000000000000" w:firstRow="0" w:lastRow="0" w:firstColumn="0" w:lastColumn="0" w:oddVBand="0" w:evenVBand="0" w:oddHBand="0" w:evenHBand="0" w:firstRowFirstColumn="0" w:firstRowLastColumn="0" w:lastRowFirstColumn="0" w:lastRowLastColumn="0"/>
            </w:pPr>
            <w:r>
              <w:fldChar w:fldCharType="begin"/>
            </w:r>
            <w:r>
              <w:instrText xml:space="preserve"> DOCPROPERTY  "verif Vb"  \* MERGEFORMAT </w:instrText>
            </w:r>
            <w:r>
              <w:fldChar w:fldCharType="end"/>
            </w:r>
          </w:p>
        </w:tc>
        <w:tc>
          <w:tcPr>
            <w:cnfStyle w:val="000100000000" w:firstRow="0" w:lastRow="0" w:firstColumn="0" w:lastColumn="1" w:oddVBand="0" w:evenVBand="0" w:oddHBand="0" w:evenHBand="0" w:firstRowFirstColumn="0" w:firstRowLastColumn="0" w:lastRowFirstColumn="0" w:lastRowLastColumn="0"/>
            <w:tcW w:w="1764" w:type="dxa"/>
          </w:tcPr>
          <w:p w14:paraId="00C42BB5" w14:textId="7AAD6431" w:rsidR="00325044" w:rsidRDefault="00DB68E5" w:rsidP="00325044">
            <w:pPr>
              <w:pStyle w:val="CitecTexteTableau"/>
              <w:jc w:val="left"/>
            </w:pPr>
            <w:r>
              <w:fldChar w:fldCharType="begin"/>
            </w:r>
            <w:r>
              <w:instrText xml:space="preserve"> DOCPROPERTY  "date verif Vbb"  \* </w:instrText>
            </w:r>
            <w:r w:rsidR="00323A6E">
              <w:rPr>
                <w:szCs w:val="20"/>
              </w:rPr>
              <w:instrText>Lower</w:instrText>
            </w:r>
            <w:r w:rsidR="00323A6E" w:rsidRPr="00B630EC">
              <w:rPr>
                <w:szCs w:val="20"/>
              </w:rPr>
              <w:instrText xml:space="preserve"> </w:instrText>
            </w:r>
            <w:r>
              <w:fldChar w:fldCharType="end"/>
            </w:r>
          </w:p>
        </w:tc>
      </w:tr>
      <w:tr w:rsidR="00DB3E8E" w14:paraId="6D2D7F87" w14:textId="77777777" w:rsidTr="00DA7E99">
        <w:trPr>
          <w:trHeight w:val="275"/>
        </w:trPr>
        <w:tc>
          <w:tcPr>
            <w:cnfStyle w:val="001000000000" w:firstRow="0" w:lastRow="0" w:firstColumn="1" w:lastColumn="0" w:oddVBand="0" w:evenVBand="0" w:oddHBand="0" w:evenHBand="0" w:firstRowFirstColumn="0" w:firstRowLastColumn="0" w:lastRowFirstColumn="0" w:lastRowLastColumn="0"/>
            <w:tcW w:w="1763" w:type="dxa"/>
          </w:tcPr>
          <w:p w14:paraId="630EC557" w14:textId="7197421E" w:rsidR="00DB3E8E" w:rsidRPr="00B630EC" w:rsidRDefault="00244CCD" w:rsidP="00330E83">
            <w:pPr>
              <w:pStyle w:val="CitecTexteTableau"/>
              <w:jc w:val="left"/>
              <w:rPr>
                <w:szCs w:val="20"/>
              </w:rPr>
            </w:pPr>
            <w:r w:rsidRPr="00A2753B">
              <w:rPr>
                <w:szCs w:val="20"/>
                <w:lang w:val="en-US"/>
              </w:rPr>
              <w:fldChar w:fldCharType="begin"/>
            </w:r>
            <w:r w:rsidRPr="00A2753B">
              <w:rPr>
                <w:szCs w:val="20"/>
                <w:lang w:val="en-US"/>
              </w:rPr>
              <w:instrText xml:space="preserve"> IF </w:instrText>
            </w:r>
            <w:r w:rsidRPr="00A2753B">
              <w:rPr>
                <w:szCs w:val="20"/>
                <w:lang w:val="en-US"/>
              </w:rPr>
              <w:fldChar w:fldCharType="begin"/>
            </w:r>
            <w:r w:rsidRPr="00A2753B">
              <w:rPr>
                <w:szCs w:val="20"/>
                <w:lang w:val="en-US"/>
              </w:rPr>
              <w:instrText xml:space="preserve"> DOCPROPERTY “auteur V</w:instrText>
            </w:r>
            <w:r w:rsidR="00107314">
              <w:rPr>
                <w:szCs w:val="20"/>
                <w:lang w:val="en-US"/>
              </w:rPr>
              <w:instrText>c</w:instrText>
            </w:r>
            <w:r w:rsidRPr="00A2753B">
              <w:rPr>
                <w:szCs w:val="20"/>
                <w:lang w:val="en-US"/>
              </w:rPr>
              <w:instrText xml:space="preserve">” </w:instrText>
            </w:r>
            <w:r w:rsidRPr="00A2753B">
              <w:rPr>
                <w:szCs w:val="20"/>
                <w:lang w:val="en-US"/>
              </w:rPr>
              <w:fldChar w:fldCharType="end"/>
            </w:r>
            <w:r w:rsidRPr="00A2753B">
              <w:rPr>
                <w:szCs w:val="20"/>
                <w:lang w:val="en-US"/>
              </w:rPr>
              <w:instrText xml:space="preserve"> = “” “” </w:instrText>
            </w:r>
            <w:r w:rsidRPr="00A2753B">
              <w:rPr>
                <w:szCs w:val="20"/>
                <w:lang w:val="en-US"/>
              </w:rPr>
              <w:fldChar w:fldCharType="begin"/>
            </w:r>
            <w:r w:rsidRPr="00A2753B">
              <w:rPr>
                <w:szCs w:val="20"/>
                <w:lang w:val="en-US"/>
              </w:rPr>
              <w:instrText xml:space="preserve"> IF</w:instrText>
            </w:r>
            <w:r w:rsidRPr="00A2753B">
              <w:rPr>
                <w:szCs w:val="20"/>
                <w:lang w:val="en-US"/>
              </w:rPr>
              <w:fldChar w:fldCharType="begin"/>
            </w:r>
            <w:r w:rsidRPr="00A2753B">
              <w:rPr>
                <w:szCs w:val="20"/>
                <w:lang w:val="en-US"/>
              </w:rPr>
              <w:instrText xml:space="preserve"> DOCPROPERTY Document_O-R </w:instrText>
            </w:r>
            <w:r w:rsidRPr="00A2753B">
              <w:rPr>
                <w:szCs w:val="20"/>
                <w:lang w:val="en-US"/>
              </w:rPr>
              <w:fldChar w:fldCharType="separate"/>
            </w:r>
            <w:r w:rsidR="00E540AA">
              <w:rPr>
                <w:szCs w:val="20"/>
                <w:lang w:val="en-US"/>
              </w:rPr>
              <w:instrText>Rapport</w:instrText>
            </w:r>
            <w:r w:rsidRPr="00A2753B">
              <w:rPr>
                <w:szCs w:val="20"/>
                <w:lang w:val="en-US"/>
              </w:rPr>
              <w:fldChar w:fldCharType="end"/>
            </w:r>
            <w:r w:rsidRPr="00A2753B">
              <w:rPr>
                <w:szCs w:val="20"/>
                <w:lang w:val="en-US"/>
              </w:rPr>
              <w:instrText xml:space="preserve"> = “Offre” “O.</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32AA7">
              <w:rPr>
                <w:szCs w:val="20"/>
                <w:lang w:val="en-US"/>
              </w:rPr>
              <w:instrText>17000.0</w:instrText>
            </w:r>
            <w:r w:rsidRPr="00A2753B">
              <w:rPr>
                <w:szCs w:val="20"/>
                <w:lang w:val="en-US"/>
              </w:rPr>
              <w:fldChar w:fldCharType="end"/>
            </w:r>
            <w:r w:rsidR="00107314">
              <w:rPr>
                <w:szCs w:val="20"/>
                <w:lang w:val="en-US"/>
              </w:rPr>
              <w:instrText>c</w:instrText>
            </w:r>
            <w:r w:rsidRPr="00A2753B">
              <w:rPr>
                <w:szCs w:val="20"/>
                <w:lang w:val="en-US"/>
              </w:rPr>
              <w:instrText>” “R.</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540AA">
              <w:rPr>
                <w:szCs w:val="20"/>
                <w:lang w:val="en-US"/>
              </w:rPr>
              <w:instrText>17000.0</w:instrText>
            </w:r>
            <w:r w:rsidRPr="00A2753B">
              <w:rPr>
                <w:szCs w:val="20"/>
                <w:lang w:val="en-US"/>
              </w:rPr>
              <w:fldChar w:fldCharType="end"/>
            </w:r>
            <w:r w:rsidRPr="00A2753B">
              <w:rPr>
                <w:szCs w:val="20"/>
                <w:lang w:val="en-US"/>
              </w:rPr>
              <w:instrText xml:space="preserve"> - </w:instrText>
            </w:r>
            <w:r w:rsidR="00791C93">
              <w:rPr>
                <w:szCs w:val="20"/>
                <w:lang w:val="en-US"/>
              </w:rPr>
              <w:instrText>v</w:instrText>
            </w:r>
            <w:r w:rsidR="00330E83">
              <w:rPr>
                <w:szCs w:val="20"/>
                <w:lang w:val="en-US"/>
              </w:rPr>
              <w:instrText>4</w:instrText>
            </w:r>
            <w:r w:rsidRPr="00A2753B">
              <w:rPr>
                <w:szCs w:val="20"/>
                <w:lang w:val="en-US"/>
              </w:rPr>
              <w:instrText xml:space="preserve">” </w:instrText>
            </w:r>
            <w:r w:rsidRPr="00A2753B">
              <w:rPr>
                <w:szCs w:val="20"/>
                <w:lang w:val="en-US"/>
              </w:rPr>
              <w:fldChar w:fldCharType="separate"/>
            </w:r>
            <w:r w:rsidR="00E540AA" w:rsidRPr="00A2753B">
              <w:rPr>
                <w:noProof/>
                <w:szCs w:val="20"/>
                <w:lang w:val="en-US"/>
              </w:rPr>
              <w:instrText>R.</w:instrText>
            </w:r>
            <w:r w:rsidR="00E540AA">
              <w:rPr>
                <w:noProof/>
                <w:szCs w:val="20"/>
                <w:lang w:val="en-US"/>
              </w:rPr>
              <w:instrText>17000.0</w:instrText>
            </w:r>
            <w:r w:rsidR="00E540AA" w:rsidRPr="00A2753B">
              <w:rPr>
                <w:noProof/>
                <w:szCs w:val="20"/>
                <w:lang w:val="en-US"/>
              </w:rPr>
              <w:instrText xml:space="preserve"> - </w:instrText>
            </w:r>
            <w:r w:rsidR="00E540AA">
              <w:rPr>
                <w:noProof/>
                <w:szCs w:val="20"/>
                <w:lang w:val="en-US"/>
              </w:rPr>
              <w:instrText>v4</w:instrText>
            </w:r>
            <w:r w:rsidRPr="00A2753B">
              <w:rPr>
                <w:szCs w:val="20"/>
                <w:lang w:val="en-US"/>
              </w:rPr>
              <w:fldChar w:fldCharType="end"/>
            </w:r>
            <w:r w:rsidRPr="00A2753B">
              <w:rPr>
                <w:szCs w:val="20"/>
                <w:lang w:val="en-US"/>
              </w:rPr>
              <w:instrText xml:space="preserve"> </w:instrText>
            </w:r>
            <w:r w:rsidRPr="00A2753B">
              <w:rPr>
                <w:szCs w:val="20"/>
                <w:lang w:val="en-US"/>
              </w:rPr>
              <w:fldChar w:fldCharType="end"/>
            </w:r>
          </w:p>
        </w:tc>
        <w:tc>
          <w:tcPr>
            <w:tcW w:w="1764" w:type="dxa"/>
          </w:tcPr>
          <w:p w14:paraId="48B5851D" w14:textId="14B31128" w:rsidR="00DB3E8E" w:rsidRDefault="00092F04" w:rsidP="00092F04">
            <w:pPr>
              <w:pStyle w:val="CitecTexteTableau"/>
              <w:jc w:val="left"/>
              <w:cnfStyle w:val="000000000000" w:firstRow="0" w:lastRow="0" w:firstColumn="0" w:lastColumn="0" w:oddVBand="0" w:evenVBand="0" w:oddHBand="0" w:evenHBand="0" w:firstRowFirstColumn="0" w:firstRowLastColumn="0" w:lastRowFirstColumn="0" w:lastRowLastColumn="0"/>
            </w:pPr>
            <w:r>
              <w:fldChar w:fldCharType="begin"/>
            </w:r>
            <w:r>
              <w:instrText xml:space="preserve"> DOCPROPERTY  "auteur Vc"  \* MERGEFORMAT </w:instrText>
            </w:r>
            <w:r>
              <w:fldChar w:fldCharType="end"/>
            </w:r>
          </w:p>
        </w:tc>
        <w:tc>
          <w:tcPr>
            <w:tcW w:w="1764" w:type="dxa"/>
          </w:tcPr>
          <w:p w14:paraId="76C08758" w14:textId="59860B9D" w:rsidR="00DB3E8E" w:rsidRDefault="00D46323" w:rsidP="00E65F16">
            <w:pPr>
              <w:pStyle w:val="CitecTexteTableau"/>
              <w:jc w:val="left"/>
              <w:cnfStyle w:val="000000000000" w:firstRow="0" w:lastRow="0" w:firstColumn="0" w:lastColumn="0" w:oddVBand="0" w:evenVBand="0" w:oddHBand="0" w:evenHBand="0" w:firstRowFirstColumn="0" w:firstRowLastColumn="0" w:lastRowFirstColumn="0" w:lastRowLastColumn="0"/>
            </w:pPr>
            <w:r>
              <w:fldChar w:fldCharType="begin"/>
            </w:r>
            <w:r>
              <w:instrText xml:space="preserve"> DOCPROPERTY  "verif Vc"  \* MERGEFORMAT </w:instrText>
            </w:r>
            <w:r>
              <w:fldChar w:fldCharType="end"/>
            </w:r>
          </w:p>
        </w:tc>
        <w:tc>
          <w:tcPr>
            <w:cnfStyle w:val="000100000000" w:firstRow="0" w:lastRow="0" w:firstColumn="0" w:lastColumn="1" w:oddVBand="0" w:evenVBand="0" w:oddHBand="0" w:evenHBand="0" w:firstRowFirstColumn="0" w:firstRowLastColumn="0" w:lastRowFirstColumn="0" w:lastRowLastColumn="0"/>
            <w:tcW w:w="1764" w:type="dxa"/>
          </w:tcPr>
          <w:p w14:paraId="531524B1" w14:textId="55BD669F" w:rsidR="00DB3E8E" w:rsidRDefault="00D46323" w:rsidP="00325044">
            <w:pPr>
              <w:pStyle w:val="CitecTexteTableau"/>
              <w:jc w:val="left"/>
            </w:pPr>
            <w:r>
              <w:fldChar w:fldCharType="begin"/>
            </w:r>
            <w:r>
              <w:instrText xml:space="preserve"> DOCPROPERTY  "date verif Vcc"  \* </w:instrText>
            </w:r>
            <w:r w:rsidR="00323A6E">
              <w:rPr>
                <w:szCs w:val="20"/>
              </w:rPr>
              <w:instrText>Lower</w:instrText>
            </w:r>
            <w:r w:rsidR="00323A6E" w:rsidRPr="00B630EC">
              <w:rPr>
                <w:szCs w:val="20"/>
              </w:rPr>
              <w:instrText xml:space="preserve"> </w:instrText>
            </w:r>
            <w:r>
              <w:fldChar w:fldCharType="end"/>
            </w:r>
          </w:p>
        </w:tc>
      </w:tr>
      <w:tr w:rsidR="00DB3E8E" w14:paraId="69890442" w14:textId="77777777" w:rsidTr="00DA7E99">
        <w:trPr>
          <w:trHeight w:val="275"/>
        </w:trPr>
        <w:tc>
          <w:tcPr>
            <w:cnfStyle w:val="001000000000" w:firstRow="0" w:lastRow="0" w:firstColumn="1" w:lastColumn="0" w:oddVBand="0" w:evenVBand="0" w:oddHBand="0" w:evenHBand="0" w:firstRowFirstColumn="0" w:firstRowLastColumn="0" w:lastRowFirstColumn="0" w:lastRowLastColumn="0"/>
            <w:tcW w:w="1763" w:type="dxa"/>
          </w:tcPr>
          <w:p w14:paraId="05824719" w14:textId="2061479D" w:rsidR="00DB3E8E" w:rsidRPr="00B630EC" w:rsidRDefault="00244CCD" w:rsidP="00330E83">
            <w:pPr>
              <w:pStyle w:val="CitecTexteTableau"/>
              <w:jc w:val="left"/>
              <w:rPr>
                <w:szCs w:val="20"/>
              </w:rPr>
            </w:pPr>
            <w:r w:rsidRPr="00A2753B">
              <w:rPr>
                <w:szCs w:val="20"/>
                <w:lang w:val="en-US"/>
              </w:rPr>
              <w:fldChar w:fldCharType="begin"/>
            </w:r>
            <w:r w:rsidRPr="00A2753B">
              <w:rPr>
                <w:szCs w:val="20"/>
                <w:lang w:val="en-US"/>
              </w:rPr>
              <w:instrText xml:space="preserve"> IF </w:instrText>
            </w:r>
            <w:r w:rsidRPr="00A2753B">
              <w:rPr>
                <w:szCs w:val="20"/>
                <w:lang w:val="en-US"/>
              </w:rPr>
              <w:fldChar w:fldCharType="begin"/>
            </w:r>
            <w:r w:rsidRPr="00A2753B">
              <w:rPr>
                <w:szCs w:val="20"/>
                <w:lang w:val="en-US"/>
              </w:rPr>
              <w:instrText xml:space="preserve"> DOCPROPERTY “auteur V</w:instrText>
            </w:r>
            <w:r w:rsidR="00107314">
              <w:rPr>
                <w:szCs w:val="20"/>
                <w:lang w:val="en-US"/>
              </w:rPr>
              <w:instrText>d</w:instrText>
            </w:r>
            <w:r w:rsidRPr="00A2753B">
              <w:rPr>
                <w:szCs w:val="20"/>
                <w:lang w:val="en-US"/>
              </w:rPr>
              <w:instrText xml:space="preserve">” </w:instrText>
            </w:r>
            <w:r w:rsidRPr="00A2753B">
              <w:rPr>
                <w:szCs w:val="20"/>
                <w:lang w:val="en-US"/>
              </w:rPr>
              <w:fldChar w:fldCharType="end"/>
            </w:r>
            <w:r w:rsidRPr="00A2753B">
              <w:rPr>
                <w:szCs w:val="20"/>
                <w:lang w:val="en-US"/>
              </w:rPr>
              <w:instrText xml:space="preserve"> = “” “” </w:instrText>
            </w:r>
            <w:r w:rsidRPr="00A2753B">
              <w:rPr>
                <w:szCs w:val="20"/>
                <w:lang w:val="en-US"/>
              </w:rPr>
              <w:fldChar w:fldCharType="begin"/>
            </w:r>
            <w:r w:rsidRPr="00A2753B">
              <w:rPr>
                <w:szCs w:val="20"/>
                <w:lang w:val="en-US"/>
              </w:rPr>
              <w:instrText xml:space="preserve"> IF</w:instrText>
            </w:r>
            <w:r w:rsidRPr="00A2753B">
              <w:rPr>
                <w:szCs w:val="20"/>
                <w:lang w:val="en-US"/>
              </w:rPr>
              <w:fldChar w:fldCharType="begin"/>
            </w:r>
            <w:r w:rsidRPr="00A2753B">
              <w:rPr>
                <w:szCs w:val="20"/>
                <w:lang w:val="en-US"/>
              </w:rPr>
              <w:instrText xml:space="preserve"> DOCPROPERTY Document_O-R </w:instrText>
            </w:r>
            <w:r w:rsidRPr="00A2753B">
              <w:rPr>
                <w:szCs w:val="20"/>
                <w:lang w:val="en-US"/>
              </w:rPr>
              <w:fldChar w:fldCharType="separate"/>
            </w:r>
            <w:r w:rsidR="00E540AA">
              <w:rPr>
                <w:szCs w:val="20"/>
                <w:lang w:val="en-US"/>
              </w:rPr>
              <w:instrText>Rapport</w:instrText>
            </w:r>
            <w:r w:rsidRPr="00A2753B">
              <w:rPr>
                <w:szCs w:val="20"/>
                <w:lang w:val="en-US"/>
              </w:rPr>
              <w:fldChar w:fldCharType="end"/>
            </w:r>
            <w:r w:rsidRPr="00A2753B">
              <w:rPr>
                <w:szCs w:val="20"/>
                <w:lang w:val="en-US"/>
              </w:rPr>
              <w:instrText xml:space="preserve"> = “Offre” “O.</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32AA7">
              <w:rPr>
                <w:szCs w:val="20"/>
                <w:lang w:val="en-US"/>
              </w:rPr>
              <w:instrText>17000.0</w:instrText>
            </w:r>
            <w:r w:rsidRPr="00A2753B">
              <w:rPr>
                <w:szCs w:val="20"/>
                <w:lang w:val="en-US"/>
              </w:rPr>
              <w:fldChar w:fldCharType="end"/>
            </w:r>
            <w:r w:rsidR="00107314">
              <w:rPr>
                <w:szCs w:val="20"/>
                <w:lang w:val="en-US"/>
              </w:rPr>
              <w:instrText>d</w:instrText>
            </w:r>
            <w:r w:rsidRPr="00A2753B">
              <w:rPr>
                <w:szCs w:val="20"/>
                <w:lang w:val="en-US"/>
              </w:rPr>
              <w:instrText>” “R.</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540AA">
              <w:rPr>
                <w:szCs w:val="20"/>
                <w:lang w:val="en-US"/>
              </w:rPr>
              <w:instrText>17000.0</w:instrText>
            </w:r>
            <w:r w:rsidRPr="00A2753B">
              <w:rPr>
                <w:szCs w:val="20"/>
                <w:lang w:val="en-US"/>
              </w:rPr>
              <w:fldChar w:fldCharType="end"/>
            </w:r>
            <w:r w:rsidR="00791C93">
              <w:rPr>
                <w:szCs w:val="20"/>
                <w:lang w:val="en-US"/>
              </w:rPr>
              <w:instrText xml:space="preserve"> - v</w:instrText>
            </w:r>
            <w:r w:rsidR="00330E83">
              <w:rPr>
                <w:szCs w:val="20"/>
                <w:lang w:val="en-US"/>
              </w:rPr>
              <w:instrText>5</w:instrText>
            </w:r>
            <w:r w:rsidRPr="00A2753B">
              <w:rPr>
                <w:szCs w:val="20"/>
                <w:lang w:val="en-US"/>
              </w:rPr>
              <w:instrText xml:space="preserve">” </w:instrText>
            </w:r>
            <w:r w:rsidRPr="00A2753B">
              <w:rPr>
                <w:szCs w:val="20"/>
                <w:lang w:val="en-US"/>
              </w:rPr>
              <w:fldChar w:fldCharType="separate"/>
            </w:r>
            <w:r w:rsidR="00E540AA" w:rsidRPr="00A2753B">
              <w:rPr>
                <w:noProof/>
                <w:szCs w:val="20"/>
                <w:lang w:val="en-US"/>
              </w:rPr>
              <w:instrText>R.</w:instrText>
            </w:r>
            <w:r w:rsidR="00E540AA">
              <w:rPr>
                <w:noProof/>
                <w:szCs w:val="20"/>
                <w:lang w:val="en-US"/>
              </w:rPr>
              <w:instrText>17000.0 - v5</w:instrText>
            </w:r>
            <w:r w:rsidRPr="00A2753B">
              <w:rPr>
                <w:szCs w:val="20"/>
                <w:lang w:val="en-US"/>
              </w:rPr>
              <w:fldChar w:fldCharType="end"/>
            </w:r>
            <w:r w:rsidRPr="00A2753B">
              <w:rPr>
                <w:szCs w:val="20"/>
                <w:lang w:val="en-US"/>
              </w:rPr>
              <w:instrText xml:space="preserve"> </w:instrText>
            </w:r>
            <w:r w:rsidRPr="00A2753B">
              <w:rPr>
                <w:szCs w:val="20"/>
                <w:lang w:val="en-US"/>
              </w:rPr>
              <w:fldChar w:fldCharType="end"/>
            </w:r>
          </w:p>
        </w:tc>
        <w:tc>
          <w:tcPr>
            <w:tcW w:w="1764" w:type="dxa"/>
          </w:tcPr>
          <w:p w14:paraId="71EE30AB" w14:textId="4397C1D1" w:rsidR="00DB3E8E" w:rsidRDefault="00D46323" w:rsidP="00D76E5D">
            <w:pPr>
              <w:pStyle w:val="CitecTexteTableau"/>
              <w:jc w:val="left"/>
              <w:cnfStyle w:val="000000000000" w:firstRow="0" w:lastRow="0" w:firstColumn="0" w:lastColumn="0" w:oddVBand="0" w:evenVBand="0" w:oddHBand="0" w:evenHBand="0" w:firstRowFirstColumn="0" w:firstRowLastColumn="0" w:lastRowFirstColumn="0" w:lastRowLastColumn="0"/>
            </w:pPr>
            <w:r>
              <w:fldChar w:fldCharType="begin"/>
            </w:r>
            <w:r>
              <w:instrText xml:space="preserve"> DOCPROPERTY  "auteur Vd"  \* MERGEFORMAT </w:instrText>
            </w:r>
            <w:r>
              <w:fldChar w:fldCharType="end"/>
            </w:r>
          </w:p>
        </w:tc>
        <w:tc>
          <w:tcPr>
            <w:tcW w:w="1764" w:type="dxa"/>
          </w:tcPr>
          <w:p w14:paraId="59CDFEDD" w14:textId="24636B8E" w:rsidR="00DB3E8E" w:rsidRDefault="00D46323" w:rsidP="00E65F16">
            <w:pPr>
              <w:pStyle w:val="CitecTexteTableau"/>
              <w:jc w:val="left"/>
              <w:cnfStyle w:val="000000000000" w:firstRow="0" w:lastRow="0" w:firstColumn="0" w:lastColumn="0" w:oddVBand="0" w:evenVBand="0" w:oddHBand="0" w:evenHBand="0" w:firstRowFirstColumn="0" w:firstRowLastColumn="0" w:lastRowFirstColumn="0" w:lastRowLastColumn="0"/>
            </w:pPr>
            <w:r>
              <w:fldChar w:fldCharType="begin"/>
            </w:r>
            <w:r>
              <w:instrText xml:space="preserve"> DOCPROPERTY  "verif Vd"  \* MERGEFORMAT </w:instrText>
            </w:r>
            <w:r>
              <w:fldChar w:fldCharType="end"/>
            </w:r>
          </w:p>
        </w:tc>
        <w:tc>
          <w:tcPr>
            <w:cnfStyle w:val="000100000000" w:firstRow="0" w:lastRow="0" w:firstColumn="0" w:lastColumn="1" w:oddVBand="0" w:evenVBand="0" w:oddHBand="0" w:evenHBand="0" w:firstRowFirstColumn="0" w:firstRowLastColumn="0" w:lastRowFirstColumn="0" w:lastRowLastColumn="0"/>
            <w:tcW w:w="1764" w:type="dxa"/>
          </w:tcPr>
          <w:p w14:paraId="4EB7501B" w14:textId="54070C50" w:rsidR="00DB3E8E" w:rsidRDefault="00D46323" w:rsidP="00325044">
            <w:pPr>
              <w:pStyle w:val="CitecTexteTableau"/>
              <w:jc w:val="left"/>
            </w:pPr>
            <w:r>
              <w:fldChar w:fldCharType="begin"/>
            </w:r>
            <w:r>
              <w:instrText xml:space="preserve"> DOCPROPERTY  "date verif Vdd"  \* </w:instrText>
            </w:r>
            <w:r w:rsidR="00323A6E">
              <w:rPr>
                <w:szCs w:val="20"/>
              </w:rPr>
              <w:instrText>Lower</w:instrText>
            </w:r>
            <w:r w:rsidR="00323A6E" w:rsidRPr="00B630EC">
              <w:rPr>
                <w:szCs w:val="20"/>
              </w:rPr>
              <w:instrText xml:space="preserve"> </w:instrText>
            </w:r>
            <w:r>
              <w:fldChar w:fldCharType="end"/>
            </w:r>
          </w:p>
        </w:tc>
      </w:tr>
      <w:tr w:rsidR="00DB3E8E" w14:paraId="68463E70" w14:textId="77777777" w:rsidTr="00DA7E99">
        <w:trPr>
          <w:cnfStyle w:val="010000000000" w:firstRow="0" w:lastRow="1" w:firstColumn="0" w:lastColumn="0" w:oddVBand="0" w:evenVBand="0" w:oddHBand="0" w:evenHBand="0" w:firstRowFirstColumn="0" w:firstRowLastColumn="0" w:lastRowFirstColumn="0" w:lastRowLastColumn="0"/>
          <w:trHeight w:val="275"/>
        </w:trPr>
        <w:tc>
          <w:tcPr>
            <w:cnfStyle w:val="001000000001" w:firstRow="0" w:lastRow="0" w:firstColumn="1" w:lastColumn="0" w:oddVBand="0" w:evenVBand="0" w:oddHBand="0" w:evenHBand="0" w:firstRowFirstColumn="0" w:firstRowLastColumn="0" w:lastRowFirstColumn="1" w:lastRowLastColumn="0"/>
            <w:tcW w:w="1763" w:type="dxa"/>
            <w:tcBorders>
              <w:bottom w:val="nil"/>
            </w:tcBorders>
          </w:tcPr>
          <w:p w14:paraId="487539C2" w14:textId="0E5DE804" w:rsidR="00DB3E8E" w:rsidRPr="00B630EC" w:rsidRDefault="00244CCD" w:rsidP="00330E83">
            <w:pPr>
              <w:pStyle w:val="CitecTexteTableau"/>
              <w:jc w:val="left"/>
              <w:rPr>
                <w:szCs w:val="20"/>
              </w:rPr>
            </w:pPr>
            <w:r w:rsidRPr="00A2753B">
              <w:rPr>
                <w:szCs w:val="20"/>
                <w:lang w:val="en-US"/>
              </w:rPr>
              <w:fldChar w:fldCharType="begin"/>
            </w:r>
            <w:r w:rsidRPr="00A2753B">
              <w:rPr>
                <w:szCs w:val="20"/>
                <w:lang w:val="en-US"/>
              </w:rPr>
              <w:instrText xml:space="preserve"> IF </w:instrText>
            </w:r>
            <w:r w:rsidRPr="00A2753B">
              <w:rPr>
                <w:szCs w:val="20"/>
                <w:lang w:val="en-US"/>
              </w:rPr>
              <w:fldChar w:fldCharType="begin"/>
            </w:r>
            <w:r w:rsidRPr="00A2753B">
              <w:rPr>
                <w:szCs w:val="20"/>
                <w:lang w:val="en-US"/>
              </w:rPr>
              <w:instrText xml:space="preserve"> DOCPROPERTY “auteur V</w:instrText>
            </w:r>
            <w:r w:rsidR="00107314">
              <w:rPr>
                <w:szCs w:val="20"/>
                <w:lang w:val="en-US"/>
              </w:rPr>
              <w:instrText>e</w:instrText>
            </w:r>
            <w:r w:rsidRPr="00A2753B">
              <w:rPr>
                <w:szCs w:val="20"/>
                <w:lang w:val="en-US"/>
              </w:rPr>
              <w:instrText xml:space="preserve">” </w:instrText>
            </w:r>
            <w:r w:rsidRPr="00A2753B">
              <w:rPr>
                <w:szCs w:val="20"/>
                <w:lang w:val="en-US"/>
              </w:rPr>
              <w:fldChar w:fldCharType="end"/>
            </w:r>
            <w:r w:rsidRPr="00A2753B">
              <w:rPr>
                <w:szCs w:val="20"/>
                <w:lang w:val="en-US"/>
              </w:rPr>
              <w:instrText xml:space="preserve"> = “” “” </w:instrText>
            </w:r>
            <w:r w:rsidRPr="00A2753B">
              <w:rPr>
                <w:szCs w:val="20"/>
                <w:lang w:val="en-US"/>
              </w:rPr>
              <w:fldChar w:fldCharType="begin"/>
            </w:r>
            <w:r w:rsidRPr="00A2753B">
              <w:rPr>
                <w:szCs w:val="20"/>
                <w:lang w:val="en-US"/>
              </w:rPr>
              <w:instrText xml:space="preserve"> IF</w:instrText>
            </w:r>
            <w:r w:rsidRPr="00A2753B">
              <w:rPr>
                <w:szCs w:val="20"/>
                <w:lang w:val="en-US"/>
              </w:rPr>
              <w:fldChar w:fldCharType="begin"/>
            </w:r>
            <w:r w:rsidRPr="00A2753B">
              <w:rPr>
                <w:szCs w:val="20"/>
                <w:lang w:val="en-US"/>
              </w:rPr>
              <w:instrText xml:space="preserve"> DOCPROPERTY Document_O-R </w:instrText>
            </w:r>
            <w:r w:rsidRPr="00A2753B">
              <w:rPr>
                <w:szCs w:val="20"/>
                <w:lang w:val="en-US"/>
              </w:rPr>
              <w:fldChar w:fldCharType="separate"/>
            </w:r>
            <w:r w:rsidR="00E540AA">
              <w:rPr>
                <w:szCs w:val="20"/>
                <w:lang w:val="en-US"/>
              </w:rPr>
              <w:instrText>Rapport</w:instrText>
            </w:r>
            <w:r w:rsidRPr="00A2753B">
              <w:rPr>
                <w:szCs w:val="20"/>
                <w:lang w:val="en-US"/>
              </w:rPr>
              <w:fldChar w:fldCharType="end"/>
            </w:r>
            <w:r w:rsidRPr="00A2753B">
              <w:rPr>
                <w:szCs w:val="20"/>
                <w:lang w:val="en-US"/>
              </w:rPr>
              <w:instrText xml:space="preserve"> = “Offre” “O.</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7F372D">
              <w:rPr>
                <w:szCs w:val="20"/>
                <w:lang w:val="en-US"/>
              </w:rPr>
              <w:instrText>17000.0</w:instrText>
            </w:r>
            <w:r w:rsidRPr="00A2753B">
              <w:rPr>
                <w:szCs w:val="20"/>
                <w:lang w:val="en-US"/>
              </w:rPr>
              <w:fldChar w:fldCharType="end"/>
            </w:r>
            <w:r w:rsidR="00107314">
              <w:rPr>
                <w:szCs w:val="20"/>
                <w:lang w:val="en-US"/>
              </w:rPr>
              <w:instrText>e</w:instrText>
            </w:r>
            <w:r w:rsidRPr="00A2753B">
              <w:rPr>
                <w:szCs w:val="20"/>
                <w:lang w:val="en-US"/>
              </w:rPr>
              <w:instrText>” “R.</w:instrText>
            </w:r>
            <w:r w:rsidRPr="00A2753B">
              <w:rPr>
                <w:szCs w:val="20"/>
                <w:lang w:val="en-US"/>
              </w:rPr>
              <w:fldChar w:fldCharType="begin"/>
            </w:r>
            <w:r w:rsidRPr="00A2753B">
              <w:rPr>
                <w:szCs w:val="20"/>
                <w:lang w:val="en-US"/>
              </w:rPr>
              <w:instrText xml:space="preserve"> DOCPROPERTY Référence </w:instrText>
            </w:r>
            <w:r w:rsidRPr="00A2753B">
              <w:rPr>
                <w:szCs w:val="20"/>
                <w:lang w:val="en-US"/>
              </w:rPr>
              <w:fldChar w:fldCharType="separate"/>
            </w:r>
            <w:r w:rsidR="00E540AA">
              <w:rPr>
                <w:szCs w:val="20"/>
                <w:lang w:val="en-US"/>
              </w:rPr>
              <w:instrText>17000.0</w:instrText>
            </w:r>
            <w:r w:rsidRPr="00A2753B">
              <w:rPr>
                <w:szCs w:val="20"/>
                <w:lang w:val="en-US"/>
              </w:rPr>
              <w:fldChar w:fldCharType="end"/>
            </w:r>
            <w:r w:rsidRPr="00A2753B">
              <w:rPr>
                <w:szCs w:val="20"/>
                <w:lang w:val="en-US"/>
              </w:rPr>
              <w:instrText xml:space="preserve"> - </w:instrText>
            </w:r>
            <w:r w:rsidR="00791C93">
              <w:rPr>
                <w:szCs w:val="20"/>
                <w:lang w:val="en-US"/>
              </w:rPr>
              <w:instrText>v</w:instrText>
            </w:r>
            <w:r w:rsidR="00330E83">
              <w:rPr>
                <w:szCs w:val="20"/>
                <w:lang w:val="en-US"/>
              </w:rPr>
              <w:instrText>6</w:instrText>
            </w:r>
            <w:r w:rsidRPr="00A2753B">
              <w:rPr>
                <w:szCs w:val="20"/>
                <w:lang w:val="en-US"/>
              </w:rPr>
              <w:instrText xml:space="preserve">” </w:instrText>
            </w:r>
            <w:r w:rsidRPr="00A2753B">
              <w:rPr>
                <w:szCs w:val="20"/>
                <w:lang w:val="en-US"/>
              </w:rPr>
              <w:fldChar w:fldCharType="separate"/>
            </w:r>
            <w:r w:rsidR="00E540AA" w:rsidRPr="00A2753B">
              <w:rPr>
                <w:noProof/>
                <w:szCs w:val="20"/>
                <w:lang w:val="en-US"/>
              </w:rPr>
              <w:instrText>R.</w:instrText>
            </w:r>
            <w:r w:rsidR="00E540AA">
              <w:rPr>
                <w:noProof/>
                <w:szCs w:val="20"/>
                <w:lang w:val="en-US"/>
              </w:rPr>
              <w:instrText>17000.0</w:instrText>
            </w:r>
            <w:r w:rsidR="00E540AA" w:rsidRPr="00A2753B">
              <w:rPr>
                <w:noProof/>
                <w:szCs w:val="20"/>
                <w:lang w:val="en-US"/>
              </w:rPr>
              <w:instrText xml:space="preserve"> - </w:instrText>
            </w:r>
            <w:r w:rsidR="00E540AA">
              <w:rPr>
                <w:noProof/>
                <w:szCs w:val="20"/>
                <w:lang w:val="en-US"/>
              </w:rPr>
              <w:instrText>v6</w:instrText>
            </w:r>
            <w:r w:rsidRPr="00A2753B">
              <w:rPr>
                <w:szCs w:val="20"/>
                <w:lang w:val="en-US"/>
              </w:rPr>
              <w:fldChar w:fldCharType="end"/>
            </w:r>
            <w:r w:rsidRPr="00A2753B">
              <w:rPr>
                <w:szCs w:val="20"/>
                <w:lang w:val="en-US"/>
              </w:rPr>
              <w:instrText xml:space="preserve"> </w:instrText>
            </w:r>
            <w:r w:rsidRPr="00A2753B">
              <w:rPr>
                <w:szCs w:val="20"/>
                <w:lang w:val="en-US"/>
              </w:rPr>
              <w:fldChar w:fldCharType="end"/>
            </w:r>
          </w:p>
        </w:tc>
        <w:tc>
          <w:tcPr>
            <w:tcW w:w="1764" w:type="dxa"/>
            <w:tcBorders>
              <w:bottom w:val="nil"/>
            </w:tcBorders>
          </w:tcPr>
          <w:p w14:paraId="5435A2E3" w14:textId="0C88D29C" w:rsidR="00DB3E8E" w:rsidRDefault="00D46323" w:rsidP="00D76E5D">
            <w:pPr>
              <w:pStyle w:val="CitecTexteTableau"/>
              <w:jc w:val="left"/>
              <w:cnfStyle w:val="010000000000" w:firstRow="0" w:lastRow="1" w:firstColumn="0" w:lastColumn="0" w:oddVBand="0" w:evenVBand="0" w:oddHBand="0" w:evenHBand="0" w:firstRowFirstColumn="0" w:firstRowLastColumn="0" w:lastRowFirstColumn="0" w:lastRowLastColumn="0"/>
            </w:pPr>
            <w:r>
              <w:fldChar w:fldCharType="begin"/>
            </w:r>
            <w:r>
              <w:instrText xml:space="preserve"> DOCPROPERTY  "auteur Ve"  \* MERGEFORMAT </w:instrText>
            </w:r>
            <w:r>
              <w:fldChar w:fldCharType="end"/>
            </w:r>
          </w:p>
        </w:tc>
        <w:tc>
          <w:tcPr>
            <w:tcW w:w="1764" w:type="dxa"/>
            <w:tcBorders>
              <w:bottom w:val="nil"/>
            </w:tcBorders>
          </w:tcPr>
          <w:p w14:paraId="28B6CF62" w14:textId="5CDE6F7B" w:rsidR="00DB3E8E" w:rsidRDefault="00D46323" w:rsidP="00E65F16">
            <w:pPr>
              <w:pStyle w:val="CitecTexteTableau"/>
              <w:jc w:val="left"/>
              <w:cnfStyle w:val="010000000000" w:firstRow="0" w:lastRow="1" w:firstColumn="0" w:lastColumn="0" w:oddVBand="0" w:evenVBand="0" w:oddHBand="0" w:evenHBand="0" w:firstRowFirstColumn="0" w:firstRowLastColumn="0" w:lastRowFirstColumn="0" w:lastRowLastColumn="0"/>
            </w:pPr>
            <w:r>
              <w:fldChar w:fldCharType="begin"/>
            </w:r>
            <w:r>
              <w:instrText xml:space="preserve"> DOCPROPERTY  "verif Ve"  \* MERGEFORMAT </w:instrText>
            </w:r>
            <w:r>
              <w:fldChar w:fldCharType="end"/>
            </w:r>
          </w:p>
        </w:tc>
        <w:tc>
          <w:tcPr>
            <w:cnfStyle w:val="000100000000" w:firstRow="0" w:lastRow="0" w:firstColumn="0" w:lastColumn="1" w:oddVBand="0" w:evenVBand="0" w:oddHBand="0" w:evenHBand="0" w:firstRowFirstColumn="0" w:firstRowLastColumn="0" w:lastRowFirstColumn="0" w:lastRowLastColumn="0"/>
            <w:tcW w:w="1764" w:type="dxa"/>
            <w:tcBorders>
              <w:bottom w:val="nil"/>
            </w:tcBorders>
          </w:tcPr>
          <w:p w14:paraId="083EB22E" w14:textId="10109AF9" w:rsidR="00DB3E8E" w:rsidRDefault="00D46323" w:rsidP="00325044">
            <w:pPr>
              <w:pStyle w:val="CitecTexteTableau"/>
              <w:jc w:val="left"/>
            </w:pPr>
            <w:r>
              <w:fldChar w:fldCharType="begin"/>
            </w:r>
            <w:r>
              <w:instrText xml:space="preserve"> DOCPROPERTY  "date verif Vee"  \* </w:instrText>
            </w:r>
            <w:r w:rsidR="00323A6E">
              <w:rPr>
                <w:szCs w:val="20"/>
              </w:rPr>
              <w:instrText>Lower</w:instrText>
            </w:r>
            <w:r w:rsidR="00323A6E" w:rsidRPr="00B630EC">
              <w:rPr>
                <w:szCs w:val="20"/>
              </w:rPr>
              <w:instrText xml:space="preserve"> </w:instrText>
            </w:r>
            <w:r>
              <w:fldChar w:fldCharType="end"/>
            </w:r>
          </w:p>
        </w:tc>
      </w:tr>
    </w:tbl>
    <w:p w14:paraId="69D64393" w14:textId="77777777" w:rsidR="00A73827" w:rsidRDefault="00A73827" w:rsidP="00B630EC"/>
    <w:p w14:paraId="5BEB4607" w14:textId="559AD6FF" w:rsidR="005F692A" w:rsidRDefault="00E4174B" w:rsidP="00B630EC">
      <w:r>
        <w:rPr>
          <w:i/>
        </w:rPr>
        <w:fldChar w:fldCharType="begin"/>
      </w:r>
      <w:r>
        <w:rPr>
          <w:i/>
        </w:rPr>
        <w:instrText xml:space="preserve"> IF </w:instrText>
      </w:r>
      <w:r>
        <w:rPr>
          <w:i/>
        </w:rPr>
        <w:fldChar w:fldCharType="begin"/>
      </w:r>
      <w:r>
        <w:rPr>
          <w:i/>
        </w:rPr>
        <w:instrText xml:space="preserve"> DOCPROPERTY "Source photo PdG" </w:instrText>
      </w:r>
      <w:r>
        <w:rPr>
          <w:i/>
        </w:rPr>
        <w:fldChar w:fldCharType="separate"/>
      </w:r>
      <w:r w:rsidR="00815C12">
        <w:rPr>
          <w:i/>
        </w:rPr>
        <w:instrText>source illustration/photo</w:instrText>
      </w:r>
      <w:r>
        <w:rPr>
          <w:i/>
        </w:rPr>
        <w:fldChar w:fldCharType="end"/>
      </w:r>
      <w:r>
        <w:rPr>
          <w:i/>
        </w:rPr>
        <w:instrText xml:space="preserve"> ="" "" "</w:instrText>
      </w:r>
      <w:r w:rsidR="000B5EB1">
        <w:rPr>
          <w:i/>
        </w:rPr>
        <w:instrText>Illustration</w:instrText>
      </w:r>
      <w:r w:rsidR="00A95976" w:rsidRPr="00A95976">
        <w:rPr>
          <w:i/>
        </w:rPr>
        <w:instrText xml:space="preserve"> page de </w:instrText>
      </w:r>
      <w:r w:rsidR="00BB25DD">
        <w:rPr>
          <w:i/>
        </w:rPr>
        <w:instrText>couverture</w:instrText>
      </w:r>
      <w:r w:rsidR="00A95976" w:rsidRPr="00A95976">
        <w:rPr>
          <w:i/>
        </w:rPr>
        <w:instrText xml:space="preserve"> : </w:instrText>
      </w:r>
      <w:r>
        <w:rPr>
          <w:i/>
        </w:rPr>
        <w:fldChar w:fldCharType="begin"/>
      </w:r>
      <w:r>
        <w:rPr>
          <w:i/>
        </w:rPr>
        <w:instrText xml:space="preserve"> DOCPROPERTY "Source photo PdG" </w:instrText>
      </w:r>
      <w:r>
        <w:rPr>
          <w:i/>
        </w:rPr>
        <w:fldChar w:fldCharType="separate"/>
      </w:r>
      <w:r w:rsidR="00815C12">
        <w:rPr>
          <w:i/>
        </w:rPr>
        <w:instrText>source illustration/photo</w:instrText>
      </w:r>
      <w:r>
        <w:rPr>
          <w:i/>
        </w:rPr>
        <w:fldChar w:fldCharType="end"/>
      </w:r>
      <w:r>
        <w:rPr>
          <w:i/>
        </w:rPr>
        <w:instrText xml:space="preserve">" </w:instrText>
      </w:r>
      <w:r>
        <w:rPr>
          <w:i/>
        </w:rPr>
        <w:fldChar w:fldCharType="separate"/>
      </w:r>
      <w:r w:rsidR="00815C12">
        <w:rPr>
          <w:i/>
          <w:noProof/>
        </w:rPr>
        <w:t>Illustration</w:t>
      </w:r>
      <w:r w:rsidR="00815C12" w:rsidRPr="00A95976">
        <w:rPr>
          <w:i/>
          <w:noProof/>
        </w:rPr>
        <w:t xml:space="preserve"> page de </w:t>
      </w:r>
      <w:r w:rsidR="00815C12">
        <w:rPr>
          <w:i/>
          <w:noProof/>
        </w:rPr>
        <w:t>couverture</w:t>
      </w:r>
      <w:r w:rsidR="00815C12" w:rsidRPr="00A95976">
        <w:rPr>
          <w:i/>
          <w:noProof/>
        </w:rPr>
        <w:t xml:space="preserve"> : </w:t>
      </w:r>
      <w:r w:rsidR="00815C12">
        <w:rPr>
          <w:i/>
          <w:noProof/>
        </w:rPr>
        <w:t>source illustration/photo</w:t>
      </w:r>
      <w:r>
        <w:rPr>
          <w:i/>
        </w:rPr>
        <w:fldChar w:fldCharType="end"/>
      </w:r>
    </w:p>
    <w:p w14:paraId="6BEA5C66" w14:textId="77777777" w:rsidR="00FE1279" w:rsidRPr="00B630EC" w:rsidRDefault="00FE1279" w:rsidP="00B630EC">
      <w:pPr>
        <w:sectPr w:rsidR="00FE1279" w:rsidRPr="00B630EC" w:rsidSect="00A01214">
          <w:headerReference w:type="even" r:id="rId18"/>
          <w:headerReference w:type="first" r:id="rId19"/>
          <w:footerReference w:type="first" r:id="rId20"/>
          <w:pgSz w:w="11906" w:h="16838" w:code="9"/>
          <w:pgMar w:top="720" w:right="851" w:bottom="1418" w:left="1418" w:header="709" w:footer="108" w:gutter="2835"/>
          <w:pgNumType w:start="0"/>
          <w:cols w:space="708"/>
          <w:docGrid w:linePitch="360"/>
        </w:sectPr>
      </w:pPr>
    </w:p>
    <w:p w14:paraId="18E79770" w14:textId="77777777" w:rsidR="00C37E16" w:rsidRDefault="00902C1B" w:rsidP="000E2940">
      <w:pPr>
        <w:pStyle w:val="CitecTitreSommaire"/>
      </w:pPr>
      <w:r>
        <w:lastRenderedPageBreak/>
        <w:t>Sommaire</w:t>
      </w:r>
    </w:p>
    <w:p w14:paraId="07A96A33" w14:textId="77777777" w:rsidR="00C37E16" w:rsidRDefault="00C37E16" w:rsidP="00393369">
      <w:pPr>
        <w:pStyle w:val="StyleCitecideclefgauche"/>
        <w:framePr w:wrap="around"/>
      </w:pPr>
    </w:p>
    <w:p w14:paraId="095BD716" w14:textId="1CE89948" w:rsidR="00AA5E87" w:rsidRPr="009B74A4" w:rsidRDefault="004B4433">
      <w:pPr>
        <w:pStyle w:val="TM1"/>
      </w:pPr>
      <w:r>
        <w:rPr>
          <w:rFonts w:ascii="Arial" w:hAnsi="Arial"/>
        </w:rPr>
        <w:fldChar w:fldCharType="begin"/>
      </w:r>
      <w:r>
        <w:rPr>
          <w:rFonts w:ascii="Arial" w:hAnsi="Arial"/>
        </w:rPr>
        <w:instrText xml:space="preserve"> TOC \o "2-2" \h \z \t "Titre 1;1;Titre 3;3;Titre;1;Citec Titre 1;1;Citec Titre Annexe 1;4;Citec Titre 1-;1" </w:instrText>
      </w:r>
      <w:r>
        <w:rPr>
          <w:rFonts w:ascii="Arial" w:hAnsi="Arial"/>
        </w:rPr>
        <w:fldChar w:fldCharType="separate"/>
      </w:r>
      <w:hyperlink w:anchor="_Toc46744498" w:history="1">
        <w:r w:rsidR="00AA5E87" w:rsidRPr="00290BAE">
          <w:t>1.</w:t>
        </w:r>
        <w:r w:rsidR="00AA5E87" w:rsidRPr="009B74A4">
          <w:tab/>
        </w:r>
        <w:r w:rsidR="00AA5E87" w:rsidRPr="00290BAE">
          <w:t>Introduction</w:t>
        </w:r>
        <w:r w:rsidR="00AA5E87">
          <w:rPr>
            <w:webHidden/>
          </w:rPr>
          <w:tab/>
        </w:r>
        <w:r w:rsidR="00AA5E87">
          <w:rPr>
            <w:webHidden/>
          </w:rPr>
          <w:fldChar w:fldCharType="begin"/>
        </w:r>
        <w:r w:rsidR="00AA5E87">
          <w:rPr>
            <w:webHidden/>
          </w:rPr>
          <w:instrText xml:space="preserve"> PAGEREF _Toc46744498 \h </w:instrText>
        </w:r>
        <w:r w:rsidR="00AA5E87">
          <w:rPr>
            <w:webHidden/>
          </w:rPr>
        </w:r>
        <w:r w:rsidR="00AA5E87">
          <w:rPr>
            <w:webHidden/>
          </w:rPr>
          <w:fldChar w:fldCharType="separate"/>
        </w:r>
        <w:r w:rsidR="00815C12">
          <w:rPr>
            <w:webHidden/>
          </w:rPr>
          <w:t>3</w:t>
        </w:r>
        <w:r w:rsidR="00AA5E87">
          <w:rPr>
            <w:webHidden/>
          </w:rPr>
          <w:fldChar w:fldCharType="end"/>
        </w:r>
      </w:hyperlink>
    </w:p>
    <w:p w14:paraId="23570F15" w14:textId="0382AF00" w:rsidR="00AA5E87" w:rsidRPr="009B74A4" w:rsidRDefault="00F80FED" w:rsidP="009B74A4">
      <w:pPr>
        <w:pStyle w:val="TM1"/>
      </w:pPr>
      <w:hyperlink w:anchor="_Toc46744499" w:history="1">
        <w:r w:rsidR="00AA5E87" w:rsidRPr="00290BAE">
          <w:t>1.1.</w:t>
        </w:r>
        <w:r w:rsidR="00AA5E87" w:rsidRPr="009B74A4">
          <w:tab/>
        </w:r>
        <w:r w:rsidR="00AA5E87" w:rsidRPr="00290BAE">
          <w:t>Contexte</w:t>
        </w:r>
        <w:r w:rsidR="00AA5E87">
          <w:rPr>
            <w:webHidden/>
          </w:rPr>
          <w:tab/>
        </w:r>
        <w:r w:rsidR="00AA5E87">
          <w:rPr>
            <w:webHidden/>
          </w:rPr>
          <w:fldChar w:fldCharType="begin"/>
        </w:r>
        <w:r w:rsidR="00AA5E87">
          <w:rPr>
            <w:webHidden/>
          </w:rPr>
          <w:instrText xml:space="preserve"> PAGEREF _Toc46744499 \h </w:instrText>
        </w:r>
        <w:r w:rsidR="00AA5E87">
          <w:rPr>
            <w:webHidden/>
          </w:rPr>
        </w:r>
        <w:r w:rsidR="00AA5E87">
          <w:rPr>
            <w:webHidden/>
          </w:rPr>
          <w:fldChar w:fldCharType="separate"/>
        </w:r>
        <w:r w:rsidR="00815C12">
          <w:rPr>
            <w:webHidden/>
          </w:rPr>
          <w:t>3</w:t>
        </w:r>
        <w:r w:rsidR="00AA5E87">
          <w:rPr>
            <w:webHidden/>
          </w:rPr>
          <w:fldChar w:fldCharType="end"/>
        </w:r>
      </w:hyperlink>
    </w:p>
    <w:p w14:paraId="5DEA52EC" w14:textId="437432C8" w:rsidR="00AA5E87" w:rsidRPr="009B74A4" w:rsidRDefault="00F80FED">
      <w:pPr>
        <w:pStyle w:val="TM1"/>
      </w:pPr>
      <w:hyperlink w:anchor="_Toc46744500" w:history="1">
        <w:r w:rsidR="00AA5E87" w:rsidRPr="00290BAE">
          <w:t>2.</w:t>
        </w:r>
        <w:r w:rsidR="00AA5E87" w:rsidRPr="009B74A4">
          <w:tab/>
        </w:r>
        <w:r w:rsidR="00FF3FAE">
          <w:t>Installation</w:t>
        </w:r>
        <w:r w:rsidR="00AA5E87">
          <w:rPr>
            <w:webHidden/>
          </w:rPr>
          <w:tab/>
        </w:r>
        <w:r w:rsidR="00AA5E87">
          <w:rPr>
            <w:webHidden/>
          </w:rPr>
          <w:fldChar w:fldCharType="begin"/>
        </w:r>
        <w:r w:rsidR="00AA5E87">
          <w:rPr>
            <w:webHidden/>
          </w:rPr>
          <w:instrText xml:space="preserve"> PAGEREF _Toc46744500 \h </w:instrText>
        </w:r>
        <w:r w:rsidR="00AA5E87">
          <w:rPr>
            <w:webHidden/>
          </w:rPr>
        </w:r>
        <w:r w:rsidR="00AA5E87">
          <w:rPr>
            <w:webHidden/>
          </w:rPr>
          <w:fldChar w:fldCharType="separate"/>
        </w:r>
        <w:r w:rsidR="00815C12">
          <w:rPr>
            <w:webHidden/>
          </w:rPr>
          <w:t>4</w:t>
        </w:r>
        <w:r w:rsidR="00AA5E87">
          <w:rPr>
            <w:webHidden/>
          </w:rPr>
          <w:fldChar w:fldCharType="end"/>
        </w:r>
      </w:hyperlink>
    </w:p>
    <w:p w14:paraId="017C0DB7" w14:textId="777A1FEE" w:rsidR="00AA5E87" w:rsidRPr="009B74A4" w:rsidRDefault="00F80FED">
      <w:pPr>
        <w:pStyle w:val="TM1"/>
      </w:pPr>
      <w:hyperlink w:anchor="_Toc46744501" w:history="1">
        <w:r w:rsidR="00AA5E87" w:rsidRPr="009B74A4">
          <w:t>3.</w:t>
        </w:r>
        <w:r w:rsidR="00AA5E87" w:rsidRPr="009B74A4">
          <w:tab/>
        </w:r>
        <w:r w:rsidR="00FF3FAE" w:rsidRPr="009B74A4">
          <w:t>Flux de travail</w:t>
        </w:r>
        <w:r w:rsidR="00AA5E87">
          <w:rPr>
            <w:webHidden/>
          </w:rPr>
          <w:tab/>
        </w:r>
        <w:r w:rsidR="00AA5E87">
          <w:rPr>
            <w:webHidden/>
          </w:rPr>
          <w:fldChar w:fldCharType="begin"/>
        </w:r>
        <w:r w:rsidR="00AA5E87">
          <w:rPr>
            <w:webHidden/>
          </w:rPr>
          <w:instrText xml:space="preserve"> PAGEREF _Toc46744501 \h </w:instrText>
        </w:r>
        <w:r w:rsidR="00AA5E87">
          <w:rPr>
            <w:webHidden/>
          </w:rPr>
        </w:r>
        <w:r w:rsidR="00AA5E87">
          <w:rPr>
            <w:webHidden/>
          </w:rPr>
          <w:fldChar w:fldCharType="separate"/>
        </w:r>
        <w:r w:rsidR="00815C12">
          <w:rPr>
            <w:webHidden/>
          </w:rPr>
          <w:t>5</w:t>
        </w:r>
        <w:r w:rsidR="00AA5E87">
          <w:rPr>
            <w:webHidden/>
          </w:rPr>
          <w:fldChar w:fldCharType="end"/>
        </w:r>
      </w:hyperlink>
    </w:p>
    <w:p w14:paraId="61975294" w14:textId="76458F25" w:rsidR="00AA5E87" w:rsidRDefault="001F1800" w:rsidP="009B74A4">
      <w:pPr>
        <w:pStyle w:val="TM1"/>
      </w:pPr>
      <w:r w:rsidRPr="009B74A4">
        <w:t>4</w:t>
      </w:r>
      <w:r w:rsidR="009B74A4" w:rsidRPr="009B74A4">
        <w:t xml:space="preserve">. </w:t>
      </w:r>
      <w:r w:rsidR="009B74A4">
        <w:t xml:space="preserve">    </w:t>
      </w:r>
      <w:r w:rsidR="009B74A4" w:rsidRPr="009B74A4">
        <w:t>Donn</w:t>
      </w:r>
      <w:r w:rsidR="00393369">
        <w:t>é</w:t>
      </w:r>
      <w:r w:rsidR="009B74A4" w:rsidRPr="009B74A4">
        <w:t>es d'entrée</w:t>
      </w:r>
    </w:p>
    <w:p w14:paraId="1EC4B00E" w14:textId="77777777" w:rsidR="00E15413" w:rsidRPr="00E15413" w:rsidRDefault="00E15413" w:rsidP="00E15413">
      <w:pPr>
        <w:pStyle w:val="CitecNormal"/>
        <w:rPr>
          <w:rFonts w:eastAsiaTheme="minorEastAsia"/>
          <w:lang w:eastAsia="fr-FR"/>
        </w:rPr>
      </w:pPr>
    </w:p>
    <w:p w14:paraId="0547E7D3" w14:textId="77777777" w:rsidR="00C37E16" w:rsidRDefault="004B4433" w:rsidP="00535EEE">
      <w:pPr>
        <w:pStyle w:val="CitecNormal"/>
        <w:rPr>
          <w:noProof/>
          <w:lang w:eastAsia="fr-FR"/>
        </w:rPr>
      </w:pPr>
      <w:r>
        <w:rPr>
          <w:noProof/>
          <w:lang w:eastAsia="fr-FR"/>
        </w:rPr>
        <w:fldChar w:fldCharType="end"/>
      </w:r>
    </w:p>
    <w:p w14:paraId="32954299" w14:textId="77777777" w:rsidR="00C3744F" w:rsidRDefault="00C3744F">
      <w:pPr>
        <w:spacing w:before="0" w:after="0"/>
        <w:jc w:val="left"/>
        <w:rPr>
          <w:noProof/>
          <w:lang w:eastAsia="fr-FR"/>
        </w:rPr>
      </w:pPr>
      <w:r>
        <w:rPr>
          <w:noProof/>
          <w:lang w:eastAsia="fr-FR"/>
        </w:rPr>
        <w:br w:type="page"/>
      </w:r>
    </w:p>
    <w:p w14:paraId="2328C339" w14:textId="77777777" w:rsidR="00C3744F" w:rsidRPr="00535EEE" w:rsidRDefault="00C3744F" w:rsidP="00535EEE">
      <w:pPr>
        <w:pStyle w:val="CitecNormal"/>
      </w:pPr>
    </w:p>
    <w:p w14:paraId="6DD61ACD" w14:textId="77777777" w:rsidR="00AA5E87" w:rsidRDefault="00AA5E87" w:rsidP="00AA5E87">
      <w:pPr>
        <w:pStyle w:val="CitecTitre1"/>
      </w:pPr>
      <w:bookmarkStart w:id="0" w:name="_Toc534400579"/>
      <w:bookmarkStart w:id="1" w:name="_Toc2001467"/>
      <w:bookmarkStart w:id="2" w:name="_Toc46744498"/>
      <w:r>
        <w:lastRenderedPageBreak/>
        <w:t>Introduction</w:t>
      </w:r>
      <w:bookmarkEnd w:id="0"/>
      <w:bookmarkEnd w:id="1"/>
      <w:bookmarkEnd w:id="2"/>
    </w:p>
    <w:p w14:paraId="49CF140C" w14:textId="77777777" w:rsidR="00AA5E87" w:rsidRPr="0054276B" w:rsidRDefault="00AA5E87" w:rsidP="00AA5E87">
      <w:pPr>
        <w:pStyle w:val="CitecTitre2"/>
      </w:pPr>
      <w:bookmarkStart w:id="3" w:name="_Toc341731507"/>
      <w:bookmarkStart w:id="4" w:name="_Toc534400580"/>
      <w:bookmarkStart w:id="5" w:name="_Toc2001468"/>
      <w:bookmarkStart w:id="6" w:name="_Toc46744499"/>
      <w:r>
        <w:t>Contexte</w:t>
      </w:r>
      <w:bookmarkEnd w:id="3"/>
      <w:bookmarkEnd w:id="4"/>
      <w:bookmarkEnd w:id="5"/>
      <w:bookmarkEnd w:id="6"/>
    </w:p>
    <w:p w14:paraId="4A6DD168" w14:textId="7A16D258" w:rsidR="00220046" w:rsidRPr="001C265C" w:rsidRDefault="00220046" w:rsidP="00220046">
      <w:pPr>
        <w:pStyle w:val="CitecNormal"/>
      </w:pPr>
      <w:r w:rsidRPr="006C5B75">
        <w:t xml:space="preserve">Cette documentation est destinée aux utilisateurs </w:t>
      </w:r>
      <w:r w:rsidRPr="00DB6231">
        <w:t xml:space="preserve">Citec </w:t>
      </w:r>
      <w:r w:rsidRPr="006C5B75">
        <w:t xml:space="preserve">de l'outil </w:t>
      </w:r>
      <w:r>
        <w:t>"</w:t>
      </w:r>
      <w:r w:rsidR="00C37D75" w:rsidRPr="00C37D75">
        <w:t xml:space="preserve"> Construire un réseau de transport multimodal</w:t>
      </w:r>
      <w:r w:rsidRPr="00DB6231">
        <w:t xml:space="preserve"> " au sein d'ArcGIS Pro.</w:t>
      </w:r>
    </w:p>
    <w:p w14:paraId="720765AF" w14:textId="45252242" w:rsidR="00220046" w:rsidRPr="006C5B75" w:rsidRDefault="00220046" w:rsidP="00DB6231">
      <w:pPr>
        <w:pStyle w:val="Citectitre3"/>
        <w:rPr>
          <w:rFonts w:cs="Times New Roman"/>
          <w:b w:val="0"/>
          <w:bCs w:val="0"/>
          <w:sz w:val="22"/>
          <w:szCs w:val="22"/>
        </w:rPr>
      </w:pPr>
      <w:r w:rsidRPr="006C5B75">
        <w:rPr>
          <w:rFonts w:cs="Times New Roman"/>
          <w:b w:val="0"/>
          <w:bCs w:val="0"/>
          <w:sz w:val="22"/>
          <w:szCs w:val="22"/>
        </w:rPr>
        <w:t>"</w:t>
      </w:r>
      <w:r w:rsidR="00C37D75" w:rsidRPr="00C37D75">
        <w:t xml:space="preserve"> </w:t>
      </w:r>
      <w:r w:rsidR="00C37D75" w:rsidRPr="00C37D75">
        <w:rPr>
          <w:rFonts w:cs="Times New Roman"/>
          <w:b w:val="0"/>
          <w:bCs w:val="0"/>
          <w:sz w:val="22"/>
          <w:szCs w:val="22"/>
        </w:rPr>
        <w:t xml:space="preserve">Construire un réseau de transport multimodal </w:t>
      </w:r>
      <w:r w:rsidRPr="006C5B75">
        <w:rPr>
          <w:rFonts w:cs="Times New Roman"/>
          <w:b w:val="0"/>
          <w:bCs w:val="0"/>
          <w:sz w:val="22"/>
          <w:szCs w:val="22"/>
        </w:rPr>
        <w:t xml:space="preserve">" permet </w:t>
      </w:r>
      <w:r>
        <w:rPr>
          <w:rFonts w:cs="Times New Roman"/>
          <w:b w:val="0"/>
          <w:bCs w:val="0"/>
          <w:sz w:val="22"/>
          <w:szCs w:val="22"/>
        </w:rPr>
        <w:t>aux consultants Citec</w:t>
      </w:r>
      <w:r w:rsidRPr="006C5B75">
        <w:rPr>
          <w:rFonts w:cs="Times New Roman"/>
          <w:b w:val="0"/>
          <w:bCs w:val="0"/>
          <w:sz w:val="22"/>
          <w:szCs w:val="22"/>
        </w:rPr>
        <w:t xml:space="preserve"> </w:t>
      </w:r>
      <w:r>
        <w:rPr>
          <w:rFonts w:cs="Times New Roman"/>
          <w:b w:val="0"/>
          <w:bCs w:val="0"/>
          <w:sz w:val="22"/>
          <w:szCs w:val="22"/>
        </w:rPr>
        <w:t>de</w:t>
      </w:r>
      <w:r w:rsidRPr="006C5B75">
        <w:rPr>
          <w:rFonts w:cs="Times New Roman"/>
          <w:b w:val="0"/>
          <w:bCs w:val="0"/>
          <w:sz w:val="22"/>
          <w:szCs w:val="22"/>
        </w:rPr>
        <w:t xml:space="preserve"> construire aisément des jeux de données de réseau </w:t>
      </w:r>
      <w:r>
        <w:rPr>
          <w:rFonts w:cs="Times New Roman"/>
          <w:b w:val="0"/>
          <w:bCs w:val="0"/>
          <w:sz w:val="22"/>
          <w:szCs w:val="22"/>
        </w:rPr>
        <w:t>de transport multimodal pour</w:t>
      </w:r>
      <w:r w:rsidRPr="006C5B75">
        <w:rPr>
          <w:rFonts w:cs="Times New Roman"/>
          <w:b w:val="0"/>
          <w:bCs w:val="0"/>
          <w:sz w:val="22"/>
          <w:szCs w:val="22"/>
        </w:rPr>
        <w:t xml:space="preserve"> une large gamme d'applications SIG, notamment l'optimisation des transports, l'analyse de l'accessibilité </w:t>
      </w:r>
      <w:r>
        <w:rPr>
          <w:rFonts w:cs="Times New Roman"/>
          <w:b w:val="0"/>
          <w:bCs w:val="0"/>
          <w:sz w:val="22"/>
          <w:szCs w:val="22"/>
        </w:rPr>
        <w:t xml:space="preserve">(isochrones, itinéraires, matrice de temps de parcours) </w:t>
      </w:r>
      <w:r w:rsidRPr="006C5B75">
        <w:rPr>
          <w:rFonts w:cs="Times New Roman"/>
          <w:b w:val="0"/>
          <w:bCs w:val="0"/>
          <w:sz w:val="22"/>
          <w:szCs w:val="22"/>
        </w:rPr>
        <w:t>et les analyses spatiales.</w:t>
      </w:r>
    </w:p>
    <w:p w14:paraId="20D4E1CA" w14:textId="53B0AC56" w:rsidR="00220046" w:rsidRPr="001B0EEC" w:rsidRDefault="00220046" w:rsidP="00DB6231">
      <w:pPr>
        <w:pStyle w:val="Citectitre3"/>
        <w:rPr>
          <w:rFonts w:cs="Times New Roman"/>
          <w:b w:val="0"/>
          <w:bCs w:val="0"/>
          <w:sz w:val="22"/>
          <w:szCs w:val="22"/>
        </w:rPr>
      </w:pPr>
      <w:r w:rsidRPr="001B0EEC">
        <w:rPr>
          <w:rFonts w:cs="Times New Roman"/>
          <w:b w:val="0"/>
          <w:bCs w:val="0"/>
          <w:sz w:val="22"/>
          <w:szCs w:val="22"/>
        </w:rPr>
        <w:t>Cet outil</w:t>
      </w:r>
      <w:r w:rsidRPr="001B0EEC" w:rsidDel="00860AD1">
        <w:rPr>
          <w:rFonts w:cs="Times New Roman"/>
          <w:b w:val="0"/>
          <w:bCs w:val="0"/>
          <w:sz w:val="22"/>
          <w:szCs w:val="22"/>
        </w:rPr>
        <w:t xml:space="preserve"> </w:t>
      </w:r>
      <w:r w:rsidRPr="001B0EEC">
        <w:rPr>
          <w:rFonts w:cs="Times New Roman"/>
          <w:b w:val="0"/>
          <w:bCs w:val="0"/>
          <w:sz w:val="22"/>
          <w:szCs w:val="22"/>
        </w:rPr>
        <w:t xml:space="preserve">permet la création de jeux de données de réseau </w:t>
      </w:r>
      <w:r>
        <w:rPr>
          <w:rFonts w:cs="Times New Roman"/>
          <w:b w:val="0"/>
          <w:bCs w:val="0"/>
          <w:sz w:val="22"/>
          <w:szCs w:val="22"/>
        </w:rPr>
        <w:t xml:space="preserve">de transport multimodal </w:t>
      </w:r>
      <w:r w:rsidRPr="001B0EEC">
        <w:rPr>
          <w:rFonts w:cs="Times New Roman"/>
          <w:b w:val="0"/>
          <w:bCs w:val="0"/>
          <w:sz w:val="22"/>
          <w:szCs w:val="22"/>
        </w:rPr>
        <w:t>en intégrant des données GTFS, des données de rues et des modèles personnalisables.</w:t>
      </w:r>
      <w:r w:rsidRPr="00DE0B5A">
        <w:rPr>
          <w:rFonts w:cs="Times New Roman"/>
          <w:b w:val="0"/>
          <w:bCs w:val="0"/>
          <w:sz w:val="22"/>
          <w:szCs w:val="22"/>
        </w:rPr>
        <w:t xml:space="preserve"> Et grâce à son interface utilisateur simple</w:t>
      </w:r>
      <w:r w:rsidR="00DB6231">
        <w:rPr>
          <w:rFonts w:cs="Times New Roman"/>
          <w:b w:val="0"/>
          <w:bCs w:val="0"/>
          <w:sz w:val="22"/>
          <w:szCs w:val="22"/>
        </w:rPr>
        <w:t>, l</w:t>
      </w:r>
      <w:r>
        <w:rPr>
          <w:rFonts w:cs="Times New Roman"/>
          <w:b w:val="0"/>
          <w:bCs w:val="0"/>
          <w:sz w:val="22"/>
          <w:szCs w:val="22"/>
        </w:rPr>
        <w:t>’outil</w:t>
      </w:r>
      <w:r w:rsidRPr="00E51B8C">
        <w:rPr>
          <w:rFonts w:cs="Times New Roman"/>
          <w:b w:val="0"/>
          <w:bCs w:val="0"/>
          <w:sz w:val="22"/>
          <w:szCs w:val="22"/>
        </w:rPr>
        <w:t xml:space="preserve"> s'intègre parfaitement à ArcGIS Pro</w:t>
      </w:r>
      <w:r>
        <w:rPr>
          <w:rFonts w:cs="Times New Roman"/>
          <w:b w:val="0"/>
          <w:bCs w:val="0"/>
          <w:sz w:val="22"/>
          <w:szCs w:val="22"/>
        </w:rPr>
        <w:t xml:space="preserve"> </w:t>
      </w:r>
      <w:r w:rsidR="00DB6231">
        <w:rPr>
          <w:rFonts w:cs="Times New Roman"/>
          <w:b w:val="0"/>
          <w:bCs w:val="0"/>
          <w:sz w:val="22"/>
          <w:szCs w:val="22"/>
        </w:rPr>
        <w:t>et offre</w:t>
      </w:r>
      <w:r w:rsidR="00DB6231" w:rsidRPr="00E51B8C">
        <w:rPr>
          <w:rFonts w:cs="Times New Roman"/>
          <w:b w:val="0"/>
          <w:bCs w:val="0"/>
          <w:sz w:val="22"/>
          <w:szCs w:val="22"/>
        </w:rPr>
        <w:t xml:space="preserve"> une</w:t>
      </w:r>
      <w:r w:rsidRPr="00E51B8C">
        <w:rPr>
          <w:rFonts w:cs="Times New Roman"/>
          <w:b w:val="0"/>
          <w:bCs w:val="0"/>
          <w:sz w:val="22"/>
          <w:szCs w:val="22"/>
        </w:rPr>
        <w:t xml:space="preserve"> expérience similaire à celle d'autres outils de géo traitement.</w:t>
      </w:r>
      <w:r>
        <w:rPr>
          <w:rFonts w:cs="Times New Roman"/>
          <w:b w:val="0"/>
          <w:bCs w:val="0"/>
          <w:sz w:val="22"/>
          <w:szCs w:val="22"/>
        </w:rPr>
        <w:t xml:space="preserve"> </w:t>
      </w:r>
    </w:p>
    <w:p w14:paraId="7CD09D82" w14:textId="668C2A75" w:rsidR="004A7EE5" w:rsidRDefault="004A7EE5" w:rsidP="00681811">
      <w:pPr>
        <w:pStyle w:val="Citectitre3"/>
      </w:pPr>
    </w:p>
    <w:p w14:paraId="6164DAB7" w14:textId="5838A5E6" w:rsidR="004A7EE5" w:rsidRPr="004A7EE5" w:rsidRDefault="004A7EE5" w:rsidP="004A7EE5">
      <w:pPr>
        <w:pStyle w:val="CitecNormal"/>
      </w:pPr>
      <w:r w:rsidRPr="006C5B75">
        <w:t>Cette documentation présente un guide étape par étape pour</w:t>
      </w:r>
      <w:r>
        <w:rPr>
          <w:b/>
          <w:bCs/>
        </w:rPr>
        <w:t> :</w:t>
      </w:r>
    </w:p>
    <w:p w14:paraId="752775EB" w14:textId="4AEFEE18" w:rsidR="004A7EE5" w:rsidRDefault="004A7EE5" w:rsidP="004A7EE5">
      <w:pPr>
        <w:pStyle w:val="CitecpucesN1"/>
      </w:pPr>
      <w:r w:rsidRPr="006C5B75">
        <w:t>L’installation de l'outil,</w:t>
      </w:r>
    </w:p>
    <w:p w14:paraId="05E3B79A" w14:textId="4EDEC469" w:rsidR="004A7EE5" w:rsidRDefault="004A7EE5" w:rsidP="004A7EE5">
      <w:pPr>
        <w:pStyle w:val="CitecpucesN1"/>
      </w:pPr>
      <w:r w:rsidRPr="006C5B75">
        <w:t>La spécification des exigences en données d'entrée,</w:t>
      </w:r>
    </w:p>
    <w:p w14:paraId="0C0752E9" w14:textId="69B569B0" w:rsidR="004A7EE5" w:rsidRDefault="004A7EE5" w:rsidP="004A7EE5">
      <w:pPr>
        <w:pStyle w:val="CitecpucesN1"/>
      </w:pPr>
      <w:r w:rsidRPr="006C5B75">
        <w:t>Le</w:t>
      </w:r>
      <w:r>
        <w:t xml:space="preserve"> </w:t>
      </w:r>
      <w:r w:rsidRPr="006C5B75">
        <w:t>paramétr</w:t>
      </w:r>
      <w:r>
        <w:t>age,</w:t>
      </w:r>
    </w:p>
    <w:p w14:paraId="10045E75" w14:textId="5F9A8821" w:rsidR="004A7EE5" w:rsidRDefault="004A7EE5" w:rsidP="004A7EE5">
      <w:pPr>
        <w:pStyle w:val="CitecpucesN1"/>
      </w:pPr>
      <w:r>
        <w:t>L’exécution de l’outil,</w:t>
      </w:r>
    </w:p>
    <w:p w14:paraId="518D1724" w14:textId="2C4DF496" w:rsidR="00287DDD" w:rsidRDefault="004A7EE5" w:rsidP="00AA5E87">
      <w:pPr>
        <w:pStyle w:val="CitecpucesN1"/>
      </w:pPr>
      <w:r>
        <w:t>La génération des outils.</w:t>
      </w:r>
    </w:p>
    <w:p w14:paraId="614AFAA7" w14:textId="77777777" w:rsidR="00194A84" w:rsidRDefault="00194A84" w:rsidP="00194A84">
      <w:pPr>
        <w:pStyle w:val="CitecTitre1"/>
        <w:pBdr>
          <w:top w:val="none" w:sz="0" w:space="0" w:color="auto"/>
          <w:left w:val="none" w:sz="0" w:space="0" w:color="auto"/>
          <w:bottom w:val="none" w:sz="0" w:space="0" w:color="auto"/>
          <w:right w:val="none" w:sz="0" w:space="0" w:color="auto"/>
        </w:pBdr>
        <w:ind w:left="643" w:hanging="360"/>
      </w:pPr>
      <w:bookmarkStart w:id="7" w:name="_Toc341731508"/>
      <w:bookmarkStart w:id="8" w:name="_Toc534400581"/>
      <w:bookmarkStart w:id="9" w:name="_Toc2001469"/>
      <w:bookmarkStart w:id="10" w:name="_Toc46744500"/>
      <w:r>
        <w:lastRenderedPageBreak/>
        <w:t>Installation</w:t>
      </w:r>
    </w:p>
    <w:p w14:paraId="3000178D" w14:textId="6E9D9F20" w:rsidR="004019BD" w:rsidRDefault="004019BD" w:rsidP="004019BD">
      <w:pPr>
        <w:pStyle w:val="CitecNormal"/>
      </w:pPr>
      <w:r>
        <w:t>Les instructions suivantes fournissent des indications sur l'installation et l'utilisation de la boîte à outils ArcGIS Pro (.atbx) contenant deux outils complémentaires pour mene</w:t>
      </w:r>
      <w:r w:rsidR="00BB02C5">
        <w:t>r une analyse sur un jeu de données</w:t>
      </w:r>
      <w:r w:rsidR="002F3D0D">
        <w:t>.</w:t>
      </w:r>
    </w:p>
    <w:p w14:paraId="7648F6A9" w14:textId="77777777" w:rsidR="005E1D00" w:rsidRDefault="005E1D00" w:rsidP="004019BD">
      <w:pPr>
        <w:pStyle w:val="CitecNormal"/>
      </w:pPr>
    </w:p>
    <w:p w14:paraId="007599F7" w14:textId="77777777" w:rsidR="005E1D00" w:rsidRDefault="005E1D00" w:rsidP="005E1D00">
      <w:pPr>
        <w:pStyle w:val="CitecNormal"/>
      </w:pPr>
      <w:r>
        <w:t>Voici les étapes à suivre :</w:t>
      </w:r>
    </w:p>
    <w:p w14:paraId="3AA059C5" w14:textId="77777777" w:rsidR="005E1D00" w:rsidRDefault="005E1D00" w:rsidP="005E1D00">
      <w:pPr>
        <w:pStyle w:val="CitecNormal"/>
      </w:pPr>
      <w:r>
        <w:t>Si ce n’est pas fait :</w:t>
      </w:r>
    </w:p>
    <w:p w14:paraId="34A0A785" w14:textId="5B094721" w:rsidR="005E1D00" w:rsidRDefault="005E1D00" w:rsidP="005E1D00">
      <w:pPr>
        <w:pStyle w:val="CitecpucesN1"/>
        <w:tabs>
          <w:tab w:val="clear" w:pos="568"/>
        </w:tabs>
        <w:ind w:left="284"/>
      </w:pPr>
      <w:r>
        <w:t>Il faut lancer ArcGIS Pro</w:t>
      </w:r>
    </w:p>
    <w:p w14:paraId="12476D2A" w14:textId="3FE62EEB" w:rsidR="005E1D00" w:rsidRDefault="005E1D00" w:rsidP="005E1D00">
      <w:pPr>
        <w:pStyle w:val="CitecpucesN1"/>
        <w:tabs>
          <w:tab w:val="clear" w:pos="568"/>
        </w:tabs>
        <w:ind w:left="284"/>
      </w:pPr>
      <w:r>
        <w:t>Il faut créer un nouveau projet ou ouvrir un projet existant</w:t>
      </w:r>
    </w:p>
    <w:p w14:paraId="5933A18C" w14:textId="65CA52E5" w:rsidR="005E1D00" w:rsidRPr="00DE0B5A" w:rsidRDefault="005E1D00" w:rsidP="005E1D00">
      <w:pPr>
        <w:pStyle w:val="CitecNormal"/>
        <w:rPr>
          <w:lang w:val="fr-CH"/>
        </w:rPr>
      </w:pPr>
      <w:r>
        <w:rPr>
          <w:lang w:val="fr-CH"/>
        </w:rPr>
        <w:t>Ensuite :</w:t>
      </w:r>
    </w:p>
    <w:p w14:paraId="2CC96807" w14:textId="23C22ABE" w:rsidR="005E1D00" w:rsidRDefault="005E1D00" w:rsidP="005E1D00">
      <w:pPr>
        <w:pStyle w:val="CitecNormal"/>
        <w:numPr>
          <w:ilvl w:val="6"/>
          <w:numId w:val="30"/>
        </w:numPr>
        <w:ind w:left="1210"/>
      </w:pPr>
      <w:r>
        <w:t xml:space="preserve">Téléchargez et </w:t>
      </w:r>
      <w:commentRangeStart w:id="11"/>
      <w:commentRangeStart w:id="12"/>
      <w:r>
        <w:t xml:space="preserve">enregistrez </w:t>
      </w:r>
      <w:commentRangeEnd w:id="11"/>
      <w:r>
        <w:rPr>
          <w:rStyle w:val="Marquedecommentaire"/>
        </w:rPr>
        <w:commentReference w:id="11"/>
      </w:r>
      <w:commentRangeEnd w:id="12"/>
      <w:r>
        <w:rPr>
          <w:rStyle w:val="Marquedecommentaire"/>
        </w:rPr>
        <w:commentReference w:id="12"/>
      </w:r>
      <w:r>
        <w:t>la boîte à outils ArcGIS Pro "</w:t>
      </w:r>
      <w:r w:rsidR="00C37D75" w:rsidRPr="00C37D75">
        <w:t xml:space="preserve"> Construire un réseau de transport multimodal.atbx </w:t>
      </w:r>
      <w:r>
        <w:t>" qui inclut l'outil. Ensuite, il est nécessaire de connecter la boîte à outils au projet pour y accéder depuis le volet Catalogue</w:t>
      </w:r>
    </w:p>
    <w:p w14:paraId="771FD549" w14:textId="77777777" w:rsidR="005E1D00" w:rsidRDefault="005E1D00" w:rsidP="005E1D00">
      <w:pPr>
        <w:pStyle w:val="CitecNormal"/>
        <w:ind w:left="1210"/>
      </w:pPr>
    </w:p>
    <w:p w14:paraId="45A8AB29" w14:textId="77777777" w:rsidR="005E1D00" w:rsidRDefault="005E1D00" w:rsidP="005E1D00">
      <w:pPr>
        <w:pStyle w:val="CitecNormal"/>
        <w:numPr>
          <w:ilvl w:val="6"/>
          <w:numId w:val="30"/>
        </w:numPr>
        <w:ind w:left="1210"/>
      </w:pPr>
      <w:r>
        <w:t>Ouvrez la boîte de dialogue "Ajouter une boîte à outils" par l'une des méthodes suivantes :</w:t>
      </w:r>
    </w:p>
    <w:p w14:paraId="72BB1CD5" w14:textId="77777777" w:rsidR="005E1D00" w:rsidRDefault="005E1D00" w:rsidP="005E1D00">
      <w:pPr>
        <w:pStyle w:val="CitecNormal"/>
        <w:ind w:left="1210"/>
      </w:pPr>
      <w:commentRangeStart w:id="13"/>
      <w:r>
        <w:rPr>
          <w:noProof/>
        </w:rPr>
        <w:drawing>
          <wp:anchor distT="0" distB="0" distL="114300" distR="114300" simplePos="0" relativeHeight="251658240" behindDoc="0" locked="0" layoutInCell="1" allowOverlap="1" wp14:anchorId="0EB603F4" wp14:editId="77C26082">
            <wp:simplePos x="0" y="0"/>
            <wp:positionH relativeFrom="margin">
              <wp:align>right</wp:align>
            </wp:positionH>
            <wp:positionV relativeFrom="paragraph">
              <wp:posOffset>49530</wp:posOffset>
            </wp:positionV>
            <wp:extent cx="2072005" cy="1493520"/>
            <wp:effectExtent l="0" t="0" r="4445" b="0"/>
            <wp:wrapSquare wrapText="bothSides"/>
            <wp:docPr id="602504850" name="Picture 602504850"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4850" name="Image 1" descr="Une image contenant texte, Police, nombre, logiciel&#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072005" cy="1493520"/>
                    </a:xfrm>
                    <a:prstGeom prst="rect">
                      <a:avLst/>
                    </a:prstGeom>
                  </pic:spPr>
                </pic:pic>
              </a:graphicData>
            </a:graphic>
            <wp14:sizeRelH relativeFrom="page">
              <wp14:pctWidth>0</wp14:pctWidth>
            </wp14:sizeRelH>
            <wp14:sizeRelV relativeFrom="page">
              <wp14:pctHeight>0</wp14:pctHeight>
            </wp14:sizeRelV>
          </wp:anchor>
        </w:drawing>
      </w:r>
      <w:commentRangeEnd w:id="13"/>
      <w:r>
        <w:rPr>
          <w:rStyle w:val="Marquedecommentaire"/>
        </w:rPr>
        <w:commentReference w:id="13"/>
      </w:r>
      <w:r>
        <w:t xml:space="preserve">   - Depuis le ruban supérieur : Onglet Insérer - Groupe de Projets - Bouton Boîte à outils - Ajouter une Boîte à outils</w:t>
      </w:r>
    </w:p>
    <w:p w14:paraId="0F4E0886" w14:textId="77777777" w:rsidR="005E1D00" w:rsidRDefault="005E1D00" w:rsidP="005E1D00">
      <w:pPr>
        <w:pStyle w:val="CitecNormal"/>
        <w:ind w:left="2520"/>
      </w:pPr>
      <w:r>
        <w:t xml:space="preserve">    </w:t>
      </w:r>
    </w:p>
    <w:p w14:paraId="3FA9BAF2" w14:textId="77777777" w:rsidR="005E1D00" w:rsidRDefault="005E1D00" w:rsidP="005E1D00">
      <w:pPr>
        <w:pStyle w:val="CitecNormal"/>
        <w:ind w:left="2520"/>
      </w:pPr>
    </w:p>
    <w:p w14:paraId="6D75AD94" w14:textId="77777777" w:rsidR="005E1D00" w:rsidRDefault="005E1D00" w:rsidP="005E1D00">
      <w:pPr>
        <w:pStyle w:val="CitecNormal"/>
        <w:ind w:left="2520"/>
      </w:pPr>
    </w:p>
    <w:p w14:paraId="5690F489" w14:textId="77777777" w:rsidR="005E1D00" w:rsidRDefault="005E1D00" w:rsidP="005E1D00">
      <w:pPr>
        <w:pStyle w:val="CitecNormal"/>
      </w:pPr>
    </w:p>
    <w:p w14:paraId="120209A8" w14:textId="208B4289" w:rsidR="005E1D00" w:rsidRDefault="00D164B1" w:rsidP="005E1D00">
      <w:pPr>
        <w:pStyle w:val="CitecNormal"/>
      </w:pPr>
      <w:r w:rsidRPr="00AA0DC8">
        <w:rPr>
          <w:noProof/>
        </w:rPr>
        <w:drawing>
          <wp:anchor distT="0" distB="0" distL="114300" distR="114300" simplePos="0" relativeHeight="251658241" behindDoc="1" locked="0" layoutInCell="1" allowOverlap="1" wp14:anchorId="76FD5641" wp14:editId="383872F2">
            <wp:simplePos x="0" y="0"/>
            <wp:positionH relativeFrom="page">
              <wp:posOffset>2956560</wp:posOffset>
            </wp:positionH>
            <wp:positionV relativeFrom="paragraph">
              <wp:posOffset>54610</wp:posOffset>
            </wp:positionV>
            <wp:extent cx="1988820" cy="1720215"/>
            <wp:effectExtent l="0" t="0" r="0" b="0"/>
            <wp:wrapTight wrapText="bothSides">
              <wp:wrapPolygon edited="0">
                <wp:start x="0" y="0"/>
                <wp:lineTo x="0" y="21289"/>
                <wp:lineTo x="21310" y="21289"/>
                <wp:lineTo x="21310" y="0"/>
                <wp:lineTo x="0" y="0"/>
              </wp:wrapPolygon>
            </wp:wrapTight>
            <wp:docPr id="795539934" name="Picture 795539934" descr="Une image contenant texte, Polic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39934" name="Image 1" descr="Une image contenant texte, Police, capture d’écran, logiciel&#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1988820" cy="1720215"/>
                    </a:xfrm>
                    <a:prstGeom prst="rect">
                      <a:avLst/>
                    </a:prstGeom>
                  </pic:spPr>
                </pic:pic>
              </a:graphicData>
            </a:graphic>
            <wp14:sizeRelH relativeFrom="page">
              <wp14:pctWidth>0</wp14:pctWidth>
            </wp14:sizeRelH>
            <wp14:sizeRelV relativeFrom="page">
              <wp14:pctHeight>0</wp14:pctHeight>
            </wp14:sizeRelV>
          </wp:anchor>
        </w:drawing>
      </w:r>
      <w:r w:rsidR="005E1D00">
        <w:t xml:space="preserve">                          - Depuis le volet                                                                                                                                               </w:t>
      </w:r>
    </w:p>
    <w:p w14:paraId="73393C5B" w14:textId="0FC59B83" w:rsidR="005E1D00" w:rsidRDefault="005E1D00" w:rsidP="005E1D00">
      <w:pPr>
        <w:pStyle w:val="CitecNormal"/>
      </w:pPr>
      <w:r>
        <w:t xml:space="preserve">                        Catalogue : Onglet Projet –  </w:t>
      </w:r>
    </w:p>
    <w:p w14:paraId="75CD7673" w14:textId="782CAF18" w:rsidR="005E1D00" w:rsidRDefault="005E1D00" w:rsidP="005E1D00">
      <w:pPr>
        <w:pStyle w:val="CitecNormal"/>
      </w:pPr>
      <w:r>
        <w:t xml:space="preserve">                        Clic droit sur Boîtes à outils       </w:t>
      </w:r>
    </w:p>
    <w:p w14:paraId="664622AB" w14:textId="48AAA634" w:rsidR="005E1D00" w:rsidRDefault="005E1D00" w:rsidP="005E1D00">
      <w:pPr>
        <w:pStyle w:val="CitecNormal"/>
      </w:pPr>
      <w:r>
        <w:t xml:space="preserve">                       - Ajouter une Boîte à outils</w:t>
      </w:r>
    </w:p>
    <w:p w14:paraId="2BACF4EE" w14:textId="719948D0" w:rsidR="005E1D00" w:rsidRDefault="005E1D00" w:rsidP="005E1D00">
      <w:pPr>
        <w:pStyle w:val="CitecNormal"/>
        <w:ind w:left="2520"/>
      </w:pPr>
    </w:p>
    <w:p w14:paraId="253D1D23" w14:textId="77777777" w:rsidR="005E1D00" w:rsidRDefault="005E1D00" w:rsidP="005E1D00">
      <w:pPr>
        <w:pStyle w:val="CitecNormal"/>
      </w:pPr>
    </w:p>
    <w:p w14:paraId="349396EA" w14:textId="77777777" w:rsidR="005E1D00" w:rsidRDefault="005E1D00" w:rsidP="005E1D00">
      <w:pPr>
        <w:pStyle w:val="CitecNormal"/>
      </w:pPr>
    </w:p>
    <w:p w14:paraId="1D1168A0" w14:textId="77777777" w:rsidR="005E1D00" w:rsidRDefault="005E1D00" w:rsidP="005E1D00">
      <w:pPr>
        <w:pStyle w:val="CitecNormal"/>
      </w:pPr>
    </w:p>
    <w:p w14:paraId="3FE77EE4" w14:textId="77777777" w:rsidR="005E1D00" w:rsidRDefault="005E1D00" w:rsidP="005E1D00">
      <w:pPr>
        <w:pStyle w:val="CitecNormal"/>
      </w:pPr>
    </w:p>
    <w:p w14:paraId="2EFBD695" w14:textId="77777777" w:rsidR="005E1D00" w:rsidRPr="00D87364" w:rsidRDefault="005E1D00" w:rsidP="005E1D00">
      <w:pPr>
        <w:pStyle w:val="CitecNormal"/>
      </w:pPr>
    </w:p>
    <w:p w14:paraId="0E63DF3C" w14:textId="23124A83" w:rsidR="005E1D00" w:rsidRDefault="00C10E88" w:rsidP="005E1D00">
      <w:pPr>
        <w:pStyle w:val="CitecNormal"/>
        <w:numPr>
          <w:ilvl w:val="6"/>
          <w:numId w:val="30"/>
        </w:numPr>
        <w:ind w:left="1210"/>
      </w:pPr>
      <w:r w:rsidRPr="00C10E88">
        <w:rPr>
          <w:noProof/>
        </w:rPr>
        <w:drawing>
          <wp:anchor distT="0" distB="0" distL="114300" distR="114300" simplePos="0" relativeHeight="251658249" behindDoc="1" locked="0" layoutInCell="1" allowOverlap="1" wp14:anchorId="07536320" wp14:editId="204464DC">
            <wp:simplePos x="0" y="0"/>
            <wp:positionH relativeFrom="page">
              <wp:posOffset>2684145</wp:posOffset>
            </wp:positionH>
            <wp:positionV relativeFrom="paragraph">
              <wp:posOffset>199390</wp:posOffset>
            </wp:positionV>
            <wp:extent cx="2664460" cy="1202690"/>
            <wp:effectExtent l="0" t="0" r="2540" b="0"/>
            <wp:wrapTight wrapText="bothSides">
              <wp:wrapPolygon edited="0">
                <wp:start x="0" y="0"/>
                <wp:lineTo x="0" y="21212"/>
                <wp:lineTo x="21466" y="21212"/>
                <wp:lineTo x="21466" y="0"/>
                <wp:lineTo x="0" y="0"/>
              </wp:wrapPolygon>
            </wp:wrapTight>
            <wp:docPr id="1675232896" name="Picture 167523289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96" name="Image 1" descr="Une image contenant texte, capture d’écran, Police, logiciel&#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664460" cy="1202690"/>
                    </a:xfrm>
                    <a:prstGeom prst="rect">
                      <a:avLst/>
                    </a:prstGeom>
                  </pic:spPr>
                </pic:pic>
              </a:graphicData>
            </a:graphic>
            <wp14:sizeRelH relativeFrom="page">
              <wp14:pctWidth>0</wp14:pctWidth>
            </wp14:sizeRelH>
            <wp14:sizeRelV relativeFrom="page">
              <wp14:pctHeight>0</wp14:pctHeight>
            </wp14:sizeRelV>
          </wp:anchor>
        </w:drawing>
      </w:r>
      <w:r w:rsidRPr="00C10E88">
        <w:rPr>
          <w:noProof/>
        </w:rPr>
        <w:t xml:space="preserve"> </w:t>
      </w:r>
      <w:r w:rsidR="005E1D00">
        <w:t>Accédez à l'emplacement et sélectionnez la boîte à outils précédemment téléchargée. Cliquez sur OK.</w:t>
      </w:r>
    </w:p>
    <w:p w14:paraId="2877B0C1" w14:textId="4708437F" w:rsidR="005E1D00" w:rsidRDefault="005E1D00" w:rsidP="005E1D00">
      <w:pPr>
        <w:pStyle w:val="CitecNormal"/>
        <w:ind w:left="1210"/>
      </w:pPr>
      <w:r>
        <w:t xml:space="preserve">La </w:t>
      </w:r>
      <w:commentRangeStart w:id="14"/>
      <w:r>
        <w:t>boîte à outils sera désormais disponible dans le dossier Boîtes à outils du volet Catalogue.</w:t>
      </w:r>
      <w:commentRangeEnd w:id="14"/>
      <w:r>
        <w:rPr>
          <w:rStyle w:val="Marquedecommentaire"/>
        </w:rPr>
        <w:commentReference w:id="14"/>
      </w:r>
    </w:p>
    <w:p w14:paraId="12C4992F" w14:textId="77777777" w:rsidR="005E1D00" w:rsidRPr="003070AE" w:rsidRDefault="005E1D00" w:rsidP="005E1D00">
      <w:pPr>
        <w:pStyle w:val="CitecNormal"/>
        <w:rPr>
          <w:lang w:val="fr-CH"/>
        </w:rPr>
      </w:pPr>
    </w:p>
    <w:p w14:paraId="1B3554FA" w14:textId="7B4C4A32" w:rsidR="005E1D00" w:rsidRDefault="005E1D00" w:rsidP="005E1D00">
      <w:pPr>
        <w:pStyle w:val="CitecNormal"/>
        <w:rPr>
          <w:lang w:val="fr-CH"/>
        </w:rPr>
      </w:pPr>
    </w:p>
    <w:p w14:paraId="6809B76F" w14:textId="50721FAE" w:rsidR="005E1D00" w:rsidRDefault="005E1D00" w:rsidP="005E1D00">
      <w:pPr>
        <w:pStyle w:val="CitecNormal"/>
        <w:rPr>
          <w:lang w:val="fr-CH"/>
        </w:rPr>
      </w:pPr>
    </w:p>
    <w:p w14:paraId="57CF1B81" w14:textId="39BCA7B7" w:rsidR="005E1D00" w:rsidRDefault="005E1D00" w:rsidP="005E1D00">
      <w:pPr>
        <w:pStyle w:val="CitecNormal"/>
        <w:rPr>
          <w:lang w:val="fr-CH"/>
        </w:rPr>
      </w:pPr>
    </w:p>
    <w:p w14:paraId="3F5EF935" w14:textId="34D2DFE3" w:rsidR="005E1D00" w:rsidRDefault="005E1D00" w:rsidP="005E1D00">
      <w:pPr>
        <w:pStyle w:val="CitecNormal"/>
        <w:rPr>
          <w:lang w:val="fr-CH"/>
        </w:rPr>
      </w:pPr>
      <w:r>
        <w:rPr>
          <w:lang w:val="fr-CH"/>
        </w:rPr>
        <w:t>Note : une option intéressante est de garder l</w:t>
      </w:r>
      <w:r w:rsidR="00D164B1">
        <w:rPr>
          <w:lang w:val="fr-CH"/>
        </w:rPr>
        <w:t xml:space="preserve">’outil </w:t>
      </w:r>
      <w:r>
        <w:rPr>
          <w:lang w:val="fr-CH"/>
        </w:rPr>
        <w:t>en favori</w:t>
      </w:r>
      <w:r w:rsidR="00D164B1">
        <w:rPr>
          <w:lang w:val="fr-CH"/>
        </w:rPr>
        <w:t>s</w:t>
      </w:r>
      <w:r>
        <w:rPr>
          <w:lang w:val="fr-CH"/>
        </w:rPr>
        <w:t xml:space="preserve"> ou ajouter à toutes les nouveaux projets .</w:t>
      </w:r>
    </w:p>
    <w:p w14:paraId="398B3BD3" w14:textId="77777777" w:rsidR="005E1D00" w:rsidRDefault="005E1D00" w:rsidP="005E1D00">
      <w:pPr>
        <w:pStyle w:val="CitecNormal"/>
        <w:rPr>
          <w:lang w:val="fr-CH"/>
        </w:rPr>
      </w:pPr>
    </w:p>
    <w:p w14:paraId="2D82D1C3" w14:textId="77777777" w:rsidR="005E1D00" w:rsidRPr="003070AE" w:rsidRDefault="005E1D00" w:rsidP="005E1D00">
      <w:pPr>
        <w:pStyle w:val="CitecNormal"/>
        <w:rPr>
          <w:lang w:val="fr-CH"/>
        </w:rPr>
      </w:pPr>
      <w:r w:rsidRPr="004D5354">
        <w:rPr>
          <w:noProof/>
          <w:lang w:val="fr-CH"/>
        </w:rPr>
        <w:drawing>
          <wp:inline distT="0" distB="0" distL="0" distR="0" wp14:anchorId="553D1348" wp14:editId="2319A200">
            <wp:extent cx="3429297" cy="1935648"/>
            <wp:effectExtent l="0" t="0" r="0" b="7620"/>
            <wp:docPr id="475261354" name="Picture 47526135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1354" name="Image 1" descr="Une image contenant texte, capture d’écran, logiciel, Police&#10;&#10;Description générée automatiquement"/>
                    <pic:cNvPicPr/>
                  </pic:nvPicPr>
                  <pic:blipFill>
                    <a:blip r:embed="rId28"/>
                    <a:stretch>
                      <a:fillRect/>
                    </a:stretch>
                  </pic:blipFill>
                  <pic:spPr>
                    <a:xfrm>
                      <a:off x="0" y="0"/>
                      <a:ext cx="3429297" cy="1935648"/>
                    </a:xfrm>
                    <a:prstGeom prst="rect">
                      <a:avLst/>
                    </a:prstGeom>
                  </pic:spPr>
                </pic:pic>
              </a:graphicData>
            </a:graphic>
          </wp:inline>
        </w:drawing>
      </w:r>
    </w:p>
    <w:p w14:paraId="429B72E0" w14:textId="77777777" w:rsidR="005E1D00" w:rsidRPr="004019BD" w:rsidRDefault="005E1D00" w:rsidP="004019BD">
      <w:pPr>
        <w:pStyle w:val="CitecNormal"/>
      </w:pPr>
    </w:p>
    <w:p w14:paraId="43073FDD" w14:textId="2F956986" w:rsidR="00194A84" w:rsidRDefault="00220387" w:rsidP="00AA5E87">
      <w:pPr>
        <w:pStyle w:val="CitecTitre1"/>
      </w:pPr>
      <w:r>
        <w:lastRenderedPageBreak/>
        <w:t>Flux de travail</w:t>
      </w:r>
    </w:p>
    <w:p w14:paraId="77EE2272" w14:textId="77777777" w:rsidR="00C97974" w:rsidRDefault="00C97974" w:rsidP="00C97974">
      <w:pPr>
        <w:pStyle w:val="CitecNormal"/>
      </w:pPr>
    </w:p>
    <w:p w14:paraId="3F312C43" w14:textId="62B83578" w:rsidR="00C97974" w:rsidRDefault="00C97974" w:rsidP="00A87293">
      <w:pPr>
        <w:pStyle w:val="CitecNormal"/>
        <w:jc w:val="left"/>
      </w:pPr>
      <w:r w:rsidRPr="009F1AB4">
        <w:t xml:space="preserve">Le processus opérationnel conçu et implémenté pour ce projet se décompose en deux </w:t>
      </w:r>
      <w:commentRangeStart w:id="15"/>
      <w:r w:rsidRPr="009F1AB4">
        <w:t xml:space="preserve">étapes </w:t>
      </w:r>
      <w:commentRangeEnd w:id="15"/>
      <w:r>
        <w:rPr>
          <w:rStyle w:val="Marquedecommentaire"/>
        </w:rPr>
        <w:commentReference w:id="15"/>
      </w:r>
      <w:r w:rsidRPr="009F1AB4">
        <w:t xml:space="preserve">distinctes, chacune étant associée à un outil spécifique développé en langage de programmation Python à l'aide du module ArcPy. Ces </w:t>
      </w:r>
      <w:commentRangeStart w:id="16"/>
      <w:r w:rsidRPr="009F1AB4">
        <w:t xml:space="preserve">outils </w:t>
      </w:r>
      <w:commentRangeEnd w:id="16"/>
      <w:r>
        <w:rPr>
          <w:rStyle w:val="Marquedecommentaire"/>
        </w:rPr>
        <w:commentReference w:id="16"/>
      </w:r>
      <w:r w:rsidRPr="009F1AB4">
        <w:t>ont été intégrés dans une boîte à outils au sein du logiciel ArcGIS Pro et sont conçus pour une utilisation intégrée.</w:t>
      </w:r>
    </w:p>
    <w:p w14:paraId="5C7BD131" w14:textId="77777777" w:rsidR="00C97974" w:rsidRDefault="00C97974" w:rsidP="00A87293">
      <w:pPr>
        <w:pStyle w:val="CitecNormal"/>
        <w:jc w:val="left"/>
      </w:pPr>
    </w:p>
    <w:p w14:paraId="15153040" w14:textId="26C297FB" w:rsidR="00C97974" w:rsidRDefault="00C97974" w:rsidP="00A87293">
      <w:pPr>
        <w:pStyle w:val="CitecNormal"/>
        <w:jc w:val="left"/>
      </w:pPr>
      <w:r w:rsidRPr="009F1AB4">
        <w:t xml:space="preserve">En termes de fonctionnement, ces outils engagent une interface utilisateur similaire à celle des outils de </w:t>
      </w:r>
      <w:r w:rsidR="00A46A33" w:rsidRPr="009F1AB4">
        <w:t>géo traitement</w:t>
      </w:r>
      <w:r w:rsidRPr="009F1AB4">
        <w:t xml:space="preserve"> intégrés, sollicitant des paramètres spécifiques à chaque étape, lesquels sont déterminants lors de leur exécution.</w:t>
      </w:r>
      <w:r>
        <w:t xml:space="preserve"> </w:t>
      </w:r>
    </w:p>
    <w:p w14:paraId="68E8CCDB" w14:textId="77777777" w:rsidR="00C97974" w:rsidRDefault="00C97974" w:rsidP="00A87293">
      <w:pPr>
        <w:pStyle w:val="CitecNormal"/>
        <w:jc w:val="left"/>
      </w:pPr>
    </w:p>
    <w:p w14:paraId="4607E3F2" w14:textId="60A63C2E" w:rsidR="00C97974" w:rsidRDefault="00C97974" w:rsidP="00A87293">
      <w:pPr>
        <w:pStyle w:val="CitecNormal"/>
        <w:numPr>
          <w:ilvl w:val="0"/>
          <w:numId w:val="45"/>
        </w:numPr>
        <w:jc w:val="left"/>
      </w:pPr>
      <w:r w:rsidRPr="009F1AB4">
        <w:t>Le premier outil, dénommé "</w:t>
      </w:r>
      <w:r w:rsidR="00BF2F4E">
        <w:t xml:space="preserve"> </w:t>
      </w:r>
      <w:r w:rsidR="0031524B">
        <w:t>Extraction des données par polygone</w:t>
      </w:r>
      <w:r w:rsidR="00BF2F4E">
        <w:t xml:space="preserve"> </w:t>
      </w:r>
      <w:r w:rsidRPr="009F1AB4">
        <w:t xml:space="preserve">", déclenche un processus d'extraction de la couche Streets de </w:t>
      </w:r>
      <w:r>
        <w:t xml:space="preserve">la base de </w:t>
      </w:r>
      <w:r w:rsidR="00A87293">
        <w:t>données</w:t>
      </w:r>
      <w:r>
        <w:t xml:space="preserve"> NavStreets de </w:t>
      </w:r>
      <w:r w:rsidRPr="009F1AB4">
        <w:t>HERE</w:t>
      </w:r>
      <w:r>
        <w:t xml:space="preserve"> Technologies</w:t>
      </w:r>
      <w:r w:rsidRPr="009F1AB4">
        <w:t xml:space="preserve">. Cette couche, qui couvre initialement une vaste étendue territoriale à l'échelle nationale, englobe divers attributs fournis par HERE. Cet outil requiert des zones d'étude sélectionnées par l'utilisateur à partir d'une couche distincte de polygones qui représente la division territoriale à une certaine échelle. </w:t>
      </w:r>
    </w:p>
    <w:p w14:paraId="37C09474" w14:textId="77777777" w:rsidR="00C97974" w:rsidRDefault="00C97974" w:rsidP="00A87293">
      <w:pPr>
        <w:pStyle w:val="CitecNormal"/>
        <w:jc w:val="left"/>
      </w:pPr>
    </w:p>
    <w:p w14:paraId="720C024D" w14:textId="08E9FB36" w:rsidR="00C97974" w:rsidRDefault="00C97974" w:rsidP="00A87293">
      <w:pPr>
        <w:pStyle w:val="CitecNormal"/>
        <w:numPr>
          <w:ilvl w:val="0"/>
          <w:numId w:val="45"/>
        </w:numPr>
        <w:jc w:val="left"/>
      </w:pPr>
      <w:r w:rsidRPr="009F1AB4">
        <w:t>La seconde étape du processus implique la création d'un jeu de données réseau (network dataset) en suivant les directives énoncées par E</w:t>
      </w:r>
      <w:r>
        <w:t>sri</w:t>
      </w:r>
      <w:r w:rsidRPr="009F1AB4">
        <w:t xml:space="preserve"> dans leur</w:t>
      </w:r>
      <w:r w:rsidR="00A87293">
        <w:t xml:space="preserve"> </w:t>
      </w:r>
      <w:r w:rsidRPr="009F1AB4">
        <w:t>documentation officielle</w:t>
      </w:r>
      <w:r w:rsidR="00A87293">
        <w:t xml:space="preserve"> </w:t>
      </w:r>
      <w:r w:rsidRPr="009F1AB4">
        <w:t>https://pro.arcgis.com/fr/proapp/latest/help/analysis/networks/create-and-use-a-network-dataset-with-public-transit-data.htm. Cette étape utilise les données d'entrée qui seront décrites en détail dans la suite de la documentation de l'outil.</w:t>
      </w:r>
    </w:p>
    <w:p w14:paraId="0EA6062A" w14:textId="77777777" w:rsidR="0071212F" w:rsidRDefault="00635F87" w:rsidP="0071212F">
      <w:pPr>
        <w:pStyle w:val="CitecNormal"/>
        <w:keepNext/>
      </w:pPr>
      <w:r w:rsidRPr="00B2174C">
        <w:rPr>
          <w:noProof/>
        </w:rPr>
        <w:drawing>
          <wp:inline distT="0" distB="0" distL="0" distR="0" wp14:anchorId="0E15D057" wp14:editId="52AC0D2E">
            <wp:extent cx="4319905" cy="2196465"/>
            <wp:effectExtent l="0" t="0" r="4445" b="0"/>
            <wp:docPr id="156374815" name="Picture 156374815" descr="Une image contenant texte, car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4815" name="Image 1" descr="Une image contenant texte, carte, capture d’écran, diagramme&#10;&#10;Description générée automatiquement"/>
                    <pic:cNvPicPr/>
                  </pic:nvPicPr>
                  <pic:blipFill>
                    <a:blip r:embed="rId29"/>
                    <a:stretch>
                      <a:fillRect/>
                    </a:stretch>
                  </pic:blipFill>
                  <pic:spPr>
                    <a:xfrm>
                      <a:off x="0" y="0"/>
                      <a:ext cx="4319905" cy="2196465"/>
                    </a:xfrm>
                    <a:prstGeom prst="rect">
                      <a:avLst/>
                    </a:prstGeom>
                  </pic:spPr>
                </pic:pic>
              </a:graphicData>
            </a:graphic>
          </wp:inline>
        </w:drawing>
      </w:r>
    </w:p>
    <w:p w14:paraId="5FDF618C" w14:textId="6B383BBE" w:rsidR="00C97974" w:rsidRPr="00C97974" w:rsidRDefault="0071212F" w:rsidP="0071212F">
      <w:pPr>
        <w:pStyle w:val="Lgende"/>
        <w:jc w:val="both"/>
      </w:pPr>
      <w:r>
        <w:t xml:space="preserve">Figure </w:t>
      </w:r>
      <w:r>
        <w:fldChar w:fldCharType="begin"/>
      </w:r>
      <w:r>
        <w:instrText xml:space="preserve"> SEQ Figure \* ARABIC </w:instrText>
      </w:r>
      <w:r>
        <w:fldChar w:fldCharType="separate"/>
      </w:r>
      <w:r w:rsidR="007F179D">
        <w:rPr>
          <w:noProof/>
        </w:rPr>
        <w:t>1</w:t>
      </w:r>
      <w:r>
        <w:fldChar w:fldCharType="end"/>
      </w:r>
      <w:r>
        <w:t xml:space="preserve"> Le flux de travail de l'outil</w:t>
      </w:r>
    </w:p>
    <w:p w14:paraId="3FEEA1C8" w14:textId="4542226B" w:rsidR="00635F87" w:rsidRDefault="00487771" w:rsidP="00AA5E87">
      <w:pPr>
        <w:pStyle w:val="CitecTitre1"/>
      </w:pPr>
      <w:r>
        <w:lastRenderedPageBreak/>
        <w:t>Données en entrée</w:t>
      </w:r>
    </w:p>
    <w:p w14:paraId="65ADE5FC" w14:textId="77777777" w:rsidR="005F2CF5" w:rsidRDefault="005F2CF5" w:rsidP="005F2CF5">
      <w:pPr>
        <w:pStyle w:val="CitecNormal"/>
      </w:pPr>
    </w:p>
    <w:p w14:paraId="68D134B4" w14:textId="3C1D365C" w:rsidR="00655983" w:rsidRDefault="00B60C84" w:rsidP="007F0897">
      <w:pPr>
        <w:pStyle w:val="CitecNormal"/>
        <w:rPr>
          <w:lang w:val="fr-CH"/>
        </w:rPr>
      </w:pPr>
      <w:r>
        <w:rPr>
          <w:lang w:val="fr-CH"/>
        </w:rPr>
        <w:t xml:space="preserve">Dans </w:t>
      </w:r>
      <w:r w:rsidR="00535ACB">
        <w:rPr>
          <w:lang w:val="fr-CH"/>
        </w:rPr>
        <w:t>cette</w:t>
      </w:r>
      <w:r>
        <w:rPr>
          <w:lang w:val="fr-CH"/>
        </w:rPr>
        <w:t xml:space="preserve"> section on présente les données nécessaire (obligatoires et optionnels</w:t>
      </w:r>
      <w:r w:rsidR="00655983">
        <w:rPr>
          <w:lang w:val="fr-CH"/>
        </w:rPr>
        <w:t>) en entrée des deux outils :</w:t>
      </w:r>
    </w:p>
    <w:p w14:paraId="1BDA6E4F" w14:textId="77777777" w:rsidR="003543D1" w:rsidRDefault="003543D1" w:rsidP="007F0897">
      <w:pPr>
        <w:pStyle w:val="CitecNormal"/>
        <w:rPr>
          <w:lang w:val="fr-CH"/>
        </w:rPr>
      </w:pPr>
    </w:p>
    <w:p w14:paraId="5BE75FE5" w14:textId="0F9F1AFD" w:rsidR="007F0897" w:rsidRPr="00FB7DEE" w:rsidRDefault="00655983" w:rsidP="003543D1">
      <w:pPr>
        <w:pStyle w:val="CitecpucesN1"/>
      </w:pPr>
      <w:r>
        <w:t xml:space="preserve">1 - </w:t>
      </w:r>
      <w:r w:rsidR="007F0897" w:rsidRPr="00FB7DEE">
        <w:t>L'outil "</w:t>
      </w:r>
      <w:r w:rsidR="007F0897">
        <w:t>Extraction des données par polygone</w:t>
      </w:r>
      <w:r w:rsidR="007F0897" w:rsidRPr="00FB7DEE">
        <w:t xml:space="preserve">" nécessite les données d'entrée suivantes </w:t>
      </w:r>
      <w:r w:rsidR="00401208">
        <w:t>qui sont séparés en trois groupes : « Entrée » pour les paramètres d’entrée, « Sortie » pour ceux de sortie et « Options »</w:t>
      </w:r>
      <w:r w:rsidR="00A745D5">
        <w:t xml:space="preserve"> pour des choix optionnels</w:t>
      </w:r>
      <w:r w:rsidR="00401208">
        <w:t xml:space="preserve"> pour avoir une meilleure présentation et une vision plus simple de l’outil</w:t>
      </w:r>
      <w:r w:rsidR="007F0897" w:rsidRPr="00FB7DEE">
        <w:t>:</w:t>
      </w:r>
    </w:p>
    <w:p w14:paraId="5656B3E0" w14:textId="77777777" w:rsidR="007F0897" w:rsidRPr="00D260AF" w:rsidRDefault="007F0897" w:rsidP="007F0897">
      <w:pPr>
        <w:pStyle w:val="CitecNormal"/>
        <w:rPr>
          <w:rFonts w:ascii="Arial" w:hAnsi="Arial" w:cs="Arial"/>
          <w:b/>
          <w:bCs/>
          <w:sz w:val="19"/>
          <w:szCs w:val="19"/>
          <w:shd w:val="clear" w:color="auto" w:fill="FFFFFF"/>
        </w:rPr>
      </w:pPr>
    </w:p>
    <w:p w14:paraId="573F707D" w14:textId="0C5E772D" w:rsidR="007F0897" w:rsidRPr="00FB7DEE" w:rsidRDefault="007F0897" w:rsidP="007F0897">
      <w:pPr>
        <w:pStyle w:val="CitecNormal"/>
        <w:rPr>
          <w:lang w:val="fr-CH"/>
        </w:rPr>
      </w:pPr>
      <w:r w:rsidRPr="00D260AF">
        <w:rPr>
          <w:rFonts w:ascii="Arial" w:hAnsi="Arial" w:cs="Arial"/>
          <w:b/>
          <w:bCs/>
          <w:sz w:val="19"/>
          <w:szCs w:val="19"/>
          <w:shd w:val="clear" w:color="auto" w:fill="FFFFFF"/>
        </w:rPr>
        <w:t xml:space="preserve">1. </w:t>
      </w:r>
      <w:r>
        <w:rPr>
          <w:rFonts w:ascii="Arial" w:hAnsi="Arial" w:cs="Arial"/>
          <w:b/>
          <w:bCs/>
          <w:sz w:val="19"/>
          <w:szCs w:val="19"/>
          <w:shd w:val="clear" w:color="auto" w:fill="FFFFFF"/>
        </w:rPr>
        <w:t>Classe d’entit</w:t>
      </w:r>
      <w:r w:rsidR="00354F2F">
        <w:rPr>
          <w:rFonts w:ascii="Arial" w:hAnsi="Arial" w:cs="Arial"/>
          <w:b/>
          <w:bCs/>
          <w:sz w:val="19"/>
          <w:szCs w:val="19"/>
          <w:shd w:val="clear" w:color="auto" w:fill="FFFFFF"/>
        </w:rPr>
        <w:t>és d’entrée</w:t>
      </w:r>
      <w:r w:rsidR="000D6290">
        <w:rPr>
          <w:rFonts w:ascii="Arial" w:hAnsi="Arial" w:cs="Arial"/>
          <w:b/>
          <w:bCs/>
          <w:sz w:val="19"/>
          <w:szCs w:val="19"/>
          <w:shd w:val="clear" w:color="auto" w:fill="FFFFFF"/>
        </w:rPr>
        <w:t xml:space="preserve"> (Obligatoire)</w:t>
      </w:r>
      <w:r w:rsidRPr="00D260AF">
        <w:rPr>
          <w:rFonts w:ascii="Arial" w:hAnsi="Arial" w:cs="Arial"/>
          <w:b/>
          <w:bCs/>
          <w:sz w:val="19"/>
          <w:szCs w:val="19"/>
          <w:shd w:val="clear" w:color="auto" w:fill="FFFFFF"/>
        </w:rPr>
        <w:t> :</w:t>
      </w:r>
      <w:r>
        <w:rPr>
          <w:lang w:val="fr-CH"/>
        </w:rPr>
        <w:t xml:space="preserve"> C’est la table des données</w:t>
      </w:r>
      <w:r w:rsidR="00354F2F">
        <w:rPr>
          <w:lang w:val="fr-CH"/>
        </w:rPr>
        <w:t xml:space="preserve"> d’entrée notamment la table</w:t>
      </w:r>
      <w:r>
        <w:rPr>
          <w:lang w:val="fr-CH"/>
        </w:rPr>
        <w:t xml:space="preserve"> Streets </w:t>
      </w:r>
      <w:r w:rsidR="00354F2F">
        <w:rPr>
          <w:lang w:val="fr-CH"/>
        </w:rPr>
        <w:t>du pays (France par exemple) ou de la ré</w:t>
      </w:r>
      <w:r w:rsidR="00881A02">
        <w:rPr>
          <w:lang w:val="fr-CH"/>
        </w:rPr>
        <w:t>gion (Sud-Ouest France)</w:t>
      </w:r>
      <w:r w:rsidR="00354F2F">
        <w:rPr>
          <w:lang w:val="fr-CH"/>
        </w:rPr>
        <w:t xml:space="preserve"> </w:t>
      </w:r>
      <w:r w:rsidR="009309BF">
        <w:rPr>
          <w:lang w:val="fr-CH"/>
        </w:rPr>
        <w:t xml:space="preserve">qui sera utilisée pour l’extraction des données </w:t>
      </w:r>
      <w:r w:rsidR="001930E8">
        <w:rPr>
          <w:lang w:val="fr-CH"/>
        </w:rPr>
        <w:t>intéressantes pour l’utilisateur</w:t>
      </w:r>
    </w:p>
    <w:p w14:paraId="37CB5CA1" w14:textId="77777777" w:rsidR="007F0897" w:rsidRPr="00FB7DEE" w:rsidRDefault="007F0897" w:rsidP="007F0897">
      <w:pPr>
        <w:pStyle w:val="CitecNormal"/>
        <w:rPr>
          <w:lang w:val="fr-CH"/>
        </w:rPr>
      </w:pPr>
    </w:p>
    <w:p w14:paraId="0FAD5193" w14:textId="4B193AF5" w:rsidR="007F0897" w:rsidRPr="00FB7DEE" w:rsidRDefault="007F0897" w:rsidP="007F0897">
      <w:pPr>
        <w:pStyle w:val="CitecNormal"/>
        <w:rPr>
          <w:lang w:val="fr-CH"/>
        </w:rPr>
      </w:pPr>
      <w:r w:rsidRPr="00686B26">
        <w:rPr>
          <w:b/>
          <w:bCs/>
          <w:lang w:val="fr-CH"/>
        </w:rPr>
        <w:t xml:space="preserve">2. </w:t>
      </w:r>
      <w:r w:rsidR="001930E8">
        <w:rPr>
          <w:rFonts w:ascii="Arial" w:hAnsi="Arial" w:cs="Arial"/>
          <w:b/>
          <w:bCs/>
          <w:sz w:val="19"/>
          <w:szCs w:val="19"/>
          <w:shd w:val="clear" w:color="auto" w:fill="FFFFFF"/>
        </w:rPr>
        <w:t>Classe d’entités zone d’extraction</w:t>
      </w:r>
      <w:r w:rsidR="009A5D1C">
        <w:rPr>
          <w:rFonts w:ascii="Arial" w:hAnsi="Arial" w:cs="Arial"/>
          <w:b/>
          <w:bCs/>
          <w:sz w:val="19"/>
          <w:szCs w:val="19"/>
          <w:shd w:val="clear" w:color="auto" w:fill="FFFFFF"/>
        </w:rPr>
        <w:t xml:space="preserve"> </w:t>
      </w:r>
      <w:r w:rsidR="000D6290">
        <w:rPr>
          <w:rFonts w:ascii="Arial" w:hAnsi="Arial" w:cs="Arial"/>
          <w:b/>
          <w:bCs/>
          <w:sz w:val="19"/>
          <w:szCs w:val="19"/>
          <w:shd w:val="clear" w:color="auto" w:fill="FFFFFF"/>
        </w:rPr>
        <w:t>(Obligatoire)</w:t>
      </w:r>
      <w:r w:rsidR="009A5D1C">
        <w:rPr>
          <w:rFonts w:ascii="Arial" w:hAnsi="Arial" w:cs="Arial"/>
          <w:b/>
          <w:bCs/>
          <w:sz w:val="19"/>
          <w:szCs w:val="19"/>
          <w:shd w:val="clear" w:color="auto" w:fill="FFFFFF"/>
        </w:rPr>
        <w:t> :</w:t>
      </w:r>
      <w:r>
        <w:rPr>
          <w:rFonts w:ascii="Arial" w:hAnsi="Arial" w:cs="Arial"/>
          <w:b/>
          <w:bCs/>
          <w:sz w:val="19"/>
          <w:szCs w:val="19"/>
          <w:shd w:val="clear" w:color="auto" w:fill="FFFFFF"/>
        </w:rPr>
        <w:t xml:space="preserve"> </w:t>
      </w:r>
      <w:r w:rsidR="00A0552B">
        <w:t>Cette couche est utilisée pour définir la zone d’étude</w:t>
      </w:r>
      <w:r w:rsidR="003B4AA9">
        <w:t xml:space="preserve"> elle peut contenir le découpage territorial</w:t>
      </w:r>
      <w:r w:rsidR="00843A90">
        <w:t xml:space="preserve"> </w:t>
      </w:r>
      <w:r w:rsidR="00752752">
        <w:t xml:space="preserve">et dans notre cas on utilisera un découpage </w:t>
      </w:r>
      <w:r w:rsidR="00843A90">
        <w:t>par communes</w:t>
      </w:r>
      <w:r w:rsidR="00255DE6">
        <w:t xml:space="preserve"> (Adminbndy4)</w:t>
      </w:r>
      <w:r w:rsidRPr="00FB7DEE">
        <w:rPr>
          <w:lang w:val="fr-CH"/>
        </w:rPr>
        <w:t>.</w:t>
      </w:r>
    </w:p>
    <w:p w14:paraId="071F3A04" w14:textId="77777777" w:rsidR="007F0897" w:rsidRPr="00FB7DEE" w:rsidRDefault="007F0897" w:rsidP="007F0897">
      <w:pPr>
        <w:pStyle w:val="CitecNormal"/>
        <w:rPr>
          <w:lang w:val="fr-CH"/>
        </w:rPr>
      </w:pPr>
    </w:p>
    <w:p w14:paraId="5401551D" w14:textId="7B2A5EA4" w:rsidR="007F0897" w:rsidRPr="00AA0F3D" w:rsidRDefault="007F0897" w:rsidP="007F0897">
      <w:pPr>
        <w:pStyle w:val="CitecNormal"/>
        <w:rPr>
          <w:lang w:val="fr-CH"/>
        </w:rPr>
      </w:pPr>
      <w:r w:rsidRPr="00810384">
        <w:rPr>
          <w:b/>
          <w:bCs/>
          <w:lang w:val="fr-CH"/>
        </w:rPr>
        <w:t xml:space="preserve">3. </w:t>
      </w:r>
      <w:r w:rsidR="008B63F1">
        <w:rPr>
          <w:b/>
          <w:bCs/>
          <w:lang w:val="fr-CH"/>
        </w:rPr>
        <w:t>Champ</w:t>
      </w:r>
      <w:r w:rsidR="00524947">
        <w:rPr>
          <w:b/>
          <w:bCs/>
          <w:lang w:val="fr-CH"/>
        </w:rPr>
        <w:t xml:space="preserve"> du filtre des zones</w:t>
      </w:r>
      <w:r w:rsidR="009A5D1C">
        <w:rPr>
          <w:b/>
          <w:bCs/>
          <w:lang w:val="fr-CH"/>
        </w:rPr>
        <w:t xml:space="preserve"> </w:t>
      </w:r>
      <w:r w:rsidR="009A5D1C">
        <w:rPr>
          <w:rFonts w:ascii="Arial" w:hAnsi="Arial" w:cs="Arial"/>
          <w:b/>
          <w:bCs/>
          <w:sz w:val="19"/>
          <w:szCs w:val="19"/>
          <w:shd w:val="clear" w:color="auto" w:fill="FFFFFF"/>
        </w:rPr>
        <w:t>(Obligatoire) :</w:t>
      </w:r>
      <w:r>
        <w:rPr>
          <w:lang w:val="fr-CH"/>
        </w:rPr>
        <w:t xml:space="preserve"> C</w:t>
      </w:r>
      <w:r w:rsidRPr="00AA0F3D">
        <w:rPr>
          <w:lang w:val="fr-CH"/>
        </w:rPr>
        <w:t xml:space="preserve">e </w:t>
      </w:r>
      <w:r w:rsidR="00A21C5A">
        <w:t>champ contenant le</w:t>
      </w:r>
      <w:r w:rsidR="008B63F1">
        <w:t xml:space="preserve"> filtre utilisé pour pouvoir filtrer les zones, il </w:t>
      </w:r>
      <w:r w:rsidR="00CE1069">
        <w:t xml:space="preserve">dépend </w:t>
      </w:r>
      <w:r w:rsidR="008B63F1">
        <w:t xml:space="preserve">de la </w:t>
      </w:r>
      <w:r w:rsidR="00CE1069">
        <w:t>classe d’entité d’entrée rentrée en premier paramètre et contient les noms des colonnes de cette classe d’entité</w:t>
      </w:r>
      <w:r w:rsidRPr="00AA0F3D">
        <w:rPr>
          <w:lang w:val="fr-CH"/>
        </w:rPr>
        <w:t>.</w:t>
      </w:r>
    </w:p>
    <w:p w14:paraId="522B1313" w14:textId="77777777" w:rsidR="007F0897" w:rsidRDefault="007F0897" w:rsidP="007F0897">
      <w:pPr>
        <w:pStyle w:val="CitecNormal"/>
        <w:rPr>
          <w:lang w:val="fr-CH"/>
        </w:rPr>
      </w:pPr>
    </w:p>
    <w:p w14:paraId="0DCC90A4" w14:textId="01F8A9C3" w:rsidR="005F2CF5" w:rsidRPr="002E7602" w:rsidRDefault="007F0897" w:rsidP="005F2CF5">
      <w:pPr>
        <w:pStyle w:val="CitecNormal"/>
        <w:rPr>
          <w:lang w:val="fr-CH"/>
        </w:rPr>
      </w:pPr>
      <w:r w:rsidRPr="009937F3">
        <w:rPr>
          <w:b/>
          <w:bCs/>
          <w:lang w:val="fr-CH"/>
        </w:rPr>
        <w:t xml:space="preserve">4. </w:t>
      </w:r>
      <w:r w:rsidR="006C360B">
        <w:rPr>
          <w:b/>
          <w:bCs/>
          <w:lang w:val="fr-CH"/>
        </w:rPr>
        <w:t>Zone(s) à filtrer</w:t>
      </w:r>
      <w:r w:rsidR="009A5D1C">
        <w:rPr>
          <w:b/>
          <w:bCs/>
          <w:lang w:val="fr-CH"/>
        </w:rPr>
        <w:t xml:space="preserve"> </w:t>
      </w:r>
      <w:r w:rsidR="009A5D1C">
        <w:rPr>
          <w:rFonts w:ascii="Arial" w:hAnsi="Arial" w:cs="Arial"/>
          <w:b/>
          <w:bCs/>
          <w:sz w:val="19"/>
          <w:szCs w:val="19"/>
          <w:shd w:val="clear" w:color="auto" w:fill="FFFFFF"/>
        </w:rPr>
        <w:t>(Obligatoire)</w:t>
      </w:r>
      <w:r w:rsidR="009A5D1C" w:rsidRPr="00D260AF">
        <w:rPr>
          <w:rFonts w:ascii="Arial" w:hAnsi="Arial" w:cs="Arial"/>
          <w:b/>
          <w:bCs/>
          <w:sz w:val="19"/>
          <w:szCs w:val="19"/>
          <w:shd w:val="clear" w:color="auto" w:fill="FFFFFF"/>
        </w:rPr>
        <w:t> </w:t>
      </w:r>
      <w:r w:rsidRPr="009937F3">
        <w:rPr>
          <w:b/>
          <w:bCs/>
          <w:lang w:val="fr-CH"/>
        </w:rPr>
        <w:t xml:space="preserve">: </w:t>
      </w:r>
      <w:r w:rsidR="006C360B">
        <w:rPr>
          <w:lang w:val="fr-CH"/>
        </w:rPr>
        <w:t xml:space="preserve">Ce paramètre dépend </w:t>
      </w:r>
      <w:r w:rsidR="004920BD">
        <w:rPr>
          <w:lang w:val="fr-CH"/>
        </w:rPr>
        <w:t xml:space="preserve">du paramètre 3 juste avant et contient la liste des zones </w:t>
      </w:r>
      <w:r w:rsidR="00A66CAF">
        <w:rPr>
          <w:lang w:val="fr-CH"/>
        </w:rPr>
        <w:t xml:space="preserve">qu’on peut sélectionner et </w:t>
      </w:r>
      <w:r w:rsidR="004920BD">
        <w:rPr>
          <w:lang w:val="fr-CH"/>
        </w:rPr>
        <w:t>qui composeront</w:t>
      </w:r>
      <w:r w:rsidR="00A66CAF">
        <w:rPr>
          <w:lang w:val="fr-CH"/>
        </w:rPr>
        <w:t xml:space="preserve"> la zone d’étude</w:t>
      </w:r>
      <w:r w:rsidR="006C7B08">
        <w:rPr>
          <w:lang w:val="fr-CH"/>
        </w:rPr>
        <w:t>.</w:t>
      </w:r>
      <w:r w:rsidR="005376C4">
        <w:rPr>
          <w:lang w:val="fr-CH"/>
        </w:rPr>
        <w:t xml:space="preserve"> Ces différentes zones dépendent du filtre et sont extraites des lignes </w:t>
      </w:r>
      <w:r w:rsidR="002E7602">
        <w:rPr>
          <w:lang w:val="fr-CH"/>
        </w:rPr>
        <w:t>de la colonne</w:t>
      </w:r>
      <w:r w:rsidR="005376C4">
        <w:rPr>
          <w:lang w:val="fr-CH"/>
        </w:rPr>
        <w:t xml:space="preserve"> du filtre.</w:t>
      </w:r>
    </w:p>
    <w:p w14:paraId="46DCC8BE" w14:textId="5B23010E" w:rsidR="005F2CF5" w:rsidRDefault="0044197C" w:rsidP="005F2CF5">
      <w:pPr>
        <w:pStyle w:val="CitecNormal"/>
      </w:pPr>
      <w:r>
        <w:rPr>
          <w:noProof/>
        </w:rPr>
        <mc:AlternateContent>
          <mc:Choice Requires="wps">
            <w:drawing>
              <wp:anchor distT="0" distB="0" distL="114300" distR="114300" simplePos="0" relativeHeight="251658245" behindDoc="1" locked="0" layoutInCell="1" allowOverlap="1" wp14:anchorId="68EC5432" wp14:editId="0359DE4C">
                <wp:simplePos x="0" y="0"/>
                <wp:positionH relativeFrom="column">
                  <wp:posOffset>9525</wp:posOffset>
                </wp:positionH>
                <wp:positionV relativeFrom="paragraph">
                  <wp:posOffset>3493770</wp:posOffset>
                </wp:positionV>
                <wp:extent cx="3192780" cy="635"/>
                <wp:effectExtent l="0" t="0" r="0" b="0"/>
                <wp:wrapTight wrapText="bothSides">
                  <wp:wrapPolygon edited="0">
                    <wp:start x="0" y="0"/>
                    <wp:lineTo x="0" y="21600"/>
                    <wp:lineTo x="21600" y="21600"/>
                    <wp:lineTo x="21600" y="0"/>
                  </wp:wrapPolygon>
                </wp:wrapTight>
                <wp:docPr id="2055021773" name="Text Box 2055021773"/>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732286B8" w14:textId="5E6B7E9F" w:rsidR="0044197C" w:rsidRPr="0042676D" w:rsidRDefault="0044197C" w:rsidP="0044197C">
                            <w:pPr>
                              <w:pStyle w:val="Lgende"/>
                            </w:pPr>
                            <w:r>
                              <w:t xml:space="preserve">Figure </w:t>
                            </w:r>
                            <w:r>
                              <w:fldChar w:fldCharType="begin"/>
                            </w:r>
                            <w:r>
                              <w:instrText xml:space="preserve"> SEQ Figure \* ARABIC </w:instrText>
                            </w:r>
                            <w:r>
                              <w:fldChar w:fldCharType="separate"/>
                            </w:r>
                            <w:r w:rsidR="007F179D">
                              <w:rPr>
                                <w:noProof/>
                              </w:rPr>
                              <w:t>2</w:t>
                            </w:r>
                            <w:r>
                              <w:fldChar w:fldCharType="end"/>
                            </w:r>
                            <w:r w:rsidRPr="0043013D">
                              <w:t xml:space="preserve"> Paramètre</w:t>
                            </w:r>
                            <w:r>
                              <w:t>s</w:t>
                            </w:r>
                            <w:r w:rsidRPr="0043013D">
                              <w:t xml:space="preserve"> d'entrée de l'outil "Extraction de données par p</w:t>
                            </w:r>
                            <w:r>
                              <w:t>olygone"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EC5432" id="_x0000_t202" coordsize="21600,21600" o:spt="202" path="m,l,21600r21600,l21600,xe">
                <v:stroke joinstyle="miter"/>
                <v:path gradientshapeok="t" o:connecttype="rect"/>
              </v:shapetype>
              <v:shape id="Text Box 2055021773" o:spid="_x0000_s1026" type="#_x0000_t202" style="position:absolute;left:0;text-align:left;margin-left:.75pt;margin-top:275.1pt;width:251.4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" stroked="f">
                <v:textbox style="mso-fit-shape-to-text:t" inset="0,0,0,0">
                  <w:txbxContent>
                    <w:p w14:paraId="732286B8" w14:textId="5E6B7E9F" w:rsidR="0044197C" w:rsidRPr="0042676D" w:rsidRDefault="0044197C" w:rsidP="0044197C">
                      <w:pPr>
                        <w:pStyle w:val="Lgende"/>
                      </w:pPr>
                      <w:r>
                        <w:t xml:space="preserve">Figure </w:t>
                      </w:r>
                      <w:r>
                        <w:fldChar w:fldCharType="begin"/>
                      </w:r>
                      <w:r>
                        <w:instrText xml:space="preserve"> SEQ Figure \* ARABIC </w:instrText>
                      </w:r>
                      <w:r>
                        <w:fldChar w:fldCharType="separate"/>
                      </w:r>
                      <w:r w:rsidR="007F179D">
                        <w:rPr>
                          <w:noProof/>
                        </w:rPr>
                        <w:t>2</w:t>
                      </w:r>
                      <w:r>
                        <w:fldChar w:fldCharType="end"/>
                      </w:r>
                      <w:r w:rsidRPr="0043013D">
                        <w:t xml:space="preserve"> Paramètre</w:t>
                      </w:r>
                      <w:r>
                        <w:t>s</w:t>
                      </w:r>
                      <w:r w:rsidRPr="0043013D">
                        <w:t xml:space="preserve"> d'entrée de l'outil "Extraction de données par p</w:t>
                      </w:r>
                      <w:r>
                        <w:t>olygone"</w:t>
                      </w:r>
                    </w:p>
                  </w:txbxContent>
                </v:textbox>
                <w10:wrap type="tight"/>
              </v:shape>
            </w:pict>
          </mc:Fallback>
        </mc:AlternateContent>
      </w:r>
      <w:r w:rsidR="00750870" w:rsidRPr="005F2CF5">
        <w:rPr>
          <w:noProof/>
        </w:rPr>
        <w:drawing>
          <wp:anchor distT="0" distB="0" distL="114300" distR="114300" simplePos="0" relativeHeight="251658242" behindDoc="1" locked="0" layoutInCell="1" allowOverlap="1" wp14:anchorId="3E09D43D" wp14:editId="0B4611C7">
            <wp:simplePos x="0" y="0"/>
            <wp:positionH relativeFrom="margin">
              <wp:posOffset>9525</wp:posOffset>
            </wp:positionH>
            <wp:positionV relativeFrom="paragraph">
              <wp:posOffset>69215</wp:posOffset>
            </wp:positionV>
            <wp:extent cx="3192780" cy="3375660"/>
            <wp:effectExtent l="0" t="0" r="7620" b="0"/>
            <wp:wrapTight wrapText="bothSides">
              <wp:wrapPolygon edited="0">
                <wp:start x="0" y="0"/>
                <wp:lineTo x="0" y="21454"/>
                <wp:lineTo x="21523" y="21454"/>
                <wp:lineTo x="21523" y="0"/>
                <wp:lineTo x="0" y="0"/>
              </wp:wrapPolygon>
            </wp:wrapTight>
            <wp:docPr id="1803704995" name="Picture 180370499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4995" name="Image 1" descr="Une image contenant texte, capture d’écran, nombre,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192780" cy="3375660"/>
                    </a:xfrm>
                    <a:prstGeom prst="rect">
                      <a:avLst/>
                    </a:prstGeom>
                  </pic:spPr>
                </pic:pic>
              </a:graphicData>
            </a:graphic>
            <wp14:sizeRelH relativeFrom="page">
              <wp14:pctWidth>0</wp14:pctWidth>
            </wp14:sizeRelH>
            <wp14:sizeRelV relativeFrom="page">
              <wp14:pctHeight>0</wp14:pctHeight>
            </wp14:sizeRelV>
          </wp:anchor>
        </w:drawing>
      </w:r>
    </w:p>
    <w:p w14:paraId="2A95A8D1" w14:textId="3885C864" w:rsidR="005F2CF5" w:rsidRDefault="005F2CF5" w:rsidP="005F2CF5">
      <w:pPr>
        <w:pStyle w:val="CitecNormal"/>
      </w:pPr>
    </w:p>
    <w:p w14:paraId="04851ED3" w14:textId="613D4144" w:rsidR="005F2CF5" w:rsidRDefault="005F2CF5" w:rsidP="005F2CF5">
      <w:pPr>
        <w:pStyle w:val="CitecNormal"/>
      </w:pPr>
    </w:p>
    <w:p w14:paraId="2D0372E1" w14:textId="77777777" w:rsidR="009423A8" w:rsidRDefault="009423A8" w:rsidP="005F2CF5">
      <w:pPr>
        <w:pStyle w:val="CitecNormal"/>
      </w:pPr>
    </w:p>
    <w:p w14:paraId="117D86CC" w14:textId="77777777" w:rsidR="009423A8" w:rsidRDefault="009423A8" w:rsidP="005F2CF5">
      <w:pPr>
        <w:pStyle w:val="CitecNormal"/>
      </w:pPr>
    </w:p>
    <w:p w14:paraId="6C6B8F2E" w14:textId="77777777" w:rsidR="009423A8" w:rsidRDefault="009423A8" w:rsidP="005F2CF5">
      <w:pPr>
        <w:pStyle w:val="CitecNormal"/>
      </w:pPr>
    </w:p>
    <w:p w14:paraId="77290B52" w14:textId="77777777" w:rsidR="009423A8" w:rsidRDefault="009423A8" w:rsidP="005F2CF5">
      <w:pPr>
        <w:pStyle w:val="CitecNormal"/>
      </w:pPr>
    </w:p>
    <w:p w14:paraId="3D92879D" w14:textId="77777777" w:rsidR="009423A8" w:rsidRDefault="009423A8" w:rsidP="005F2CF5">
      <w:pPr>
        <w:pStyle w:val="CitecNormal"/>
      </w:pPr>
    </w:p>
    <w:p w14:paraId="547B0850" w14:textId="77777777" w:rsidR="009423A8" w:rsidRDefault="009423A8" w:rsidP="005F2CF5">
      <w:pPr>
        <w:pStyle w:val="CitecNormal"/>
      </w:pPr>
    </w:p>
    <w:p w14:paraId="3369C7A5" w14:textId="77777777" w:rsidR="009423A8" w:rsidRDefault="009423A8" w:rsidP="005F2CF5">
      <w:pPr>
        <w:pStyle w:val="CitecNormal"/>
      </w:pPr>
    </w:p>
    <w:p w14:paraId="66874F76" w14:textId="77777777" w:rsidR="009423A8" w:rsidRDefault="009423A8" w:rsidP="005F2CF5">
      <w:pPr>
        <w:pStyle w:val="CitecNormal"/>
      </w:pPr>
    </w:p>
    <w:p w14:paraId="714E4EE9" w14:textId="77777777" w:rsidR="009423A8" w:rsidRDefault="009423A8" w:rsidP="005F2CF5">
      <w:pPr>
        <w:pStyle w:val="CitecNormal"/>
      </w:pPr>
    </w:p>
    <w:p w14:paraId="257AFBFE" w14:textId="77777777" w:rsidR="009423A8" w:rsidRDefault="009423A8" w:rsidP="005F2CF5">
      <w:pPr>
        <w:pStyle w:val="CitecNormal"/>
      </w:pPr>
    </w:p>
    <w:p w14:paraId="6195126D" w14:textId="77777777" w:rsidR="009423A8" w:rsidRDefault="009423A8" w:rsidP="005F2CF5">
      <w:pPr>
        <w:pStyle w:val="CitecNormal"/>
      </w:pPr>
    </w:p>
    <w:p w14:paraId="1E15A40B" w14:textId="77777777" w:rsidR="009423A8" w:rsidRDefault="009423A8" w:rsidP="005F2CF5">
      <w:pPr>
        <w:pStyle w:val="CitecNormal"/>
      </w:pPr>
    </w:p>
    <w:p w14:paraId="27DCC578" w14:textId="77777777" w:rsidR="009423A8" w:rsidRDefault="009423A8" w:rsidP="005F2CF5">
      <w:pPr>
        <w:pStyle w:val="CitecNormal"/>
      </w:pPr>
    </w:p>
    <w:p w14:paraId="19DCD36B" w14:textId="77777777" w:rsidR="00535ACB" w:rsidRDefault="00535ACB" w:rsidP="005F2CF5">
      <w:pPr>
        <w:pStyle w:val="CitecNormal"/>
      </w:pPr>
    </w:p>
    <w:p w14:paraId="64A209A4" w14:textId="77777777" w:rsidR="00535ACB" w:rsidRDefault="00535ACB" w:rsidP="005F2CF5">
      <w:pPr>
        <w:pStyle w:val="CitecNormal"/>
      </w:pPr>
    </w:p>
    <w:p w14:paraId="5CC91931" w14:textId="77777777" w:rsidR="00750870" w:rsidRDefault="00750870" w:rsidP="00A745D5">
      <w:pPr>
        <w:pStyle w:val="CitecNormal"/>
        <w:rPr>
          <w:rFonts w:ascii="Arial" w:hAnsi="Arial" w:cs="Arial"/>
          <w:b/>
          <w:bCs/>
          <w:sz w:val="19"/>
          <w:szCs w:val="19"/>
          <w:shd w:val="clear" w:color="auto" w:fill="FFFFFF"/>
        </w:rPr>
      </w:pPr>
    </w:p>
    <w:p w14:paraId="0E424142" w14:textId="408B4285" w:rsidR="00A745D5" w:rsidRPr="00FB7DEE" w:rsidRDefault="00736EED" w:rsidP="00A745D5">
      <w:pPr>
        <w:pStyle w:val="CitecNormal"/>
        <w:rPr>
          <w:lang w:val="fr-CH"/>
        </w:rPr>
      </w:pPr>
      <w:r>
        <w:rPr>
          <w:rFonts w:ascii="Arial" w:hAnsi="Arial" w:cs="Arial"/>
          <w:b/>
          <w:bCs/>
          <w:sz w:val="19"/>
          <w:szCs w:val="19"/>
          <w:shd w:val="clear" w:color="auto" w:fill="FFFFFF"/>
        </w:rPr>
        <w:lastRenderedPageBreak/>
        <w:t>5</w:t>
      </w:r>
      <w:r w:rsidR="00A745D5" w:rsidRPr="00D260AF">
        <w:rPr>
          <w:rFonts w:ascii="Arial" w:hAnsi="Arial" w:cs="Arial"/>
          <w:b/>
          <w:bCs/>
          <w:sz w:val="19"/>
          <w:szCs w:val="19"/>
          <w:shd w:val="clear" w:color="auto" w:fill="FFFFFF"/>
        </w:rPr>
        <w:t xml:space="preserve">. </w:t>
      </w:r>
      <w:r w:rsidR="00A745D5">
        <w:rPr>
          <w:rFonts w:ascii="Arial" w:hAnsi="Arial" w:cs="Arial"/>
          <w:b/>
          <w:bCs/>
          <w:sz w:val="19"/>
          <w:szCs w:val="19"/>
          <w:shd w:val="clear" w:color="auto" w:fill="FFFFFF"/>
        </w:rPr>
        <w:t>Classe d’entités</w:t>
      </w:r>
      <w:r w:rsidR="009A5D1C">
        <w:rPr>
          <w:rFonts w:ascii="Arial" w:hAnsi="Arial" w:cs="Arial"/>
          <w:b/>
          <w:bCs/>
          <w:sz w:val="19"/>
          <w:szCs w:val="19"/>
          <w:shd w:val="clear" w:color="auto" w:fill="FFFFFF"/>
        </w:rPr>
        <w:t xml:space="preserve"> (Obligatoire)</w:t>
      </w:r>
      <w:r w:rsidR="009A5D1C" w:rsidRPr="00D260AF">
        <w:rPr>
          <w:rFonts w:ascii="Arial" w:hAnsi="Arial" w:cs="Arial"/>
          <w:b/>
          <w:bCs/>
          <w:sz w:val="19"/>
          <w:szCs w:val="19"/>
          <w:shd w:val="clear" w:color="auto" w:fill="FFFFFF"/>
        </w:rPr>
        <w:t> </w:t>
      </w:r>
      <w:r w:rsidR="00A745D5" w:rsidRPr="00D260AF">
        <w:rPr>
          <w:rFonts w:ascii="Arial" w:hAnsi="Arial" w:cs="Arial"/>
          <w:b/>
          <w:bCs/>
          <w:sz w:val="19"/>
          <w:szCs w:val="19"/>
          <w:shd w:val="clear" w:color="auto" w:fill="FFFFFF"/>
        </w:rPr>
        <w:t>:</w:t>
      </w:r>
      <w:r w:rsidR="00A745D5">
        <w:rPr>
          <w:lang w:val="fr-CH"/>
        </w:rPr>
        <w:t xml:space="preserve"> C’est la table des données </w:t>
      </w:r>
      <w:r w:rsidR="004A1F2F">
        <w:rPr>
          <w:lang w:val="fr-CH"/>
        </w:rPr>
        <w:t>de sortie</w:t>
      </w:r>
      <w:r w:rsidR="00400574">
        <w:rPr>
          <w:lang w:val="fr-CH"/>
        </w:rPr>
        <w:t xml:space="preserve"> qui se met par défaut sur Streets, mais qu’on peut modifier </w:t>
      </w:r>
      <w:r w:rsidR="006B7C28">
        <w:rPr>
          <w:lang w:val="fr-CH"/>
        </w:rPr>
        <w:t>et mettre un nom plus parlant notamment comportant les noms des zones filtrées.</w:t>
      </w:r>
    </w:p>
    <w:p w14:paraId="1ECE428B" w14:textId="77777777" w:rsidR="00A745D5" w:rsidRPr="00FB7DEE" w:rsidRDefault="00A745D5" w:rsidP="00A745D5">
      <w:pPr>
        <w:pStyle w:val="CitecNormal"/>
        <w:rPr>
          <w:lang w:val="fr-CH"/>
        </w:rPr>
      </w:pPr>
    </w:p>
    <w:p w14:paraId="69DB7F7F" w14:textId="32E64DE1" w:rsidR="00A745D5" w:rsidRPr="00FB7DEE" w:rsidRDefault="00736EED" w:rsidP="00A745D5">
      <w:pPr>
        <w:pStyle w:val="CitecNormal"/>
        <w:rPr>
          <w:lang w:val="fr-CH"/>
        </w:rPr>
      </w:pPr>
      <w:r>
        <w:rPr>
          <w:b/>
          <w:bCs/>
          <w:lang w:val="fr-CH"/>
        </w:rPr>
        <w:t>6</w:t>
      </w:r>
      <w:r w:rsidR="00A745D5" w:rsidRPr="00686B26">
        <w:rPr>
          <w:b/>
          <w:bCs/>
          <w:lang w:val="fr-CH"/>
        </w:rPr>
        <w:t xml:space="preserve">. </w:t>
      </w:r>
      <w:r w:rsidR="000D6290">
        <w:rPr>
          <w:rFonts w:ascii="Arial" w:hAnsi="Arial" w:cs="Arial"/>
          <w:b/>
          <w:bCs/>
          <w:sz w:val="19"/>
          <w:szCs w:val="19"/>
          <w:shd w:val="clear" w:color="auto" w:fill="FFFFFF"/>
        </w:rPr>
        <w:t>Nom de jeu de classe d’entités</w:t>
      </w:r>
      <w:r w:rsidR="009A5D1C">
        <w:rPr>
          <w:rFonts w:ascii="Arial" w:hAnsi="Arial" w:cs="Arial"/>
          <w:b/>
          <w:bCs/>
          <w:sz w:val="19"/>
          <w:szCs w:val="19"/>
          <w:shd w:val="clear" w:color="auto" w:fill="FFFFFF"/>
        </w:rPr>
        <w:t xml:space="preserve"> (Optionnel) </w:t>
      </w:r>
      <w:r w:rsidR="000D6290">
        <w:rPr>
          <w:rFonts w:ascii="Arial" w:hAnsi="Arial" w:cs="Arial"/>
          <w:b/>
          <w:bCs/>
          <w:sz w:val="19"/>
          <w:szCs w:val="19"/>
          <w:shd w:val="clear" w:color="auto" w:fill="FFFFFF"/>
        </w:rPr>
        <w:t xml:space="preserve">: </w:t>
      </w:r>
      <w:r w:rsidR="000D6290">
        <w:t>C</w:t>
      </w:r>
      <w:r w:rsidR="008120C2">
        <w:t xml:space="preserve">e paramètre est optionnel car si on y met un nom </w:t>
      </w:r>
      <w:r w:rsidR="00A45A4F">
        <w:t>il</w:t>
      </w:r>
      <w:r w:rsidR="008120C2">
        <w:t xml:space="preserve"> sera le nom de jeu de classe d’entité qui va être crée automatiquement dans la géodatabase</w:t>
      </w:r>
      <w:r w:rsidR="00A45A4F">
        <w:t xml:space="preserve"> et ensuite la </w:t>
      </w:r>
      <w:r w:rsidR="0008662E">
        <w:t>couche d’entités de sortie sera créée dans</w:t>
      </w:r>
      <w:r>
        <w:t xml:space="preserve"> ce jeu de classe</w:t>
      </w:r>
      <w:r w:rsidR="008120C2">
        <w:t xml:space="preserve">. Si ce paramètre est vide </w:t>
      </w:r>
      <w:r>
        <w:t xml:space="preserve">l’outil </w:t>
      </w:r>
      <w:r w:rsidR="008120C2">
        <w:t>ne créé pas de jeu de classes d’entités et la classe d’entités de sortie (Streets</w:t>
      </w:r>
      <w:r w:rsidR="00FD2034" w:rsidRPr="00FD2034">
        <w:t xml:space="preserve"> </w:t>
      </w:r>
      <w:r w:rsidR="00FD2034">
        <w:t>par défaut</w:t>
      </w:r>
      <w:r w:rsidR="008120C2">
        <w:t>) est créée directement dans la géodatabase</w:t>
      </w:r>
      <w:r>
        <w:t>.</w:t>
      </w:r>
    </w:p>
    <w:p w14:paraId="24B72366" w14:textId="79DE04EB" w:rsidR="00A745D5" w:rsidRPr="00FB7DEE" w:rsidRDefault="00A745D5" w:rsidP="00A745D5">
      <w:pPr>
        <w:pStyle w:val="CitecNormal"/>
        <w:rPr>
          <w:lang w:val="fr-CH"/>
        </w:rPr>
      </w:pPr>
    </w:p>
    <w:p w14:paraId="20D5C7FD" w14:textId="481FFB71" w:rsidR="00A745D5" w:rsidRDefault="00736EED" w:rsidP="00A745D5">
      <w:pPr>
        <w:pStyle w:val="CitecNormal"/>
        <w:rPr>
          <w:lang w:val="fr-CH"/>
        </w:rPr>
      </w:pPr>
      <w:r>
        <w:rPr>
          <w:b/>
          <w:bCs/>
          <w:lang w:val="fr-CH"/>
        </w:rPr>
        <w:t>7</w:t>
      </w:r>
      <w:r w:rsidR="00A745D5" w:rsidRPr="00810384">
        <w:rPr>
          <w:b/>
          <w:bCs/>
          <w:lang w:val="fr-CH"/>
        </w:rPr>
        <w:t xml:space="preserve">. </w:t>
      </w:r>
      <w:r>
        <w:rPr>
          <w:b/>
          <w:bCs/>
          <w:lang w:val="fr-CH"/>
        </w:rPr>
        <w:t>Géodatabase</w:t>
      </w:r>
      <w:r w:rsidR="00A745D5">
        <w:rPr>
          <w:b/>
          <w:bCs/>
          <w:lang w:val="fr-CH"/>
        </w:rPr>
        <w:t> </w:t>
      </w:r>
      <w:r w:rsidR="00FD2034">
        <w:rPr>
          <w:b/>
          <w:bCs/>
          <w:lang w:val="fr-CH"/>
        </w:rPr>
        <w:t>(Obligatoire) :</w:t>
      </w:r>
      <w:r w:rsidR="00A745D5">
        <w:rPr>
          <w:lang w:val="fr-CH"/>
        </w:rPr>
        <w:t xml:space="preserve"> C</w:t>
      </w:r>
      <w:r w:rsidR="00A745D5" w:rsidRPr="00AA0F3D">
        <w:rPr>
          <w:lang w:val="fr-CH"/>
        </w:rPr>
        <w:t xml:space="preserve">e </w:t>
      </w:r>
      <w:r w:rsidR="00A745D5">
        <w:t xml:space="preserve">champ </w:t>
      </w:r>
      <w:r>
        <w:t>contient la géodatabase de travail dans laquelle tout va être créé</w:t>
      </w:r>
      <w:r w:rsidR="004D337A">
        <w:t xml:space="preserve">, notamment la classe d’entité de sortie (Streets par défaut) </w:t>
      </w:r>
      <w:r w:rsidR="00FD2034">
        <w:t>et le</w:t>
      </w:r>
      <w:r w:rsidR="004D337A">
        <w:t xml:space="preserve"> jeu de classe d’entités </w:t>
      </w:r>
      <w:r w:rsidR="00FD2034">
        <w:rPr>
          <w:lang w:val="fr-CH"/>
        </w:rPr>
        <w:t>si l’utilisateur entre un nom dans le paramètre précédent.</w:t>
      </w:r>
    </w:p>
    <w:p w14:paraId="58587A90" w14:textId="2A2643FD" w:rsidR="00535ACB" w:rsidRPr="00AA0F3D" w:rsidRDefault="0044197C" w:rsidP="00A745D5">
      <w:pPr>
        <w:pStyle w:val="CitecNormal"/>
        <w:rPr>
          <w:lang w:val="fr-CH"/>
        </w:rPr>
      </w:pPr>
      <w:r>
        <w:rPr>
          <w:noProof/>
        </w:rPr>
        <mc:AlternateContent>
          <mc:Choice Requires="wps">
            <w:drawing>
              <wp:anchor distT="0" distB="0" distL="114300" distR="114300" simplePos="0" relativeHeight="251658246" behindDoc="1" locked="0" layoutInCell="1" allowOverlap="1" wp14:anchorId="190AFA15" wp14:editId="78399890">
                <wp:simplePos x="0" y="0"/>
                <wp:positionH relativeFrom="column">
                  <wp:posOffset>-3810</wp:posOffset>
                </wp:positionH>
                <wp:positionV relativeFrom="paragraph">
                  <wp:posOffset>3493135</wp:posOffset>
                </wp:positionV>
                <wp:extent cx="3108960" cy="635"/>
                <wp:effectExtent l="0" t="0" r="0" b="0"/>
                <wp:wrapTight wrapText="bothSides">
                  <wp:wrapPolygon edited="0">
                    <wp:start x="0" y="0"/>
                    <wp:lineTo x="0" y="21600"/>
                    <wp:lineTo x="21600" y="21600"/>
                    <wp:lineTo x="21600" y="0"/>
                  </wp:wrapPolygon>
                </wp:wrapTight>
                <wp:docPr id="1055820354" name="Text Box 105582035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0E1A01ED" w14:textId="25F9E078" w:rsidR="0044197C" w:rsidRPr="00BE538A" w:rsidRDefault="0044197C" w:rsidP="0044197C">
                            <w:pPr>
                              <w:pStyle w:val="Lgende"/>
                            </w:pPr>
                            <w:r>
                              <w:t xml:space="preserve">Figure </w:t>
                            </w:r>
                            <w:r>
                              <w:fldChar w:fldCharType="begin"/>
                            </w:r>
                            <w:r>
                              <w:instrText xml:space="preserve"> SEQ Figure \* ARABIC </w:instrText>
                            </w:r>
                            <w:r>
                              <w:fldChar w:fldCharType="separate"/>
                            </w:r>
                            <w:r w:rsidR="007F179D">
                              <w:rPr>
                                <w:noProof/>
                              </w:rPr>
                              <w:t>3</w:t>
                            </w:r>
                            <w:r>
                              <w:fldChar w:fldCharType="end"/>
                            </w:r>
                            <w:r>
                              <w:t xml:space="preserve"> </w:t>
                            </w:r>
                            <w:r w:rsidRPr="00653680">
                              <w:t xml:space="preserve"> Paramètre</w:t>
                            </w:r>
                            <w:r>
                              <w:t>s</w:t>
                            </w:r>
                            <w:r w:rsidRPr="00653680">
                              <w:t xml:space="preserve"> </w:t>
                            </w:r>
                            <w:r>
                              <w:t>de sortie</w:t>
                            </w:r>
                            <w:r w:rsidRPr="00653680">
                              <w:t xml:space="preserve"> de l'outil "Extraction de données par polygone"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AFA15" id="Text Box 1055820354" o:spid="_x0000_s1027" type="#_x0000_t202" style="position:absolute;left:0;text-align:left;margin-left:-.3pt;margin-top:275.05pt;width:244.8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" stroked="f">
                <v:textbox style="mso-fit-shape-to-text:t" inset="0,0,0,0">
                  <w:txbxContent>
                    <w:p w14:paraId="0E1A01ED" w14:textId="25F9E078" w:rsidR="0044197C" w:rsidRPr="00BE538A" w:rsidRDefault="0044197C" w:rsidP="0044197C">
                      <w:pPr>
                        <w:pStyle w:val="Lgende"/>
                      </w:pPr>
                      <w:r>
                        <w:t xml:space="preserve">Figure </w:t>
                      </w:r>
                      <w:r>
                        <w:fldChar w:fldCharType="begin"/>
                      </w:r>
                      <w:r>
                        <w:instrText xml:space="preserve"> SEQ Figure \* ARABIC </w:instrText>
                      </w:r>
                      <w:r>
                        <w:fldChar w:fldCharType="separate"/>
                      </w:r>
                      <w:r w:rsidR="007F179D">
                        <w:rPr>
                          <w:noProof/>
                        </w:rPr>
                        <w:t>3</w:t>
                      </w:r>
                      <w:r>
                        <w:fldChar w:fldCharType="end"/>
                      </w:r>
                      <w:r>
                        <w:t xml:space="preserve"> </w:t>
                      </w:r>
                      <w:r w:rsidRPr="00653680">
                        <w:t xml:space="preserve"> Paramètre</w:t>
                      </w:r>
                      <w:r>
                        <w:t>s</w:t>
                      </w:r>
                      <w:r w:rsidRPr="00653680">
                        <w:t xml:space="preserve"> </w:t>
                      </w:r>
                      <w:r>
                        <w:t>de sortie</w:t>
                      </w:r>
                      <w:r w:rsidRPr="00653680">
                        <w:t xml:space="preserve"> de l'outil "Extraction de données par polygone"</w:t>
                      </w:r>
                    </w:p>
                  </w:txbxContent>
                </v:textbox>
                <w10:wrap type="tight"/>
              </v:shape>
            </w:pict>
          </mc:Fallback>
        </mc:AlternateContent>
      </w:r>
      <w:r w:rsidR="00535ACB" w:rsidRPr="004A1F2F">
        <w:rPr>
          <w:noProof/>
        </w:rPr>
        <w:drawing>
          <wp:anchor distT="0" distB="0" distL="114300" distR="114300" simplePos="0" relativeHeight="251658243" behindDoc="1" locked="0" layoutInCell="1" allowOverlap="1" wp14:anchorId="693508AB" wp14:editId="09AE031F">
            <wp:simplePos x="0" y="0"/>
            <wp:positionH relativeFrom="margin">
              <wp:posOffset>-3810</wp:posOffset>
            </wp:positionH>
            <wp:positionV relativeFrom="paragraph">
              <wp:posOffset>203835</wp:posOffset>
            </wp:positionV>
            <wp:extent cx="3108960" cy="3232150"/>
            <wp:effectExtent l="0" t="0" r="0" b="6350"/>
            <wp:wrapTight wrapText="bothSides">
              <wp:wrapPolygon edited="0">
                <wp:start x="0" y="0"/>
                <wp:lineTo x="0" y="21515"/>
                <wp:lineTo x="21441" y="21515"/>
                <wp:lineTo x="21441" y="0"/>
                <wp:lineTo x="0" y="0"/>
              </wp:wrapPolygon>
            </wp:wrapTight>
            <wp:docPr id="1472741774" name="Picture 147274177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1774" name="Image 1" descr="Une image contenant texte, capture d’écran, Police, nombr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108960" cy="3232150"/>
                    </a:xfrm>
                    <a:prstGeom prst="rect">
                      <a:avLst/>
                    </a:prstGeom>
                  </pic:spPr>
                </pic:pic>
              </a:graphicData>
            </a:graphic>
            <wp14:sizeRelH relativeFrom="page">
              <wp14:pctWidth>0</wp14:pctWidth>
            </wp14:sizeRelH>
            <wp14:sizeRelV relativeFrom="page">
              <wp14:pctHeight>0</wp14:pctHeight>
            </wp14:sizeRelV>
          </wp:anchor>
        </w:drawing>
      </w:r>
    </w:p>
    <w:p w14:paraId="3A86CFC1" w14:textId="57FBE0D2" w:rsidR="009423A8" w:rsidRDefault="009423A8" w:rsidP="005F2CF5">
      <w:pPr>
        <w:pStyle w:val="CitecNormal"/>
      </w:pPr>
    </w:p>
    <w:p w14:paraId="7E655B57" w14:textId="551BCB33" w:rsidR="009423A8" w:rsidRDefault="009423A8" w:rsidP="005F2CF5">
      <w:pPr>
        <w:pStyle w:val="CitecNormal"/>
      </w:pPr>
    </w:p>
    <w:p w14:paraId="69963FD3" w14:textId="1AFAF243" w:rsidR="009423A8" w:rsidRDefault="009423A8" w:rsidP="005F2CF5">
      <w:pPr>
        <w:pStyle w:val="CitecNormal"/>
      </w:pPr>
    </w:p>
    <w:p w14:paraId="6BF73416" w14:textId="251E98A5" w:rsidR="00E568A8" w:rsidRDefault="00E568A8" w:rsidP="005F2CF5">
      <w:pPr>
        <w:pStyle w:val="CitecNormal"/>
      </w:pPr>
    </w:p>
    <w:p w14:paraId="20699578" w14:textId="626EBF6D" w:rsidR="00E568A8" w:rsidRDefault="00E568A8" w:rsidP="005F2CF5">
      <w:pPr>
        <w:pStyle w:val="CitecNormal"/>
      </w:pPr>
    </w:p>
    <w:p w14:paraId="782C7425" w14:textId="77777777" w:rsidR="00FD2034" w:rsidRDefault="00FD2034" w:rsidP="005F2CF5">
      <w:pPr>
        <w:pStyle w:val="CitecNormal"/>
      </w:pPr>
    </w:p>
    <w:p w14:paraId="24FB7469" w14:textId="77777777" w:rsidR="00FD2034" w:rsidRDefault="00FD2034" w:rsidP="005F2CF5">
      <w:pPr>
        <w:pStyle w:val="CitecNormal"/>
      </w:pPr>
    </w:p>
    <w:p w14:paraId="3E7BA11A" w14:textId="56012863" w:rsidR="00FD2034" w:rsidRDefault="00FD2034" w:rsidP="005F2CF5">
      <w:pPr>
        <w:pStyle w:val="CitecNormal"/>
      </w:pPr>
    </w:p>
    <w:p w14:paraId="2CECAC75" w14:textId="19770D13" w:rsidR="00FD2034" w:rsidRDefault="00FD2034" w:rsidP="005F2CF5">
      <w:pPr>
        <w:pStyle w:val="CitecNormal"/>
      </w:pPr>
    </w:p>
    <w:p w14:paraId="49AA483B" w14:textId="35D6D0AB" w:rsidR="00FD2034" w:rsidRDefault="00FD2034" w:rsidP="005F2CF5">
      <w:pPr>
        <w:pStyle w:val="CitecNormal"/>
      </w:pPr>
    </w:p>
    <w:p w14:paraId="664537F3" w14:textId="729E5B75" w:rsidR="00FD2034" w:rsidRDefault="00FD2034" w:rsidP="005F2CF5">
      <w:pPr>
        <w:pStyle w:val="CitecNormal"/>
      </w:pPr>
    </w:p>
    <w:p w14:paraId="05A5AF14" w14:textId="697062CB" w:rsidR="00FD2034" w:rsidRDefault="00FD2034" w:rsidP="005F2CF5">
      <w:pPr>
        <w:pStyle w:val="CitecNormal"/>
      </w:pPr>
    </w:p>
    <w:p w14:paraId="3503000F" w14:textId="77777777" w:rsidR="00535ACB" w:rsidRDefault="00535ACB" w:rsidP="005F2CF5">
      <w:pPr>
        <w:pStyle w:val="CitecNormal"/>
      </w:pPr>
    </w:p>
    <w:p w14:paraId="0B12D7A6" w14:textId="77777777" w:rsidR="00535ACB" w:rsidRDefault="00535ACB" w:rsidP="005F2CF5">
      <w:pPr>
        <w:pStyle w:val="CitecNormal"/>
      </w:pPr>
    </w:p>
    <w:p w14:paraId="163C1F94" w14:textId="7D2CF623" w:rsidR="00FD2034" w:rsidRDefault="00FD2034" w:rsidP="005F2CF5">
      <w:pPr>
        <w:pStyle w:val="CitecNormal"/>
      </w:pPr>
    </w:p>
    <w:p w14:paraId="1B97D916" w14:textId="0BF96888" w:rsidR="00FD2034" w:rsidRDefault="00FD2034" w:rsidP="005F2CF5">
      <w:pPr>
        <w:pStyle w:val="CitecNormal"/>
      </w:pPr>
    </w:p>
    <w:p w14:paraId="170B3D98" w14:textId="77777777" w:rsidR="00FD2034" w:rsidRDefault="00FD2034" w:rsidP="005F2CF5">
      <w:pPr>
        <w:pStyle w:val="CitecNormal"/>
      </w:pPr>
    </w:p>
    <w:p w14:paraId="691EAA15" w14:textId="77777777" w:rsidR="00535ACB" w:rsidRDefault="00535ACB" w:rsidP="005F2CF5">
      <w:pPr>
        <w:pStyle w:val="CitecNormal"/>
      </w:pPr>
    </w:p>
    <w:p w14:paraId="6EC72FEE" w14:textId="77777777" w:rsidR="00535ACB" w:rsidRDefault="00535ACB" w:rsidP="005F2CF5">
      <w:pPr>
        <w:pStyle w:val="CitecNormal"/>
      </w:pPr>
    </w:p>
    <w:p w14:paraId="1E1EB4EE" w14:textId="5951E0C0" w:rsidR="00FD2034" w:rsidRDefault="00FD2034" w:rsidP="005F2CF5">
      <w:pPr>
        <w:pStyle w:val="CitecNormal"/>
      </w:pPr>
    </w:p>
    <w:p w14:paraId="5D92FB59" w14:textId="77777777" w:rsidR="00D217CC" w:rsidRDefault="00D217CC" w:rsidP="005F2CF5">
      <w:pPr>
        <w:pStyle w:val="CitecNormal"/>
      </w:pPr>
    </w:p>
    <w:p w14:paraId="7EE4733A" w14:textId="77777777" w:rsidR="00D217CC" w:rsidRDefault="00D217CC" w:rsidP="005F2CF5">
      <w:pPr>
        <w:pStyle w:val="CitecNormal"/>
      </w:pPr>
    </w:p>
    <w:p w14:paraId="2C94973A" w14:textId="77777777" w:rsidR="00D217CC" w:rsidRDefault="00D217CC" w:rsidP="005F2CF5">
      <w:pPr>
        <w:pStyle w:val="CitecNormal"/>
      </w:pPr>
    </w:p>
    <w:p w14:paraId="56B76F2C" w14:textId="77777777" w:rsidR="00D217CC" w:rsidRDefault="00D217CC" w:rsidP="005F2CF5">
      <w:pPr>
        <w:pStyle w:val="CitecNormal"/>
      </w:pPr>
    </w:p>
    <w:p w14:paraId="654D68A0" w14:textId="77777777" w:rsidR="00D217CC" w:rsidRDefault="00D217CC" w:rsidP="005F2CF5">
      <w:pPr>
        <w:pStyle w:val="CitecNormal"/>
      </w:pPr>
    </w:p>
    <w:p w14:paraId="13DEFB56" w14:textId="77777777" w:rsidR="00D217CC" w:rsidRDefault="00D217CC" w:rsidP="005F2CF5">
      <w:pPr>
        <w:pStyle w:val="CitecNormal"/>
      </w:pPr>
    </w:p>
    <w:p w14:paraId="309CD726" w14:textId="77777777" w:rsidR="00D217CC" w:rsidRDefault="00D217CC" w:rsidP="005F2CF5">
      <w:pPr>
        <w:pStyle w:val="CitecNormal"/>
      </w:pPr>
    </w:p>
    <w:p w14:paraId="09C96EAF" w14:textId="77777777" w:rsidR="00D217CC" w:rsidRDefault="00D217CC" w:rsidP="005F2CF5">
      <w:pPr>
        <w:pStyle w:val="CitecNormal"/>
      </w:pPr>
    </w:p>
    <w:p w14:paraId="7689C43B" w14:textId="77777777" w:rsidR="00D217CC" w:rsidRDefault="00D217CC" w:rsidP="005F2CF5">
      <w:pPr>
        <w:pStyle w:val="CitecNormal"/>
      </w:pPr>
    </w:p>
    <w:p w14:paraId="5BB277EB" w14:textId="77777777" w:rsidR="00D217CC" w:rsidRDefault="00D217CC" w:rsidP="005F2CF5">
      <w:pPr>
        <w:pStyle w:val="CitecNormal"/>
      </w:pPr>
    </w:p>
    <w:p w14:paraId="38726750" w14:textId="77777777" w:rsidR="00D217CC" w:rsidRDefault="00D217CC" w:rsidP="005F2CF5">
      <w:pPr>
        <w:pStyle w:val="CitecNormal"/>
      </w:pPr>
    </w:p>
    <w:p w14:paraId="33103A56" w14:textId="423FDB61" w:rsidR="00535ACB" w:rsidRDefault="00FD2034" w:rsidP="00FD2034">
      <w:pPr>
        <w:pStyle w:val="CitecNormal"/>
        <w:rPr>
          <w:lang w:val="fr-CH"/>
        </w:rPr>
      </w:pPr>
      <w:r>
        <w:rPr>
          <w:rFonts w:ascii="Arial" w:hAnsi="Arial" w:cs="Arial"/>
          <w:b/>
          <w:bCs/>
          <w:sz w:val="19"/>
          <w:szCs w:val="19"/>
          <w:shd w:val="clear" w:color="auto" w:fill="FFFFFF"/>
        </w:rPr>
        <w:lastRenderedPageBreak/>
        <w:t>8</w:t>
      </w:r>
      <w:r w:rsidRPr="00D260AF">
        <w:rPr>
          <w:rFonts w:ascii="Arial" w:hAnsi="Arial" w:cs="Arial"/>
          <w:b/>
          <w:bCs/>
          <w:sz w:val="19"/>
          <w:szCs w:val="19"/>
          <w:shd w:val="clear" w:color="auto" w:fill="FFFFFF"/>
        </w:rPr>
        <w:t xml:space="preserve">. </w:t>
      </w:r>
      <w:r w:rsidR="00C44D35">
        <w:rPr>
          <w:rFonts w:ascii="Arial" w:hAnsi="Arial" w:cs="Arial"/>
          <w:b/>
          <w:bCs/>
          <w:sz w:val="19"/>
          <w:szCs w:val="19"/>
          <w:shd w:val="clear" w:color="auto" w:fill="FFFFFF"/>
        </w:rPr>
        <w:t>Extraction pour</w:t>
      </w:r>
      <w:r w:rsidRPr="00D260AF">
        <w:rPr>
          <w:rFonts w:ascii="Arial" w:hAnsi="Arial" w:cs="Arial"/>
          <w:b/>
          <w:bCs/>
          <w:sz w:val="19"/>
          <w:szCs w:val="19"/>
          <w:shd w:val="clear" w:color="auto" w:fill="FFFFFF"/>
        </w:rPr>
        <w:t> </w:t>
      </w:r>
      <w:r w:rsidR="00F6793A">
        <w:rPr>
          <w:rFonts w:ascii="Arial" w:hAnsi="Arial" w:cs="Arial"/>
          <w:b/>
          <w:bCs/>
          <w:sz w:val="19"/>
          <w:szCs w:val="19"/>
          <w:shd w:val="clear" w:color="auto" w:fill="FFFFFF"/>
        </w:rPr>
        <w:t>(Optionnel)</w:t>
      </w:r>
      <w:r w:rsidRPr="00D260AF">
        <w:rPr>
          <w:rFonts w:ascii="Arial" w:hAnsi="Arial" w:cs="Arial"/>
          <w:b/>
          <w:bCs/>
          <w:sz w:val="19"/>
          <w:szCs w:val="19"/>
          <w:shd w:val="clear" w:color="auto" w:fill="FFFFFF"/>
        </w:rPr>
        <w:t>:</w:t>
      </w:r>
      <w:r w:rsidR="00C44D35">
        <w:rPr>
          <w:lang w:val="fr-CH"/>
        </w:rPr>
        <w:t xml:space="preserve"> Ce paramètre est optionnel et donne la possibilité à l’utilisateur de choisir pour quelle étude il extrait ses zones d’étude</w:t>
      </w:r>
      <w:r w:rsidR="0080721F">
        <w:rPr>
          <w:lang w:val="fr-CH"/>
        </w:rPr>
        <w:t>, pour le moment il n’y</w:t>
      </w:r>
      <w:r w:rsidR="00A5054F">
        <w:rPr>
          <w:lang w:val="fr-CH"/>
        </w:rPr>
        <w:t xml:space="preserve"> </w:t>
      </w:r>
      <w:r w:rsidR="0080721F">
        <w:rPr>
          <w:lang w:val="fr-CH"/>
        </w:rPr>
        <w:t xml:space="preserve">a qu’un seul choix présent par cette option qui est celui de l’indice de livrabilité qui est une étude qui nécessite des colonnes spécifiques dans la table Streets extraite, et donc si ce paramètre et présent la table Streets extraite </w:t>
      </w:r>
      <w:r w:rsidR="00A5054F">
        <w:rPr>
          <w:lang w:val="fr-CH"/>
        </w:rPr>
        <w:t>est modifiée et contient les colonnes nécessaires pour cette étude sinon la classe d’entité de sortie n’est pas modifiée et contient ce que celle d’entrée contenait</w:t>
      </w:r>
      <w:r>
        <w:rPr>
          <w:lang w:val="fr-CH"/>
        </w:rPr>
        <w:t>.</w:t>
      </w:r>
    </w:p>
    <w:p w14:paraId="318967BF" w14:textId="6E504C7E" w:rsidR="00D217CC" w:rsidRDefault="00D217CC" w:rsidP="00FD2034">
      <w:pPr>
        <w:pStyle w:val="CitecNormal"/>
        <w:rPr>
          <w:lang w:val="fr-CH"/>
        </w:rPr>
      </w:pPr>
      <w:r w:rsidRPr="00ED4B89">
        <w:rPr>
          <w:noProof/>
          <w:lang w:val="fr-CH"/>
        </w:rPr>
        <w:drawing>
          <wp:anchor distT="0" distB="0" distL="114300" distR="114300" simplePos="0" relativeHeight="251658264" behindDoc="1" locked="0" layoutInCell="1" allowOverlap="1" wp14:anchorId="5758F43F" wp14:editId="7D24B36B">
            <wp:simplePos x="0" y="0"/>
            <wp:positionH relativeFrom="margin">
              <wp:align>left</wp:align>
            </wp:positionH>
            <wp:positionV relativeFrom="paragraph">
              <wp:posOffset>198120</wp:posOffset>
            </wp:positionV>
            <wp:extent cx="2880360" cy="1927860"/>
            <wp:effectExtent l="0" t="0" r="0" b="0"/>
            <wp:wrapTight wrapText="bothSides">
              <wp:wrapPolygon edited="0">
                <wp:start x="0" y="0"/>
                <wp:lineTo x="0" y="21344"/>
                <wp:lineTo x="21429" y="21344"/>
                <wp:lineTo x="21429" y="0"/>
                <wp:lineTo x="0" y="0"/>
              </wp:wrapPolygon>
            </wp:wrapTight>
            <wp:docPr id="1527597800" name="Picture 152759780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97800" name="Image 1" descr="Une image contenant texte, capture d’écran, Police, logiciel&#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2880360" cy="1927860"/>
                    </a:xfrm>
                    <a:prstGeom prst="rect">
                      <a:avLst/>
                    </a:prstGeom>
                  </pic:spPr>
                </pic:pic>
              </a:graphicData>
            </a:graphic>
            <wp14:sizeRelH relativeFrom="page">
              <wp14:pctWidth>0</wp14:pctWidth>
            </wp14:sizeRelH>
            <wp14:sizeRelV relativeFrom="page">
              <wp14:pctHeight>0</wp14:pctHeight>
            </wp14:sizeRelV>
          </wp:anchor>
        </w:drawing>
      </w:r>
    </w:p>
    <w:p w14:paraId="69204363" w14:textId="12660165" w:rsidR="00ED4B89" w:rsidRDefault="00ED4B89" w:rsidP="00FD2034">
      <w:pPr>
        <w:pStyle w:val="CitecNormal"/>
        <w:rPr>
          <w:lang w:val="fr-CH"/>
        </w:rPr>
      </w:pPr>
    </w:p>
    <w:p w14:paraId="1024CC33" w14:textId="77777777" w:rsidR="00535ACB" w:rsidRDefault="00535ACB" w:rsidP="00FD2034">
      <w:pPr>
        <w:pStyle w:val="CitecNormal"/>
        <w:rPr>
          <w:lang w:val="fr-CH"/>
        </w:rPr>
      </w:pPr>
    </w:p>
    <w:p w14:paraId="2972C545" w14:textId="77777777" w:rsidR="00535ACB" w:rsidRDefault="00535ACB" w:rsidP="00FD2034">
      <w:pPr>
        <w:pStyle w:val="CitecNormal"/>
        <w:rPr>
          <w:lang w:val="fr-CH"/>
        </w:rPr>
      </w:pPr>
    </w:p>
    <w:p w14:paraId="426761E6" w14:textId="77777777" w:rsidR="00535ACB" w:rsidRDefault="00535ACB" w:rsidP="00FD2034">
      <w:pPr>
        <w:pStyle w:val="CitecNormal"/>
        <w:rPr>
          <w:lang w:val="fr-CH"/>
        </w:rPr>
      </w:pPr>
    </w:p>
    <w:p w14:paraId="3E6B895C" w14:textId="77777777" w:rsidR="00D217CC" w:rsidRDefault="00D217CC" w:rsidP="00FD2034">
      <w:pPr>
        <w:pStyle w:val="CitecNormal"/>
        <w:rPr>
          <w:lang w:val="fr-CH"/>
        </w:rPr>
      </w:pPr>
    </w:p>
    <w:p w14:paraId="12BFC7A8" w14:textId="77777777" w:rsidR="00D217CC" w:rsidRDefault="00D217CC" w:rsidP="00FD2034">
      <w:pPr>
        <w:pStyle w:val="CitecNormal"/>
        <w:rPr>
          <w:lang w:val="fr-CH"/>
        </w:rPr>
      </w:pPr>
    </w:p>
    <w:p w14:paraId="33ECF0E1" w14:textId="77777777" w:rsidR="00D217CC" w:rsidRDefault="00D217CC" w:rsidP="00FD2034">
      <w:pPr>
        <w:pStyle w:val="CitecNormal"/>
        <w:rPr>
          <w:lang w:val="fr-CH"/>
        </w:rPr>
      </w:pPr>
    </w:p>
    <w:p w14:paraId="239BC12B" w14:textId="77777777" w:rsidR="00D217CC" w:rsidRDefault="00D217CC" w:rsidP="00FD2034">
      <w:pPr>
        <w:pStyle w:val="CitecNormal"/>
        <w:rPr>
          <w:lang w:val="fr-CH"/>
        </w:rPr>
      </w:pPr>
    </w:p>
    <w:p w14:paraId="15D46654" w14:textId="77777777" w:rsidR="00D217CC" w:rsidRDefault="00D217CC" w:rsidP="00FD2034">
      <w:pPr>
        <w:pStyle w:val="CitecNormal"/>
        <w:rPr>
          <w:lang w:val="fr-CH"/>
        </w:rPr>
      </w:pPr>
    </w:p>
    <w:p w14:paraId="7F54B46F" w14:textId="77777777" w:rsidR="00D217CC" w:rsidRDefault="00D217CC" w:rsidP="00FD2034">
      <w:pPr>
        <w:pStyle w:val="CitecNormal"/>
        <w:rPr>
          <w:lang w:val="fr-CH"/>
        </w:rPr>
      </w:pPr>
    </w:p>
    <w:p w14:paraId="2C356034" w14:textId="77777777" w:rsidR="00D217CC" w:rsidRDefault="00D217CC" w:rsidP="00FD2034">
      <w:pPr>
        <w:pStyle w:val="CitecNormal"/>
        <w:rPr>
          <w:lang w:val="fr-CH"/>
        </w:rPr>
      </w:pPr>
    </w:p>
    <w:p w14:paraId="330E757D" w14:textId="43B46F35" w:rsidR="00D217CC" w:rsidRDefault="005A7603" w:rsidP="00FD2034">
      <w:pPr>
        <w:pStyle w:val="CitecNormal"/>
        <w:rPr>
          <w:lang w:val="fr-CH"/>
        </w:rPr>
      </w:pPr>
      <w:r>
        <w:rPr>
          <w:noProof/>
        </w:rPr>
        <mc:AlternateContent>
          <mc:Choice Requires="wps">
            <w:drawing>
              <wp:anchor distT="0" distB="0" distL="114300" distR="114300" simplePos="0" relativeHeight="251658265" behindDoc="1" locked="0" layoutInCell="1" allowOverlap="1" wp14:anchorId="7C1B0AD6" wp14:editId="13C58A9E">
                <wp:simplePos x="0" y="0"/>
                <wp:positionH relativeFrom="margin">
                  <wp:align>left</wp:align>
                </wp:positionH>
                <wp:positionV relativeFrom="paragraph">
                  <wp:posOffset>7620</wp:posOffset>
                </wp:positionV>
                <wp:extent cx="3009900" cy="635"/>
                <wp:effectExtent l="0" t="0" r="0" b="4445"/>
                <wp:wrapTight wrapText="bothSides">
                  <wp:wrapPolygon edited="0">
                    <wp:start x="0" y="0"/>
                    <wp:lineTo x="0" y="20668"/>
                    <wp:lineTo x="21463" y="20668"/>
                    <wp:lineTo x="21463" y="0"/>
                    <wp:lineTo x="0" y="0"/>
                  </wp:wrapPolygon>
                </wp:wrapTight>
                <wp:docPr id="1808815938" name="Text Box 180881593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B6FF911" w14:textId="4D173393" w:rsidR="005A7603" w:rsidRPr="00082098" w:rsidRDefault="005A7603" w:rsidP="005A7603">
                            <w:pPr>
                              <w:pStyle w:val="Lgende"/>
                              <w:rPr>
                                <w:lang w:val="fr-CH"/>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A70DE8">
                              <w:t xml:space="preserve"> Paramètre</w:t>
                            </w:r>
                            <w:r>
                              <w:t xml:space="preserve"> optionnel </w:t>
                            </w:r>
                            <w:r w:rsidRPr="00A70DE8">
                              <w:t>de l'outil "Extraction de données par polygone"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B0AD6" id="Text Box 1808815938" o:spid="_x0000_s1028" type="#_x0000_t202" style="position:absolute;left:0;text-align:left;margin-left:0;margin-top:.6pt;width:237pt;height:.05pt;z-index:-25165821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" stroked="f">
                <v:textbox style="mso-fit-shape-to-text:t" inset="0,0,0,0">
                  <w:txbxContent>
                    <w:p w14:paraId="2B6FF911" w14:textId="4D173393" w:rsidR="005A7603" w:rsidRPr="00082098" w:rsidRDefault="005A7603" w:rsidP="005A7603">
                      <w:pPr>
                        <w:pStyle w:val="Lgende"/>
                        <w:rPr>
                          <w:lang w:val="fr-CH"/>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A70DE8">
                        <w:t xml:space="preserve"> Paramètre</w:t>
                      </w:r>
                      <w:r>
                        <w:t xml:space="preserve"> optionnel </w:t>
                      </w:r>
                      <w:r w:rsidRPr="00A70DE8">
                        <w:t>de l'outil "Extraction de données par polygone"</w:t>
                      </w:r>
                    </w:p>
                  </w:txbxContent>
                </v:textbox>
                <w10:wrap type="tight" anchorx="margin"/>
              </v:shape>
            </w:pict>
          </mc:Fallback>
        </mc:AlternateContent>
      </w:r>
    </w:p>
    <w:p w14:paraId="6F9D8D5A" w14:textId="77777777" w:rsidR="00535ACB" w:rsidRPr="00FB7DEE" w:rsidRDefault="00535ACB" w:rsidP="00FD2034">
      <w:pPr>
        <w:pStyle w:val="CitecNormal"/>
        <w:rPr>
          <w:lang w:val="fr-CH"/>
        </w:rPr>
      </w:pPr>
    </w:p>
    <w:p w14:paraId="22CB2DC1" w14:textId="4D6F8C43" w:rsidR="00FD2034" w:rsidRDefault="00FD2034" w:rsidP="00FD2034">
      <w:pPr>
        <w:pStyle w:val="CitecNormal"/>
      </w:pPr>
      <w:r>
        <w:rPr>
          <w:b/>
          <w:bCs/>
          <w:lang w:val="fr-CH"/>
        </w:rPr>
        <w:t>6</w:t>
      </w:r>
      <w:r w:rsidRPr="00686B26">
        <w:rPr>
          <w:b/>
          <w:bCs/>
          <w:lang w:val="fr-CH"/>
        </w:rPr>
        <w:t xml:space="preserve">. </w:t>
      </w:r>
      <w:r w:rsidR="00E64775">
        <w:rPr>
          <w:rFonts w:ascii="Arial" w:hAnsi="Arial" w:cs="Arial"/>
          <w:b/>
          <w:bCs/>
          <w:sz w:val="19"/>
          <w:szCs w:val="19"/>
          <w:shd w:val="clear" w:color="auto" w:fill="FFFFFF"/>
        </w:rPr>
        <w:t xml:space="preserve">Paramètre d’environnements pour </w:t>
      </w:r>
      <w:r w:rsidR="00A5054F">
        <w:rPr>
          <w:rFonts w:ascii="Arial" w:hAnsi="Arial" w:cs="Arial"/>
          <w:b/>
          <w:bCs/>
          <w:sz w:val="19"/>
          <w:szCs w:val="19"/>
          <w:shd w:val="clear" w:color="auto" w:fill="FFFFFF"/>
        </w:rPr>
        <w:t xml:space="preserve">la </w:t>
      </w:r>
      <w:r w:rsidR="00E64775">
        <w:rPr>
          <w:rFonts w:ascii="Arial" w:hAnsi="Arial" w:cs="Arial"/>
          <w:b/>
          <w:bCs/>
          <w:sz w:val="19"/>
          <w:szCs w:val="19"/>
          <w:shd w:val="clear" w:color="auto" w:fill="FFFFFF"/>
        </w:rPr>
        <w:t xml:space="preserve">projection </w:t>
      </w:r>
      <w:r>
        <w:rPr>
          <w:rFonts w:ascii="Arial" w:hAnsi="Arial" w:cs="Arial"/>
          <w:b/>
          <w:bCs/>
          <w:sz w:val="19"/>
          <w:szCs w:val="19"/>
          <w:shd w:val="clear" w:color="auto" w:fill="FFFFFF"/>
        </w:rPr>
        <w:t xml:space="preserve">(Optionnel) : </w:t>
      </w:r>
      <w:r>
        <w:t>Ce paramètre est optionnel</w:t>
      </w:r>
      <w:r w:rsidR="00E64775">
        <w:t>. Ce paramètre est un paramètre d’environnement (existe dans la section environnement de l’outil et pas paramètre (voir figure)) de l’outil qu’il faut changer après chaque exécution et qui n’est pas sauvegardé dans l’historique et</w:t>
      </w:r>
      <w:r>
        <w:t xml:space="preserve"> </w:t>
      </w:r>
      <w:r w:rsidR="00A5054F">
        <w:t>si on choisit un système de projection tout ce que l’outil crée</w:t>
      </w:r>
      <w:r w:rsidR="00E70C04">
        <w:t xml:space="preserve"> (jeu de classe d’entités et/ou la classe d’entités ) seront projetés dans ce système choisi, sinon </w:t>
      </w:r>
      <w:r w:rsidR="00750870">
        <w:t>le système de projection par défaut est WGS 1984</w:t>
      </w:r>
      <w:r>
        <w:t xml:space="preserve"> </w:t>
      </w:r>
    </w:p>
    <w:p w14:paraId="2604B6A8" w14:textId="4F2CF13F" w:rsidR="00535ACB" w:rsidRPr="00FB7DEE" w:rsidRDefault="00535ACB" w:rsidP="00FD2034">
      <w:pPr>
        <w:pStyle w:val="CitecNormal"/>
        <w:rPr>
          <w:lang w:val="fr-CH"/>
        </w:rPr>
      </w:pPr>
    </w:p>
    <w:p w14:paraId="3DB5D9CC" w14:textId="4903C617" w:rsidR="00535ACB" w:rsidRDefault="00C81CDB" w:rsidP="005F2CF5">
      <w:pPr>
        <w:pStyle w:val="CitecNormal"/>
      </w:pPr>
      <w:r w:rsidRPr="00C81CDB">
        <w:rPr>
          <w:noProof/>
        </w:rPr>
        <w:t xml:space="preserve"> </w:t>
      </w:r>
      <w:r w:rsidRPr="00C81CDB">
        <w:rPr>
          <w:noProof/>
        </w:rPr>
        <w:drawing>
          <wp:inline distT="0" distB="0" distL="0" distR="0" wp14:anchorId="77BC0569" wp14:editId="20640410">
            <wp:extent cx="2705100" cy="2471696"/>
            <wp:effectExtent l="0" t="0" r="0" b="5080"/>
            <wp:docPr id="2096017795" name="Picture 209601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7795" name="Image 1" descr="Une image contenant texte, capture d’écran, nombre, Police&#10;&#10;Description générée automatiquement"/>
                    <pic:cNvPicPr/>
                  </pic:nvPicPr>
                  <pic:blipFill>
                    <a:blip r:embed="rId33"/>
                    <a:stretch>
                      <a:fillRect/>
                    </a:stretch>
                  </pic:blipFill>
                  <pic:spPr>
                    <a:xfrm>
                      <a:off x="0" y="0"/>
                      <a:ext cx="2707370" cy="2473770"/>
                    </a:xfrm>
                    <a:prstGeom prst="rect">
                      <a:avLst/>
                    </a:prstGeom>
                  </pic:spPr>
                </pic:pic>
              </a:graphicData>
            </a:graphic>
          </wp:inline>
        </w:drawing>
      </w:r>
    </w:p>
    <w:p w14:paraId="6B1803E9" w14:textId="77777777" w:rsidR="00535ACB" w:rsidRDefault="00535ACB" w:rsidP="005F2CF5">
      <w:pPr>
        <w:pStyle w:val="CitecNormal"/>
      </w:pPr>
    </w:p>
    <w:p w14:paraId="07B0B3C4" w14:textId="77777777" w:rsidR="00535ACB" w:rsidRDefault="00535ACB" w:rsidP="005F2CF5">
      <w:pPr>
        <w:pStyle w:val="CitecNormal"/>
      </w:pPr>
    </w:p>
    <w:p w14:paraId="4841B75E" w14:textId="30D33088" w:rsidR="00535ACB" w:rsidRDefault="00E64775" w:rsidP="005F2CF5">
      <w:pPr>
        <w:pStyle w:val="CitecNormal"/>
      </w:pPr>
      <w:r>
        <w:rPr>
          <w:noProof/>
        </w:rPr>
        <mc:AlternateContent>
          <mc:Choice Requires="wps">
            <w:drawing>
              <wp:anchor distT="0" distB="0" distL="114300" distR="114300" simplePos="0" relativeHeight="251658247" behindDoc="1" locked="0" layoutInCell="1" allowOverlap="1" wp14:anchorId="25B2772E" wp14:editId="07127904">
                <wp:simplePos x="0" y="0"/>
                <wp:positionH relativeFrom="margin">
                  <wp:align>left</wp:align>
                </wp:positionH>
                <wp:positionV relativeFrom="paragraph">
                  <wp:posOffset>5715</wp:posOffset>
                </wp:positionV>
                <wp:extent cx="3009900" cy="635"/>
                <wp:effectExtent l="0" t="0" r="0" b="4445"/>
                <wp:wrapTight wrapText="bothSides">
                  <wp:wrapPolygon edited="0">
                    <wp:start x="0" y="0"/>
                    <wp:lineTo x="0" y="20668"/>
                    <wp:lineTo x="21463" y="20668"/>
                    <wp:lineTo x="21463" y="0"/>
                    <wp:lineTo x="0" y="0"/>
                  </wp:wrapPolygon>
                </wp:wrapTight>
                <wp:docPr id="1822929472" name="Text Box 182292947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7FEDC593" w14:textId="3B199E9C" w:rsidR="0044197C" w:rsidRPr="00082098" w:rsidRDefault="0044197C" w:rsidP="0044197C">
                            <w:pPr>
                              <w:pStyle w:val="Lgende"/>
                              <w:rPr>
                                <w:lang w:val="fr-CH"/>
                              </w:rPr>
                            </w:pPr>
                            <w:r>
                              <w:t xml:space="preserve">Figure </w:t>
                            </w:r>
                            <w:r w:rsidR="005A7603">
                              <w:t>5</w:t>
                            </w:r>
                            <w:r>
                              <w:t xml:space="preserve"> </w:t>
                            </w:r>
                            <w:r w:rsidRPr="00A70DE8">
                              <w:t xml:space="preserve"> Paramètre</w:t>
                            </w:r>
                            <w:r w:rsidR="00E64775">
                              <w:t xml:space="preserve"> d’environnement </w:t>
                            </w:r>
                            <w:r w:rsidRPr="00A70DE8">
                              <w:t>de l'outil "Extraction de données par polygone"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2772E" id="Text Box 1822929472" o:spid="_x0000_s1029" type="#_x0000_t202" style="position:absolute;left:0;text-align:left;margin-left:0;margin-top:.45pt;width:237pt;height:.05pt;z-index:-25165823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" stroked="f">
                <v:textbox style="mso-fit-shape-to-text:t" inset="0,0,0,0">
                  <w:txbxContent>
                    <w:p w14:paraId="7FEDC593" w14:textId="3B199E9C" w:rsidR="0044197C" w:rsidRPr="00082098" w:rsidRDefault="0044197C" w:rsidP="0044197C">
                      <w:pPr>
                        <w:pStyle w:val="Lgende"/>
                        <w:rPr>
                          <w:lang w:val="fr-CH"/>
                        </w:rPr>
                      </w:pPr>
                      <w:r>
                        <w:t xml:space="preserve">Figure </w:t>
                      </w:r>
                      <w:r w:rsidR="005A7603">
                        <w:t>5</w:t>
                      </w:r>
                      <w:r>
                        <w:t xml:space="preserve"> </w:t>
                      </w:r>
                      <w:r w:rsidRPr="00A70DE8">
                        <w:t xml:space="preserve"> Paramètre</w:t>
                      </w:r>
                      <w:r w:rsidR="00E64775">
                        <w:t xml:space="preserve"> d’environnement </w:t>
                      </w:r>
                      <w:r w:rsidRPr="00A70DE8">
                        <w:t>de l'outil "Extraction de données par polygone"</w:t>
                      </w:r>
                    </w:p>
                  </w:txbxContent>
                </v:textbox>
                <w10:wrap type="tight" anchorx="margin"/>
              </v:shape>
            </w:pict>
          </mc:Fallback>
        </mc:AlternateContent>
      </w:r>
    </w:p>
    <w:p w14:paraId="00E2B889" w14:textId="77777777" w:rsidR="00535ACB" w:rsidRDefault="00535ACB" w:rsidP="005F2CF5">
      <w:pPr>
        <w:pStyle w:val="CitecNormal"/>
      </w:pPr>
    </w:p>
    <w:p w14:paraId="076234F4" w14:textId="77777777" w:rsidR="00535ACB" w:rsidRDefault="00535ACB" w:rsidP="005F2CF5">
      <w:pPr>
        <w:pStyle w:val="CitecNormal"/>
      </w:pPr>
    </w:p>
    <w:p w14:paraId="2E6F9441" w14:textId="77777777" w:rsidR="00535ACB" w:rsidRDefault="00535ACB" w:rsidP="005F2CF5">
      <w:pPr>
        <w:pStyle w:val="CitecNormal"/>
      </w:pPr>
    </w:p>
    <w:p w14:paraId="0E7F0B43" w14:textId="77777777" w:rsidR="00535ACB" w:rsidRDefault="00535ACB" w:rsidP="005F2CF5">
      <w:pPr>
        <w:pStyle w:val="CitecNormal"/>
      </w:pPr>
    </w:p>
    <w:p w14:paraId="6DDF14DF" w14:textId="77777777" w:rsidR="00535ACB" w:rsidRDefault="00535ACB" w:rsidP="005F2CF5">
      <w:pPr>
        <w:pStyle w:val="CitecNormal"/>
      </w:pPr>
    </w:p>
    <w:p w14:paraId="0C4DDADA" w14:textId="77777777" w:rsidR="00535ACB" w:rsidRDefault="00535ACB" w:rsidP="005F2CF5">
      <w:pPr>
        <w:pStyle w:val="CitecNormal"/>
      </w:pPr>
    </w:p>
    <w:p w14:paraId="0D0BB658" w14:textId="77777777" w:rsidR="00535ACB" w:rsidRDefault="00535ACB" w:rsidP="005F2CF5">
      <w:pPr>
        <w:pStyle w:val="CitecNormal"/>
      </w:pPr>
    </w:p>
    <w:p w14:paraId="5FB59172" w14:textId="77777777" w:rsidR="00535ACB" w:rsidRDefault="00535ACB" w:rsidP="005F2CF5">
      <w:pPr>
        <w:pStyle w:val="CitecNormal"/>
      </w:pPr>
    </w:p>
    <w:p w14:paraId="2CDAC6B2" w14:textId="77777777" w:rsidR="00535ACB" w:rsidRDefault="00535ACB" w:rsidP="005F2CF5">
      <w:pPr>
        <w:pStyle w:val="CitecNormal"/>
      </w:pPr>
    </w:p>
    <w:p w14:paraId="246A266F" w14:textId="77777777" w:rsidR="00535ACB" w:rsidRDefault="00535ACB" w:rsidP="005F2CF5">
      <w:pPr>
        <w:pStyle w:val="CitecNormal"/>
      </w:pPr>
    </w:p>
    <w:p w14:paraId="11941880" w14:textId="77777777" w:rsidR="00535ACB" w:rsidRDefault="00535ACB" w:rsidP="005F2CF5">
      <w:pPr>
        <w:pStyle w:val="CitecNormal"/>
      </w:pPr>
    </w:p>
    <w:p w14:paraId="2C2B5B82" w14:textId="77777777" w:rsidR="0050166E" w:rsidRDefault="0050166E" w:rsidP="005F2CF5">
      <w:pPr>
        <w:pStyle w:val="CitecNormal"/>
      </w:pPr>
    </w:p>
    <w:p w14:paraId="5E00BEC2" w14:textId="77777777" w:rsidR="0050166E" w:rsidRDefault="0050166E" w:rsidP="003543D1">
      <w:pPr>
        <w:pStyle w:val="CitecpucesN1"/>
        <w:numPr>
          <w:ilvl w:val="0"/>
          <w:numId w:val="0"/>
        </w:numPr>
        <w:ind w:left="568"/>
      </w:pPr>
    </w:p>
    <w:p w14:paraId="0EBDDC5B" w14:textId="77777777" w:rsidR="0050166E" w:rsidRDefault="00535ACB" w:rsidP="003543D1">
      <w:pPr>
        <w:pStyle w:val="CitecpucesN1"/>
      </w:pPr>
      <w:r>
        <w:t>2 – L’outil « </w:t>
      </w:r>
      <w:r w:rsidR="00FE4E81" w:rsidRPr="00FE4E81">
        <w:t xml:space="preserve">Construire </w:t>
      </w:r>
      <w:r w:rsidR="00FE4E81">
        <w:t>le</w:t>
      </w:r>
      <w:r w:rsidR="00FE4E81" w:rsidRPr="00FE4E81">
        <w:t xml:space="preserve"> réseau de transport multimodal</w:t>
      </w:r>
      <w:r w:rsidR="00FE4E81">
        <w:t xml:space="preserve"> » nécessite trois données en entrée et en sortie il créé directement le </w:t>
      </w:r>
      <w:r w:rsidR="0041279D">
        <w:t xml:space="preserve">jeu de réseau de transport dans  le jeu de classes d’entités </w:t>
      </w:r>
      <w:r w:rsidR="0050166E">
        <w:t>donné en entrée :</w:t>
      </w:r>
    </w:p>
    <w:p w14:paraId="7D32ED6D" w14:textId="5A51C9F7" w:rsidR="00535ACB" w:rsidRDefault="0041279D" w:rsidP="005F2CF5">
      <w:pPr>
        <w:pStyle w:val="CitecNormal"/>
      </w:pPr>
      <w:r>
        <w:t xml:space="preserve"> </w:t>
      </w:r>
    </w:p>
    <w:p w14:paraId="2A46D272" w14:textId="3AA82427" w:rsidR="0050166E" w:rsidRPr="00FB7DEE" w:rsidRDefault="0050166E" w:rsidP="0050166E">
      <w:pPr>
        <w:pStyle w:val="CitecNormal"/>
        <w:rPr>
          <w:lang w:val="fr-CH"/>
        </w:rPr>
      </w:pPr>
      <w:r w:rsidRPr="00D260AF">
        <w:rPr>
          <w:rFonts w:ascii="Arial" w:hAnsi="Arial" w:cs="Arial"/>
          <w:b/>
          <w:bCs/>
          <w:sz w:val="19"/>
          <w:szCs w:val="19"/>
          <w:shd w:val="clear" w:color="auto" w:fill="FFFFFF"/>
        </w:rPr>
        <w:t xml:space="preserve">1. </w:t>
      </w:r>
      <w:r w:rsidR="003543D1">
        <w:rPr>
          <w:rFonts w:ascii="Arial" w:hAnsi="Arial" w:cs="Arial"/>
          <w:b/>
          <w:bCs/>
          <w:sz w:val="19"/>
          <w:szCs w:val="19"/>
          <w:shd w:val="clear" w:color="auto" w:fill="FFFFFF"/>
        </w:rPr>
        <w:t>Jeu de classes d’entités contenant la couche Streets</w:t>
      </w:r>
      <w:r>
        <w:rPr>
          <w:rFonts w:ascii="Arial" w:hAnsi="Arial" w:cs="Arial"/>
          <w:b/>
          <w:bCs/>
          <w:sz w:val="19"/>
          <w:szCs w:val="19"/>
          <w:shd w:val="clear" w:color="auto" w:fill="FFFFFF"/>
        </w:rPr>
        <w:t xml:space="preserve"> (Obligatoire)</w:t>
      </w:r>
      <w:r w:rsidRPr="00D260AF">
        <w:rPr>
          <w:rFonts w:ascii="Arial" w:hAnsi="Arial" w:cs="Arial"/>
          <w:b/>
          <w:bCs/>
          <w:sz w:val="19"/>
          <w:szCs w:val="19"/>
          <w:shd w:val="clear" w:color="auto" w:fill="FFFFFF"/>
        </w:rPr>
        <w:t> :</w:t>
      </w:r>
      <w:r>
        <w:rPr>
          <w:lang w:val="fr-CH"/>
        </w:rPr>
        <w:t xml:space="preserve"> </w:t>
      </w:r>
      <w:r w:rsidR="008925E1">
        <w:rPr>
          <w:lang w:val="fr-CH"/>
        </w:rPr>
        <w:t>C’est le jeu de classe</w:t>
      </w:r>
      <w:r w:rsidR="008C6533">
        <w:rPr>
          <w:lang w:val="fr-CH"/>
        </w:rPr>
        <w:t xml:space="preserve">s d’entités créé précédemment par le premier outil d’extraction et il contient la table Streets nécessaire pour la création du réseau de transport </w:t>
      </w:r>
      <w:r w:rsidR="00215243">
        <w:rPr>
          <w:lang w:val="fr-CH"/>
        </w:rPr>
        <w:t>multimodal</w:t>
      </w:r>
    </w:p>
    <w:p w14:paraId="7A0432F5" w14:textId="77777777" w:rsidR="0050166E" w:rsidRPr="00FB7DEE" w:rsidRDefault="0050166E" w:rsidP="0050166E">
      <w:pPr>
        <w:pStyle w:val="CitecNormal"/>
        <w:rPr>
          <w:lang w:val="fr-CH"/>
        </w:rPr>
      </w:pPr>
    </w:p>
    <w:p w14:paraId="1BE09C89" w14:textId="0832B2F8" w:rsidR="007D1FEB" w:rsidRDefault="0050166E" w:rsidP="007D1FEB">
      <w:pPr>
        <w:pStyle w:val="CitecNormal"/>
        <w:rPr>
          <w:lang w:val="fr-CH"/>
        </w:rPr>
      </w:pPr>
      <w:r w:rsidRPr="00686B26">
        <w:rPr>
          <w:b/>
          <w:bCs/>
          <w:lang w:val="fr-CH"/>
        </w:rPr>
        <w:t xml:space="preserve">2. </w:t>
      </w:r>
      <w:r w:rsidR="008B463B">
        <w:rPr>
          <w:rFonts w:ascii="Arial" w:hAnsi="Arial" w:cs="Arial"/>
          <w:b/>
          <w:bCs/>
          <w:sz w:val="19"/>
          <w:szCs w:val="19"/>
          <w:shd w:val="clear" w:color="auto" w:fill="FFFFFF"/>
        </w:rPr>
        <w:t>Dossier contenant les données GTFS</w:t>
      </w:r>
      <w:r>
        <w:rPr>
          <w:rFonts w:ascii="Arial" w:hAnsi="Arial" w:cs="Arial"/>
          <w:b/>
          <w:bCs/>
          <w:sz w:val="19"/>
          <w:szCs w:val="19"/>
          <w:shd w:val="clear" w:color="auto" w:fill="FFFFFF"/>
        </w:rPr>
        <w:t xml:space="preserve"> (Obligatoire) : </w:t>
      </w:r>
      <w:r w:rsidR="007D1FEB" w:rsidRPr="00FB7DEE">
        <w:rPr>
          <w:lang w:val="fr-CH"/>
        </w:rPr>
        <w:t>Un fichier General Transit Feed Specification (GTFS) lié à la ville, contenant les horaires des transports en commun et des informations géographiques</w:t>
      </w:r>
      <w:r w:rsidR="007D1FEB">
        <w:rPr>
          <w:lang w:val="fr-CH"/>
        </w:rPr>
        <w:t>. Le fichier est souvent disponible en .zip il faut le dézipper et mettre le dossier en entier dans ce paramètre</w:t>
      </w:r>
      <w:r w:rsidR="007D1FEB" w:rsidRPr="00FB7DEE">
        <w:rPr>
          <w:lang w:val="fr-CH"/>
        </w:rPr>
        <w:t xml:space="preserve">. Le </w:t>
      </w:r>
      <w:r w:rsidR="007D1FEB">
        <w:rPr>
          <w:lang w:val="fr-CH"/>
        </w:rPr>
        <w:t>dossier</w:t>
      </w:r>
      <w:r w:rsidR="007D1FEB" w:rsidRPr="00FB7DEE">
        <w:rPr>
          <w:lang w:val="fr-CH"/>
        </w:rPr>
        <w:t xml:space="preserve"> GTFS comprend généralement les données suivantes :</w:t>
      </w:r>
    </w:p>
    <w:p w14:paraId="12E1F4A9" w14:textId="77777777" w:rsidR="007D1FEB" w:rsidRDefault="007D1FEB" w:rsidP="007D1FEB">
      <w:pPr>
        <w:pStyle w:val="CitecNormal"/>
        <w:rPr>
          <w:lang w:val="fr-CH"/>
        </w:rPr>
      </w:pPr>
    </w:p>
    <w:p w14:paraId="0173B66A" w14:textId="77777777" w:rsidR="007D1FEB" w:rsidRDefault="007D1FEB" w:rsidP="007D1FEB">
      <w:pPr>
        <w:pStyle w:val="CitecNormal"/>
        <w:numPr>
          <w:ilvl w:val="0"/>
          <w:numId w:val="46"/>
        </w:numPr>
        <w:rPr>
          <w:lang w:val="fr-CH"/>
        </w:rPr>
      </w:pPr>
      <w:r w:rsidRPr="008E67F9">
        <w:rPr>
          <w:lang w:val="fr-CH"/>
        </w:rPr>
        <w:t>Stops : Informations sur les arrêts (arrêts de bus, gares, etc.).</w:t>
      </w:r>
    </w:p>
    <w:p w14:paraId="4F29AAC4" w14:textId="77777777" w:rsidR="007D1FEB" w:rsidRDefault="007D1FEB" w:rsidP="007D1FEB">
      <w:pPr>
        <w:pStyle w:val="CitecNormal"/>
        <w:numPr>
          <w:ilvl w:val="0"/>
          <w:numId w:val="46"/>
        </w:numPr>
        <w:rPr>
          <w:lang w:val="fr-CH"/>
        </w:rPr>
      </w:pPr>
      <w:r w:rsidRPr="008E67F9">
        <w:rPr>
          <w:lang w:val="fr-CH"/>
        </w:rPr>
        <w:t>Routes : Informations sur les itinéraires de transport en commun (itinéraires de bus, lignes de train, etc.).</w:t>
      </w:r>
    </w:p>
    <w:p w14:paraId="0C890C21" w14:textId="77777777" w:rsidR="007D1FEB" w:rsidRDefault="007D1FEB" w:rsidP="007D1FEB">
      <w:pPr>
        <w:pStyle w:val="CitecNormal"/>
        <w:numPr>
          <w:ilvl w:val="0"/>
          <w:numId w:val="46"/>
        </w:numPr>
        <w:rPr>
          <w:lang w:val="fr-CH"/>
        </w:rPr>
      </w:pPr>
      <w:r w:rsidRPr="008E67F9">
        <w:rPr>
          <w:lang w:val="fr-CH"/>
        </w:rPr>
        <w:t>Trips : Données d'horaires pour des trajets spécifiques sur les itinéraires.</w:t>
      </w:r>
    </w:p>
    <w:p w14:paraId="00A314A6" w14:textId="77777777" w:rsidR="007D1FEB" w:rsidRDefault="007D1FEB" w:rsidP="007D1FEB">
      <w:pPr>
        <w:pStyle w:val="CitecNormal"/>
        <w:numPr>
          <w:ilvl w:val="0"/>
          <w:numId w:val="46"/>
        </w:numPr>
        <w:rPr>
          <w:lang w:val="fr-CH"/>
        </w:rPr>
      </w:pPr>
      <w:r w:rsidRPr="008E67F9">
        <w:rPr>
          <w:lang w:val="fr-CH"/>
        </w:rPr>
        <w:t>Calendar : Dates de disponibilité du service.</w:t>
      </w:r>
    </w:p>
    <w:p w14:paraId="0B5BE2CC" w14:textId="77777777" w:rsidR="007D1FEB" w:rsidRDefault="007D1FEB" w:rsidP="007D1FEB">
      <w:pPr>
        <w:pStyle w:val="CitecNormal"/>
        <w:numPr>
          <w:ilvl w:val="0"/>
          <w:numId w:val="46"/>
        </w:numPr>
        <w:rPr>
          <w:lang w:val="fr-CH"/>
        </w:rPr>
      </w:pPr>
      <w:r w:rsidRPr="008E67F9">
        <w:rPr>
          <w:lang w:val="fr-CH"/>
        </w:rPr>
        <w:t>Calendar Dates : Exceptions à l'horaire de service habituel.</w:t>
      </w:r>
    </w:p>
    <w:p w14:paraId="5F187251" w14:textId="254D1E85" w:rsidR="007D1FEB" w:rsidRDefault="007D1FEB" w:rsidP="007D1FEB">
      <w:pPr>
        <w:pStyle w:val="CitecNormal"/>
        <w:numPr>
          <w:ilvl w:val="0"/>
          <w:numId w:val="46"/>
        </w:numPr>
        <w:rPr>
          <w:lang w:val="fr-CH"/>
        </w:rPr>
      </w:pPr>
      <w:r w:rsidRPr="008E67F9">
        <w:rPr>
          <w:lang w:val="fr-CH"/>
        </w:rPr>
        <w:t>Stop Times : Heures d'arrivée et de départ des trajets aux arrêts spécifiques.</w:t>
      </w:r>
    </w:p>
    <w:p w14:paraId="47E67A55" w14:textId="0467D5AD" w:rsidR="007D1FEB" w:rsidRDefault="007D1FEB" w:rsidP="007D1FEB">
      <w:pPr>
        <w:pStyle w:val="CitecNormal"/>
        <w:rPr>
          <w:lang w:val="fr-CH"/>
        </w:rPr>
      </w:pPr>
    </w:p>
    <w:p w14:paraId="6FEFFC6C" w14:textId="1A98A099" w:rsidR="007D1FEB" w:rsidRDefault="00E64775" w:rsidP="007D1FEB">
      <w:pPr>
        <w:pStyle w:val="CitecNormal"/>
        <w:rPr>
          <w:lang w:val="fr-CH"/>
        </w:rPr>
      </w:pPr>
      <w:r>
        <w:rPr>
          <w:noProof/>
        </w:rPr>
        <w:drawing>
          <wp:anchor distT="0" distB="0" distL="114300" distR="114300" simplePos="0" relativeHeight="251658244" behindDoc="1" locked="0" layoutInCell="1" allowOverlap="1" wp14:anchorId="4F53E8C7" wp14:editId="35F83B7E">
            <wp:simplePos x="0" y="0"/>
            <wp:positionH relativeFrom="margin">
              <wp:posOffset>403860</wp:posOffset>
            </wp:positionH>
            <wp:positionV relativeFrom="paragraph">
              <wp:posOffset>30480</wp:posOffset>
            </wp:positionV>
            <wp:extent cx="1798320" cy="1813560"/>
            <wp:effectExtent l="0" t="0" r="0" b="0"/>
            <wp:wrapTight wrapText="bothSides">
              <wp:wrapPolygon edited="0">
                <wp:start x="0" y="0"/>
                <wp:lineTo x="0" y="21328"/>
                <wp:lineTo x="21280" y="21328"/>
                <wp:lineTo x="21280" y="0"/>
                <wp:lineTo x="0" y="0"/>
              </wp:wrapPolygon>
            </wp:wrapTight>
            <wp:docPr id="1525869706" name="Picture 152586970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69706" name="Image 5" descr="Une image contenant texte, capture d’écran, Police, conception&#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8320" cy="181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3AA80" w14:textId="77777777" w:rsidR="007D1FEB" w:rsidRDefault="007D1FEB" w:rsidP="007D1FEB">
      <w:pPr>
        <w:pStyle w:val="CitecNormal"/>
        <w:rPr>
          <w:lang w:val="fr-CH"/>
        </w:rPr>
      </w:pPr>
    </w:p>
    <w:p w14:paraId="5BA0E6A9" w14:textId="77777777" w:rsidR="007D1FEB" w:rsidRDefault="007D1FEB" w:rsidP="007D1FEB">
      <w:pPr>
        <w:pStyle w:val="CitecNormal"/>
        <w:rPr>
          <w:lang w:val="fr-CH"/>
        </w:rPr>
      </w:pPr>
    </w:p>
    <w:p w14:paraId="46BDCC64" w14:textId="77777777" w:rsidR="007D1FEB" w:rsidRDefault="007D1FEB" w:rsidP="007D1FEB">
      <w:pPr>
        <w:pStyle w:val="CitecNormal"/>
        <w:rPr>
          <w:lang w:val="fr-CH"/>
        </w:rPr>
      </w:pPr>
    </w:p>
    <w:p w14:paraId="7A5700DA" w14:textId="77777777" w:rsidR="007D1FEB" w:rsidRDefault="007D1FEB" w:rsidP="007D1FEB">
      <w:pPr>
        <w:pStyle w:val="CitecNormal"/>
        <w:rPr>
          <w:lang w:val="fr-CH"/>
        </w:rPr>
      </w:pPr>
    </w:p>
    <w:p w14:paraId="76C893F1" w14:textId="77777777" w:rsidR="007D1FEB" w:rsidRDefault="007D1FEB" w:rsidP="007D1FEB">
      <w:pPr>
        <w:pStyle w:val="CitecNormal"/>
        <w:rPr>
          <w:lang w:val="fr-CH"/>
        </w:rPr>
      </w:pPr>
    </w:p>
    <w:p w14:paraId="07E0825C" w14:textId="77777777" w:rsidR="007D1FEB" w:rsidRDefault="007D1FEB" w:rsidP="007D1FEB">
      <w:pPr>
        <w:pStyle w:val="CitecNormal"/>
        <w:rPr>
          <w:lang w:val="fr-CH"/>
        </w:rPr>
      </w:pPr>
    </w:p>
    <w:p w14:paraId="0E23CF27" w14:textId="06503420" w:rsidR="0050166E" w:rsidRDefault="0050166E" w:rsidP="0050166E">
      <w:pPr>
        <w:pStyle w:val="CitecNormal"/>
        <w:rPr>
          <w:lang w:val="fr-CH"/>
        </w:rPr>
      </w:pPr>
    </w:p>
    <w:p w14:paraId="07508650" w14:textId="4DEC6C9E" w:rsidR="0044197C" w:rsidRDefault="00E64775" w:rsidP="0050166E">
      <w:pPr>
        <w:pStyle w:val="CitecNormal"/>
        <w:rPr>
          <w:lang w:val="fr-CH"/>
        </w:rPr>
      </w:pPr>
      <w:r>
        <w:rPr>
          <w:noProof/>
        </w:rPr>
        <mc:AlternateContent>
          <mc:Choice Requires="wps">
            <w:drawing>
              <wp:anchor distT="0" distB="0" distL="114300" distR="114300" simplePos="0" relativeHeight="251658248" behindDoc="1" locked="0" layoutInCell="1" allowOverlap="1" wp14:anchorId="540CA006" wp14:editId="727C52A1">
                <wp:simplePos x="0" y="0"/>
                <wp:positionH relativeFrom="margin">
                  <wp:posOffset>278130</wp:posOffset>
                </wp:positionH>
                <wp:positionV relativeFrom="paragraph">
                  <wp:posOffset>164465</wp:posOffset>
                </wp:positionV>
                <wp:extent cx="2156460" cy="635"/>
                <wp:effectExtent l="0" t="0" r="0" b="4445"/>
                <wp:wrapTight wrapText="bothSides">
                  <wp:wrapPolygon edited="0">
                    <wp:start x="0" y="0"/>
                    <wp:lineTo x="0" y="20668"/>
                    <wp:lineTo x="21371" y="20668"/>
                    <wp:lineTo x="21371" y="0"/>
                    <wp:lineTo x="0" y="0"/>
                  </wp:wrapPolygon>
                </wp:wrapTight>
                <wp:docPr id="635266634" name="Text Box 635266634"/>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4303CC27" w14:textId="18293F12" w:rsidR="0044197C" w:rsidRPr="002676B9" w:rsidRDefault="0044197C" w:rsidP="0044197C">
                            <w:pPr>
                              <w:pStyle w:val="Lgende"/>
                              <w:rPr>
                                <w:noProof/>
                              </w:rPr>
                            </w:pPr>
                            <w:r>
                              <w:t xml:space="preserve">Figure </w:t>
                            </w:r>
                            <w:r w:rsidR="005A7603">
                              <w:t>6</w:t>
                            </w:r>
                            <w:r>
                              <w:t xml:space="preserve"> Contenu d'un dossier GTFS téléchargé depuis </w:t>
                            </w:r>
                            <w:r w:rsidRPr="000E7BDA">
                              <w:t>data.toulouse-metropole.fr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CA006" id="Text Box 635266634" o:spid="_x0000_s1030" type="#_x0000_t202" style="position:absolute;left:0;text-align:left;margin-left:21.9pt;margin-top:12.95pt;width:169.8pt;height:.05pt;z-index:-251658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XXGgIAAD8EAAAOAAAAZHJzL2Uyb0RvYy54bWysU8Fu2zAMvQ/YPwi6L06yN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2e3iZkEhSbHFx9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" stroked="f">
                <v:textbox style="mso-fit-shape-to-text:t" inset="0,0,0,0">
                  <w:txbxContent>
                    <w:p w14:paraId="4303CC27" w14:textId="18293F12" w:rsidR="0044197C" w:rsidRPr="002676B9" w:rsidRDefault="0044197C" w:rsidP="0044197C">
                      <w:pPr>
                        <w:pStyle w:val="Lgende"/>
                        <w:rPr>
                          <w:noProof/>
                        </w:rPr>
                      </w:pPr>
                      <w:r>
                        <w:t xml:space="preserve">Figure </w:t>
                      </w:r>
                      <w:r w:rsidR="005A7603">
                        <w:t>6</w:t>
                      </w:r>
                      <w:r>
                        <w:t xml:space="preserve"> Contenu d'un dossier GTFS téléchargé depuis </w:t>
                      </w:r>
                      <w:r w:rsidRPr="000E7BDA">
                        <w:t>data.toulouse-metropole.fr</w:t>
                      </w:r>
                    </w:p>
                  </w:txbxContent>
                </v:textbox>
                <w10:wrap type="tight" anchorx="margin"/>
              </v:shape>
            </w:pict>
          </mc:Fallback>
        </mc:AlternateContent>
      </w:r>
    </w:p>
    <w:p w14:paraId="7DE1AC52" w14:textId="77777777" w:rsidR="0044197C" w:rsidRDefault="0044197C" w:rsidP="0050166E">
      <w:pPr>
        <w:pStyle w:val="CitecNormal"/>
        <w:rPr>
          <w:lang w:val="fr-CH"/>
        </w:rPr>
      </w:pPr>
    </w:p>
    <w:p w14:paraId="3303AE9B" w14:textId="77777777" w:rsidR="0044197C" w:rsidRPr="00FB7DEE" w:rsidRDefault="0044197C" w:rsidP="0050166E">
      <w:pPr>
        <w:pStyle w:val="CitecNormal"/>
        <w:rPr>
          <w:lang w:val="fr-CH"/>
        </w:rPr>
      </w:pPr>
    </w:p>
    <w:p w14:paraId="0ECEBF3F" w14:textId="77777777" w:rsidR="0050166E" w:rsidRPr="00FB7DEE" w:rsidRDefault="0050166E" w:rsidP="0050166E">
      <w:pPr>
        <w:pStyle w:val="CitecNormal"/>
        <w:rPr>
          <w:lang w:val="fr-CH"/>
        </w:rPr>
      </w:pPr>
    </w:p>
    <w:p w14:paraId="3E8EA05C" w14:textId="77777777" w:rsidR="00D111F4" w:rsidRDefault="0050166E" w:rsidP="00D111F4">
      <w:pPr>
        <w:pStyle w:val="CitecNormal"/>
        <w:rPr>
          <w:lang w:val="fr-CH"/>
        </w:rPr>
      </w:pPr>
      <w:r w:rsidRPr="00810384">
        <w:rPr>
          <w:b/>
          <w:bCs/>
          <w:lang w:val="fr-CH"/>
        </w:rPr>
        <w:lastRenderedPageBreak/>
        <w:t xml:space="preserve">3. </w:t>
      </w:r>
      <w:r w:rsidR="008B463B">
        <w:rPr>
          <w:b/>
          <w:bCs/>
          <w:lang w:val="fr-CH"/>
        </w:rPr>
        <w:t>Modèle pour construire le réseau de transport multimodal</w:t>
      </w:r>
      <w:r>
        <w:rPr>
          <w:b/>
          <w:bCs/>
          <w:lang w:val="fr-CH"/>
        </w:rPr>
        <w:t xml:space="preserve"> </w:t>
      </w:r>
      <w:r>
        <w:rPr>
          <w:rFonts w:ascii="Arial" w:hAnsi="Arial" w:cs="Arial"/>
          <w:b/>
          <w:bCs/>
          <w:sz w:val="19"/>
          <w:szCs w:val="19"/>
          <w:shd w:val="clear" w:color="auto" w:fill="FFFFFF"/>
        </w:rPr>
        <w:t>(Obligatoire) :</w:t>
      </w:r>
      <w:r>
        <w:rPr>
          <w:lang w:val="fr-CH"/>
        </w:rPr>
        <w:t xml:space="preserve"> </w:t>
      </w:r>
      <w:r w:rsidR="00D111F4" w:rsidRPr="00A012E3">
        <w:rPr>
          <w:lang w:val="fr-CH"/>
        </w:rPr>
        <w:t>Un fichier .xml qui sert de plan définissant les paramètres spécifiques, les attributs et les réglages pour générer le jeu de données de réseau. Personnalisez le fichier template.xml pour répondre à vos exigences d'analyse et spécifications de données.</w:t>
      </w:r>
    </w:p>
    <w:p w14:paraId="00AACA29" w14:textId="77777777" w:rsidR="00D111F4" w:rsidRDefault="00D111F4" w:rsidP="00D111F4">
      <w:pPr>
        <w:pStyle w:val="CitecNormal"/>
        <w:rPr>
          <w:lang w:val="fr-CH"/>
        </w:rPr>
      </w:pPr>
      <w:r>
        <w:rPr>
          <w:lang w:val="fr-CH"/>
        </w:rPr>
        <w:t xml:space="preserve"> </w:t>
      </w:r>
    </w:p>
    <w:p w14:paraId="0ECC6593" w14:textId="331A271D" w:rsidR="0050166E" w:rsidRDefault="0050166E" w:rsidP="005F2CF5">
      <w:pPr>
        <w:pStyle w:val="CitecNormal"/>
      </w:pPr>
    </w:p>
    <w:p w14:paraId="6B0321E2" w14:textId="77777777" w:rsidR="00E970CB" w:rsidRDefault="0018013A" w:rsidP="00E970CB">
      <w:pPr>
        <w:pStyle w:val="CitecNormal"/>
        <w:keepNext/>
      </w:pPr>
      <w:r w:rsidRPr="0018013A">
        <w:rPr>
          <w:noProof/>
        </w:rPr>
        <w:drawing>
          <wp:inline distT="0" distB="0" distL="0" distR="0" wp14:anchorId="45146A68" wp14:editId="225CFB7E">
            <wp:extent cx="3524093" cy="2842260"/>
            <wp:effectExtent l="0" t="0" r="635" b="0"/>
            <wp:docPr id="1907985252" name="Picture 190798525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5252" name="Image 1" descr="Une image contenant texte, capture d’écran, Police, nombre&#10;&#10;Description générée automatiquement"/>
                    <pic:cNvPicPr/>
                  </pic:nvPicPr>
                  <pic:blipFill>
                    <a:blip r:embed="rId35"/>
                    <a:stretch>
                      <a:fillRect/>
                    </a:stretch>
                  </pic:blipFill>
                  <pic:spPr>
                    <a:xfrm>
                      <a:off x="0" y="0"/>
                      <a:ext cx="3536251" cy="2852065"/>
                    </a:xfrm>
                    <a:prstGeom prst="rect">
                      <a:avLst/>
                    </a:prstGeom>
                  </pic:spPr>
                </pic:pic>
              </a:graphicData>
            </a:graphic>
          </wp:inline>
        </w:drawing>
      </w:r>
    </w:p>
    <w:p w14:paraId="085F9F4B" w14:textId="420DA0BA" w:rsidR="0018013A" w:rsidRDefault="00E970CB" w:rsidP="00E970CB">
      <w:pPr>
        <w:pStyle w:val="Lgende"/>
        <w:jc w:val="both"/>
      </w:pPr>
      <w:r>
        <w:t xml:space="preserve">Figure </w:t>
      </w:r>
      <w:r w:rsidR="005A7603">
        <w:t>7</w:t>
      </w:r>
      <w:r>
        <w:t xml:space="preserve"> Paramètres d'entrée pour l'outil "</w:t>
      </w:r>
      <w:r w:rsidRPr="00E970CB">
        <w:t xml:space="preserve"> </w:t>
      </w:r>
      <w:r w:rsidRPr="00FE4E81">
        <w:t xml:space="preserve">Construire </w:t>
      </w:r>
      <w:r>
        <w:t>le</w:t>
      </w:r>
      <w:r w:rsidRPr="00FE4E81">
        <w:t xml:space="preserve"> réseau de transport multimodal</w:t>
      </w:r>
      <w:r>
        <w:t> »</w:t>
      </w:r>
    </w:p>
    <w:p w14:paraId="2E49404D" w14:textId="77777777" w:rsidR="00E970CB" w:rsidRPr="00E970CB" w:rsidRDefault="00E970CB" w:rsidP="00E970CB"/>
    <w:p w14:paraId="5AE2F268" w14:textId="006BB349" w:rsidR="004D6258" w:rsidRDefault="004D6258" w:rsidP="00AA5E87">
      <w:pPr>
        <w:pStyle w:val="CitecTitre1"/>
      </w:pPr>
      <w:r>
        <w:lastRenderedPageBreak/>
        <w:t>Cas d’application : Ville de Toulouse</w:t>
      </w:r>
    </w:p>
    <w:p w14:paraId="7FABBB8C" w14:textId="77777777" w:rsidR="0007085C" w:rsidRDefault="0007085C" w:rsidP="0007085C">
      <w:pPr>
        <w:pStyle w:val="CitecNormal"/>
      </w:pPr>
    </w:p>
    <w:p w14:paraId="35F02649" w14:textId="77777777" w:rsidR="0007085C" w:rsidRPr="00E80ABD" w:rsidRDefault="0007085C" w:rsidP="0007085C">
      <w:pPr>
        <w:tabs>
          <w:tab w:val="left" w:pos="1860"/>
        </w:tabs>
        <w:rPr>
          <w:lang w:val="fr-CH"/>
        </w:rPr>
      </w:pPr>
      <w:r w:rsidRPr="00E80ABD">
        <w:rPr>
          <w:lang w:val="fr-CH"/>
        </w:rPr>
        <w:t>L'application de l'outil sur la ville de Toulouse constitue un cas d'utilisation illustratif mettant en évidence les capacités de l'outil. Ce cas d'utilisation illustre l'efficacité de l'outil pour intégrer les informations de transport en commun dans les jeux de données réseau pour une analyse spatiale améliorée.</w:t>
      </w:r>
    </w:p>
    <w:p w14:paraId="58F97D88" w14:textId="77777777" w:rsidR="0007085C" w:rsidRPr="00E80ABD" w:rsidRDefault="0007085C" w:rsidP="0007085C">
      <w:pPr>
        <w:tabs>
          <w:tab w:val="left" w:pos="1860"/>
        </w:tabs>
        <w:rPr>
          <w:lang w:val="fr-CH"/>
        </w:rPr>
      </w:pPr>
    </w:p>
    <w:p w14:paraId="7651C164" w14:textId="77777777" w:rsidR="0007085C" w:rsidRPr="00E80ABD" w:rsidRDefault="0007085C" w:rsidP="0007085C">
      <w:pPr>
        <w:tabs>
          <w:tab w:val="left" w:pos="1860"/>
        </w:tabs>
        <w:rPr>
          <w:lang w:val="fr-CH"/>
        </w:rPr>
      </w:pPr>
      <w:r w:rsidRPr="00E80ABD">
        <w:rPr>
          <w:lang w:val="fr-CH"/>
        </w:rPr>
        <w:t>Le processus d'application a impliqué les étapes suivantes :</w:t>
      </w:r>
    </w:p>
    <w:p w14:paraId="39750440" w14:textId="77777777" w:rsidR="0007085C" w:rsidRPr="00E80ABD" w:rsidRDefault="0007085C" w:rsidP="0007085C">
      <w:pPr>
        <w:tabs>
          <w:tab w:val="left" w:pos="1860"/>
        </w:tabs>
        <w:rPr>
          <w:lang w:val="fr-CH"/>
        </w:rPr>
      </w:pPr>
    </w:p>
    <w:p w14:paraId="1A04C11F" w14:textId="0ED78EC5" w:rsidR="009F1498" w:rsidRDefault="00AC59F5" w:rsidP="009F1498">
      <w:pPr>
        <w:pStyle w:val="Paragraphedeliste"/>
        <w:numPr>
          <w:ilvl w:val="6"/>
          <w:numId w:val="34"/>
        </w:numPr>
        <w:tabs>
          <w:tab w:val="left" w:pos="1860"/>
        </w:tabs>
        <w:rPr>
          <w:lang w:val="fr-CH"/>
        </w:rPr>
      </w:pPr>
      <w:r>
        <w:rPr>
          <w:lang w:val="fr-CH"/>
        </w:rPr>
        <w:t>L’outil « </w:t>
      </w:r>
      <w:r w:rsidRPr="00AC59F5">
        <w:rPr>
          <w:b/>
          <w:bCs/>
          <w:i/>
          <w:iCs/>
          <w:lang w:val="fr-CH"/>
        </w:rPr>
        <w:t>Extraction de données par polygone</w:t>
      </w:r>
      <w:r>
        <w:rPr>
          <w:lang w:val="fr-CH"/>
        </w:rPr>
        <w:t> »</w:t>
      </w:r>
      <w:r w:rsidR="0007085C" w:rsidRPr="00800E8F">
        <w:rPr>
          <w:lang w:val="fr-CH"/>
        </w:rPr>
        <w:t xml:space="preserve"> : La première étape consistait à utiliser la capacité d'extraction de l'outil pour rassembler des données exhaustives sur les rues de la région sud-ouest de la France. Par la suite, l'outil a été utilisé pour extraire les municipalités pertinentes, y compris Toulouse, Blagnac, l'Union et d'autres. Ce processus a abouti à la création d'une couche de rues dans la géodatabase par défaut. Cette couche englobait les municipalités désignées, formant un jeu de données fondamental pour les analyses ultérieures.</w:t>
      </w:r>
    </w:p>
    <w:p w14:paraId="161B3D3D" w14:textId="4D48B26C" w:rsidR="009F1498" w:rsidRDefault="009F1498" w:rsidP="009F1498">
      <w:pPr>
        <w:pStyle w:val="Paragraphedeliste"/>
        <w:tabs>
          <w:tab w:val="left" w:pos="1860"/>
        </w:tabs>
        <w:ind w:left="2520"/>
        <w:rPr>
          <w:lang w:val="fr-CH"/>
        </w:rPr>
      </w:pPr>
    </w:p>
    <w:p w14:paraId="36790CC4" w14:textId="5C18B134" w:rsidR="009F1498" w:rsidRDefault="007B37D2" w:rsidP="009F1498">
      <w:pPr>
        <w:pStyle w:val="Paragraphedeliste"/>
        <w:numPr>
          <w:ilvl w:val="0"/>
          <w:numId w:val="47"/>
        </w:numPr>
        <w:tabs>
          <w:tab w:val="left" w:pos="1860"/>
        </w:tabs>
        <w:rPr>
          <w:lang w:val="fr-CH"/>
        </w:rPr>
      </w:pPr>
      <w:r>
        <w:rPr>
          <w:lang w:val="fr-CH"/>
        </w:rPr>
        <w:t xml:space="preserve">La classe d’entités d’entrée est </w:t>
      </w:r>
      <w:r w:rsidR="0059683E">
        <w:rPr>
          <w:lang w:val="fr-CH"/>
        </w:rPr>
        <w:t xml:space="preserve">la couche Streets de la géodatabase </w:t>
      </w:r>
      <w:r>
        <w:rPr>
          <w:lang w:val="fr-CH"/>
        </w:rPr>
        <w:t xml:space="preserve">de la région Sud-Ouest de </w:t>
      </w:r>
      <w:r w:rsidR="00021F48">
        <w:rPr>
          <w:lang w:val="fr-CH"/>
        </w:rPr>
        <w:t>France.</w:t>
      </w:r>
    </w:p>
    <w:p w14:paraId="03E934CC" w14:textId="605D9AE6" w:rsidR="006E19DF" w:rsidRDefault="006E19DF" w:rsidP="00AD3D31">
      <w:pPr>
        <w:pStyle w:val="Paragraphedeliste"/>
        <w:tabs>
          <w:tab w:val="left" w:pos="1860"/>
        </w:tabs>
        <w:ind w:left="2520"/>
        <w:rPr>
          <w:lang w:val="fr-CH"/>
        </w:rPr>
      </w:pPr>
    </w:p>
    <w:p w14:paraId="639EAE6C" w14:textId="020C4D5D" w:rsidR="009F1498" w:rsidRDefault="00E06C72" w:rsidP="00AD3D31">
      <w:pPr>
        <w:pStyle w:val="Paragraphedeliste"/>
        <w:tabs>
          <w:tab w:val="left" w:pos="1860"/>
        </w:tabs>
        <w:ind w:left="2520"/>
        <w:rPr>
          <w:lang w:val="fr-CH"/>
        </w:rPr>
      </w:pPr>
      <w:r w:rsidRPr="00F32660">
        <w:rPr>
          <w:noProof/>
        </w:rPr>
        <mc:AlternateContent>
          <mc:Choice Requires="wps">
            <w:drawing>
              <wp:anchor distT="0" distB="0" distL="114300" distR="114300" simplePos="0" relativeHeight="251658251" behindDoc="0" locked="0" layoutInCell="1" allowOverlap="1" wp14:anchorId="0131FEF3" wp14:editId="15825B60">
                <wp:simplePos x="0" y="0"/>
                <wp:positionH relativeFrom="column">
                  <wp:posOffset>1579245</wp:posOffset>
                </wp:positionH>
                <wp:positionV relativeFrom="paragraph">
                  <wp:posOffset>870585</wp:posOffset>
                </wp:positionV>
                <wp:extent cx="1680845" cy="251460"/>
                <wp:effectExtent l="0" t="0" r="14605" b="15240"/>
                <wp:wrapNone/>
                <wp:docPr id="13" name="Rectangle 13">
                  <a:extLst xmlns:a="http://schemas.openxmlformats.org/drawingml/2006/main">
                    <a:ext uri="{FF2B5EF4-FFF2-40B4-BE49-F238E27FC236}">
                      <a16:creationId xmlns:a16="http://schemas.microsoft.com/office/drawing/2014/main" id="{16310190-94A4-BC84-4A5A-69FF327632F4}"/>
                    </a:ext>
                  </a:extLst>
                </wp:docPr>
                <wp:cNvGraphicFramePr/>
                <a:graphic xmlns:a="http://schemas.openxmlformats.org/drawingml/2006/main">
                  <a:graphicData uri="http://schemas.microsoft.com/office/word/2010/wordprocessingShape">
                    <wps:wsp>
                      <wps:cNvSpPr/>
                      <wps:spPr>
                        <a:xfrm>
                          <a:off x="0" y="0"/>
                          <a:ext cx="1680845"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2CA1323B" id="Rectangle 13" o:spid="_x0000_s1026" style="position:absolute;margin-left:124.35pt;margin-top:68.55pt;width:132.35pt;height:19.8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" filled="f" strokecolor="red" strokeweight="2pt"/>
            </w:pict>
          </mc:Fallback>
        </mc:AlternateContent>
      </w:r>
      <w:r w:rsidR="002D7CDF" w:rsidRPr="002D7CDF">
        <w:rPr>
          <w:noProof/>
        </w:rPr>
        <w:t xml:space="preserve"> </w:t>
      </w:r>
      <w:r w:rsidR="002D7CDF" w:rsidRPr="002D7CDF">
        <w:rPr>
          <w:noProof/>
          <w:lang w:val="fr-CH"/>
        </w:rPr>
        <w:drawing>
          <wp:inline distT="0" distB="0" distL="0" distR="0" wp14:anchorId="4B972872" wp14:editId="72E873E6">
            <wp:extent cx="2947930" cy="2110740"/>
            <wp:effectExtent l="0" t="0" r="5080" b="3810"/>
            <wp:docPr id="304885565" name="Picture 30488556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5565" name="Image 1" descr="Une image contenant texte, capture d’écran, nombre, Police&#10;&#10;Description générée automatiquement"/>
                    <pic:cNvPicPr/>
                  </pic:nvPicPr>
                  <pic:blipFill>
                    <a:blip r:embed="rId36"/>
                    <a:stretch>
                      <a:fillRect/>
                    </a:stretch>
                  </pic:blipFill>
                  <pic:spPr>
                    <a:xfrm>
                      <a:off x="0" y="0"/>
                      <a:ext cx="2954779" cy="2115644"/>
                    </a:xfrm>
                    <a:prstGeom prst="rect">
                      <a:avLst/>
                    </a:prstGeom>
                  </pic:spPr>
                </pic:pic>
              </a:graphicData>
            </a:graphic>
          </wp:inline>
        </w:drawing>
      </w:r>
    </w:p>
    <w:p w14:paraId="60BA19B7" w14:textId="06DAA26D" w:rsidR="00032468" w:rsidRDefault="00032468" w:rsidP="002D7CDF">
      <w:pPr>
        <w:tabs>
          <w:tab w:val="left" w:pos="1860"/>
        </w:tabs>
        <w:rPr>
          <w:lang w:val="fr-CH"/>
        </w:rPr>
      </w:pPr>
    </w:p>
    <w:p w14:paraId="5B0C195A" w14:textId="77777777" w:rsidR="002D7CDF" w:rsidRPr="002D7CDF" w:rsidRDefault="002D7CDF" w:rsidP="002D7CDF">
      <w:pPr>
        <w:tabs>
          <w:tab w:val="left" w:pos="1860"/>
        </w:tabs>
        <w:rPr>
          <w:lang w:val="fr-CH"/>
        </w:rPr>
      </w:pPr>
    </w:p>
    <w:p w14:paraId="34196EDF" w14:textId="70BA9048" w:rsidR="00032468" w:rsidRPr="002D7CDF" w:rsidRDefault="00DC5854" w:rsidP="00DC5854">
      <w:pPr>
        <w:pStyle w:val="Paragraphedeliste"/>
        <w:numPr>
          <w:ilvl w:val="0"/>
          <w:numId w:val="47"/>
        </w:numPr>
        <w:tabs>
          <w:tab w:val="left" w:pos="1860"/>
        </w:tabs>
        <w:rPr>
          <w:lang w:val="fr-CH"/>
        </w:rPr>
      </w:pPr>
      <w:r>
        <w:rPr>
          <w:lang w:val="fr-CH"/>
        </w:rPr>
        <w:t xml:space="preserve">La classe d’entités zone d’extraction : On choisit Adminbndy4 qui nous permets de faire les délimitations par commune sur la couche Sud-Ouest. </w:t>
      </w:r>
    </w:p>
    <w:p w14:paraId="271E8032" w14:textId="5BC3C50F" w:rsidR="00032468" w:rsidRDefault="001E44A6" w:rsidP="00AD3D31">
      <w:pPr>
        <w:pStyle w:val="Paragraphedeliste"/>
        <w:tabs>
          <w:tab w:val="left" w:pos="1860"/>
        </w:tabs>
        <w:ind w:left="2520"/>
        <w:rPr>
          <w:lang w:val="fr-CH"/>
        </w:rPr>
      </w:pPr>
      <w:r w:rsidRPr="00F32660">
        <w:rPr>
          <w:noProof/>
        </w:rPr>
        <w:lastRenderedPageBreak/>
        <mc:AlternateContent>
          <mc:Choice Requires="wps">
            <w:drawing>
              <wp:anchor distT="0" distB="0" distL="114300" distR="114300" simplePos="0" relativeHeight="251658252" behindDoc="0" locked="0" layoutInCell="1" allowOverlap="1" wp14:anchorId="26843F0B" wp14:editId="03A87081">
                <wp:simplePos x="0" y="0"/>
                <wp:positionH relativeFrom="column">
                  <wp:posOffset>1657350</wp:posOffset>
                </wp:positionH>
                <wp:positionV relativeFrom="paragraph">
                  <wp:posOffset>1226820</wp:posOffset>
                </wp:positionV>
                <wp:extent cx="1681391" cy="251460"/>
                <wp:effectExtent l="0" t="0" r="14605" b="15240"/>
                <wp:wrapNone/>
                <wp:docPr id="310879230" name="Rectangle 310879230"/>
                <wp:cNvGraphicFramePr/>
                <a:graphic xmlns:a="http://schemas.openxmlformats.org/drawingml/2006/main">
                  <a:graphicData uri="http://schemas.microsoft.com/office/word/2010/wordprocessingShape">
                    <wps:wsp>
                      <wps:cNvSpPr/>
                      <wps:spPr>
                        <a:xfrm>
                          <a:off x="0" y="0"/>
                          <a:ext cx="1681391"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670AEC72" id="Rectangle 310879230" o:spid="_x0000_s1026" style="position:absolute;margin-left:130.5pt;margin-top:96.6pt;width:132.4pt;height:19.8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" filled="f" strokecolor="red" strokeweight="2pt"/>
            </w:pict>
          </mc:Fallback>
        </mc:AlternateContent>
      </w:r>
      <w:r w:rsidR="00E06C72" w:rsidRPr="00E06C72">
        <w:rPr>
          <w:noProof/>
        </w:rPr>
        <w:t xml:space="preserve"> </w:t>
      </w:r>
      <w:r w:rsidR="00E06C72" w:rsidRPr="00E06C72">
        <w:rPr>
          <w:noProof/>
          <w:lang w:val="fr-CH"/>
        </w:rPr>
        <w:drawing>
          <wp:inline distT="0" distB="0" distL="0" distR="0" wp14:anchorId="656D5067" wp14:editId="05409DE6">
            <wp:extent cx="3124200" cy="2315845"/>
            <wp:effectExtent l="0" t="0" r="0" b="8255"/>
            <wp:docPr id="40842733" name="Picture 4084273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733" name="Image 1" descr="Une image contenant texte, capture d’écran, nombre, Police&#10;&#10;Description générée automatiquement"/>
                    <pic:cNvPicPr/>
                  </pic:nvPicPr>
                  <pic:blipFill>
                    <a:blip r:embed="rId37"/>
                    <a:stretch>
                      <a:fillRect/>
                    </a:stretch>
                  </pic:blipFill>
                  <pic:spPr>
                    <a:xfrm>
                      <a:off x="0" y="0"/>
                      <a:ext cx="3124694" cy="2316211"/>
                    </a:xfrm>
                    <a:prstGeom prst="rect">
                      <a:avLst/>
                    </a:prstGeom>
                  </pic:spPr>
                </pic:pic>
              </a:graphicData>
            </a:graphic>
          </wp:inline>
        </w:drawing>
      </w:r>
    </w:p>
    <w:p w14:paraId="19D1FC45" w14:textId="0B70096F" w:rsidR="00032468" w:rsidRDefault="00032468" w:rsidP="00AD3D31">
      <w:pPr>
        <w:pStyle w:val="Paragraphedeliste"/>
        <w:tabs>
          <w:tab w:val="left" w:pos="1860"/>
        </w:tabs>
        <w:ind w:left="2520"/>
        <w:rPr>
          <w:lang w:val="fr-CH"/>
        </w:rPr>
      </w:pPr>
    </w:p>
    <w:p w14:paraId="4DF3891B" w14:textId="2CD141BC" w:rsidR="00032468" w:rsidRDefault="00C34625" w:rsidP="003642DC">
      <w:pPr>
        <w:pStyle w:val="Paragraphedeliste"/>
        <w:numPr>
          <w:ilvl w:val="0"/>
          <w:numId w:val="47"/>
        </w:numPr>
        <w:tabs>
          <w:tab w:val="left" w:pos="1860"/>
        </w:tabs>
        <w:rPr>
          <w:lang w:val="fr-CH"/>
        </w:rPr>
      </w:pPr>
      <w:r>
        <w:rPr>
          <w:lang w:val="fr-CH"/>
        </w:rPr>
        <w:t>Champ du filtre des zones : On choisit POLYGON_NM pour pouvoir extraire les zones en les filtrant par nom de polygones c-à-d nom de commune.</w:t>
      </w:r>
    </w:p>
    <w:p w14:paraId="586AB289" w14:textId="373C06FC" w:rsidR="003642DC" w:rsidRDefault="003642DC" w:rsidP="003642DC">
      <w:pPr>
        <w:pStyle w:val="Paragraphedeliste"/>
        <w:tabs>
          <w:tab w:val="left" w:pos="1860"/>
        </w:tabs>
        <w:ind w:left="2880"/>
        <w:rPr>
          <w:lang w:val="fr-CH"/>
        </w:rPr>
      </w:pPr>
      <w:r w:rsidRPr="00F32660">
        <w:rPr>
          <w:noProof/>
        </w:rPr>
        <mc:AlternateContent>
          <mc:Choice Requires="wps">
            <w:drawing>
              <wp:anchor distT="0" distB="0" distL="114300" distR="114300" simplePos="0" relativeHeight="251658253" behindDoc="0" locked="0" layoutInCell="1" allowOverlap="1" wp14:anchorId="14E4B6DC" wp14:editId="269EAC13">
                <wp:simplePos x="0" y="0"/>
                <wp:positionH relativeFrom="column">
                  <wp:posOffset>1931670</wp:posOffset>
                </wp:positionH>
                <wp:positionV relativeFrom="paragraph">
                  <wp:posOffset>2156460</wp:posOffset>
                </wp:positionV>
                <wp:extent cx="1226820" cy="175260"/>
                <wp:effectExtent l="0" t="0" r="11430" b="15240"/>
                <wp:wrapNone/>
                <wp:docPr id="1807078821" name="Rectangle 1807078821"/>
                <wp:cNvGraphicFramePr/>
                <a:graphic xmlns:a="http://schemas.openxmlformats.org/drawingml/2006/main">
                  <a:graphicData uri="http://schemas.microsoft.com/office/word/2010/wordprocessingShape">
                    <wps:wsp>
                      <wps:cNvSpPr/>
                      <wps:spPr>
                        <a:xfrm>
                          <a:off x="0" y="0"/>
                          <a:ext cx="122682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8F5CFB6" id="Rectangle 1807078821" o:spid="_x0000_s1026" style="position:absolute;margin-left:152.1pt;margin-top:169.8pt;width:96.6pt;height:13.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" filled="f" strokecolor="red" strokeweight="2pt"/>
            </w:pict>
          </mc:Fallback>
        </mc:AlternateContent>
      </w:r>
      <w:r w:rsidRPr="003642DC">
        <w:rPr>
          <w:noProof/>
        </w:rPr>
        <w:drawing>
          <wp:inline distT="0" distB="0" distL="0" distR="0" wp14:anchorId="1C505E9E" wp14:editId="194354A3">
            <wp:extent cx="2872740" cy="3481745"/>
            <wp:effectExtent l="0" t="0" r="3810" b="4445"/>
            <wp:docPr id="15" name="Picture 15" descr="Une image contenant texte, capture d’écran, logiciel, Icône d’ordinateur&#10;&#10;Description générée automatiquement">
              <a:extLst xmlns:a="http://schemas.openxmlformats.org/drawingml/2006/main">
                <a:ext uri="{FF2B5EF4-FFF2-40B4-BE49-F238E27FC236}">
                  <a16:creationId xmlns:a16="http://schemas.microsoft.com/office/drawing/2014/main" id="{80FF0CB4-AC6A-5042-2CA1-FC11CD7056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descr="Une image contenant texte, capture d’écran, logiciel, Icône d’ordinateur&#10;&#10;Description générée automatiquement">
                      <a:extLst>
                        <a:ext uri="{FF2B5EF4-FFF2-40B4-BE49-F238E27FC236}">
                          <a16:creationId xmlns:a16="http://schemas.microsoft.com/office/drawing/2014/main" id="{80FF0CB4-AC6A-5042-2CA1-FC11CD705616}"/>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77329" cy="3487307"/>
                    </a:xfrm>
                    <a:prstGeom prst="rect">
                      <a:avLst/>
                    </a:prstGeom>
                  </pic:spPr>
                </pic:pic>
              </a:graphicData>
            </a:graphic>
          </wp:inline>
        </w:drawing>
      </w:r>
    </w:p>
    <w:p w14:paraId="17065CE7" w14:textId="77777777" w:rsidR="005D5FFC" w:rsidRDefault="005D5FFC" w:rsidP="003642DC">
      <w:pPr>
        <w:pStyle w:val="Paragraphedeliste"/>
        <w:tabs>
          <w:tab w:val="left" w:pos="1860"/>
        </w:tabs>
        <w:ind w:left="2880"/>
        <w:rPr>
          <w:lang w:val="fr-CH"/>
        </w:rPr>
      </w:pPr>
    </w:p>
    <w:p w14:paraId="18FBB0FE" w14:textId="77777777" w:rsidR="007B7FCF" w:rsidRDefault="007B7FCF" w:rsidP="003642DC">
      <w:pPr>
        <w:pStyle w:val="Paragraphedeliste"/>
        <w:tabs>
          <w:tab w:val="left" w:pos="1860"/>
        </w:tabs>
        <w:ind w:left="2880"/>
        <w:rPr>
          <w:lang w:val="fr-CH"/>
        </w:rPr>
      </w:pPr>
    </w:p>
    <w:p w14:paraId="27BA689C" w14:textId="77777777" w:rsidR="007B7FCF" w:rsidRDefault="007B7FCF" w:rsidP="003642DC">
      <w:pPr>
        <w:pStyle w:val="Paragraphedeliste"/>
        <w:tabs>
          <w:tab w:val="left" w:pos="1860"/>
        </w:tabs>
        <w:ind w:left="2880"/>
        <w:rPr>
          <w:lang w:val="fr-CH"/>
        </w:rPr>
      </w:pPr>
    </w:p>
    <w:p w14:paraId="17E348C3" w14:textId="77777777" w:rsidR="007B7FCF" w:rsidRDefault="007B7FCF" w:rsidP="003642DC">
      <w:pPr>
        <w:pStyle w:val="Paragraphedeliste"/>
        <w:tabs>
          <w:tab w:val="left" w:pos="1860"/>
        </w:tabs>
        <w:ind w:left="2880"/>
        <w:rPr>
          <w:lang w:val="fr-CH"/>
        </w:rPr>
      </w:pPr>
    </w:p>
    <w:p w14:paraId="4987B1C6" w14:textId="77777777" w:rsidR="007B7FCF" w:rsidRDefault="007B7FCF" w:rsidP="003642DC">
      <w:pPr>
        <w:pStyle w:val="Paragraphedeliste"/>
        <w:tabs>
          <w:tab w:val="left" w:pos="1860"/>
        </w:tabs>
        <w:ind w:left="2880"/>
        <w:rPr>
          <w:lang w:val="fr-CH"/>
        </w:rPr>
      </w:pPr>
    </w:p>
    <w:p w14:paraId="4FEB1B06" w14:textId="77777777" w:rsidR="007B7FCF" w:rsidRDefault="007B7FCF" w:rsidP="003642DC">
      <w:pPr>
        <w:pStyle w:val="Paragraphedeliste"/>
        <w:tabs>
          <w:tab w:val="left" w:pos="1860"/>
        </w:tabs>
        <w:ind w:left="2880"/>
        <w:rPr>
          <w:lang w:val="fr-CH"/>
        </w:rPr>
      </w:pPr>
    </w:p>
    <w:p w14:paraId="537569B7" w14:textId="77777777" w:rsidR="007B7FCF" w:rsidRDefault="007B7FCF" w:rsidP="003642DC">
      <w:pPr>
        <w:pStyle w:val="Paragraphedeliste"/>
        <w:tabs>
          <w:tab w:val="left" w:pos="1860"/>
        </w:tabs>
        <w:ind w:left="2880"/>
        <w:rPr>
          <w:lang w:val="fr-CH"/>
        </w:rPr>
      </w:pPr>
    </w:p>
    <w:p w14:paraId="2D137BA7" w14:textId="77777777" w:rsidR="007B7FCF" w:rsidRDefault="007B7FCF" w:rsidP="003642DC">
      <w:pPr>
        <w:pStyle w:val="Paragraphedeliste"/>
        <w:tabs>
          <w:tab w:val="left" w:pos="1860"/>
        </w:tabs>
        <w:ind w:left="2880"/>
        <w:rPr>
          <w:lang w:val="fr-CH"/>
        </w:rPr>
      </w:pPr>
    </w:p>
    <w:p w14:paraId="5F34893F" w14:textId="77777777" w:rsidR="007B7FCF" w:rsidRDefault="007B7FCF" w:rsidP="003642DC">
      <w:pPr>
        <w:pStyle w:val="Paragraphedeliste"/>
        <w:tabs>
          <w:tab w:val="left" w:pos="1860"/>
        </w:tabs>
        <w:ind w:left="2880"/>
        <w:rPr>
          <w:lang w:val="fr-CH"/>
        </w:rPr>
      </w:pPr>
    </w:p>
    <w:p w14:paraId="1F014FF5" w14:textId="77777777" w:rsidR="007B7FCF" w:rsidRDefault="007B7FCF" w:rsidP="003642DC">
      <w:pPr>
        <w:pStyle w:val="Paragraphedeliste"/>
        <w:tabs>
          <w:tab w:val="left" w:pos="1860"/>
        </w:tabs>
        <w:ind w:left="2880"/>
        <w:rPr>
          <w:lang w:val="fr-CH"/>
        </w:rPr>
      </w:pPr>
    </w:p>
    <w:p w14:paraId="0411EFC2" w14:textId="77777777" w:rsidR="007B7FCF" w:rsidRDefault="007B7FCF" w:rsidP="003642DC">
      <w:pPr>
        <w:pStyle w:val="Paragraphedeliste"/>
        <w:tabs>
          <w:tab w:val="left" w:pos="1860"/>
        </w:tabs>
        <w:ind w:left="2880"/>
        <w:rPr>
          <w:lang w:val="fr-CH"/>
        </w:rPr>
      </w:pPr>
    </w:p>
    <w:p w14:paraId="1465B264" w14:textId="77777777" w:rsidR="007B7FCF" w:rsidRDefault="007B7FCF" w:rsidP="003642DC">
      <w:pPr>
        <w:pStyle w:val="Paragraphedeliste"/>
        <w:tabs>
          <w:tab w:val="left" w:pos="1860"/>
        </w:tabs>
        <w:ind w:left="2880"/>
        <w:rPr>
          <w:lang w:val="fr-CH"/>
        </w:rPr>
      </w:pPr>
    </w:p>
    <w:p w14:paraId="1B7B9D84" w14:textId="77688861" w:rsidR="00032468" w:rsidRDefault="005D5FFC" w:rsidP="007B7FCF">
      <w:pPr>
        <w:pStyle w:val="Paragraphedeliste"/>
        <w:numPr>
          <w:ilvl w:val="0"/>
          <w:numId w:val="47"/>
        </w:numPr>
        <w:tabs>
          <w:tab w:val="left" w:pos="1860"/>
        </w:tabs>
        <w:rPr>
          <w:lang w:val="fr-CH"/>
        </w:rPr>
      </w:pPr>
      <w:r>
        <w:rPr>
          <w:lang w:val="fr-CH"/>
        </w:rPr>
        <w:t>Zone(s) à filtrer : On choisit la(s) zone(s) à filtrer pour qu’il soi(en)t dans la couche de sortie, dans notre cas on peut choisir une ou plusieurs communes dans la région Sud-Ouest.</w:t>
      </w:r>
      <w:r w:rsidR="007B7FCF">
        <w:rPr>
          <w:lang w:val="fr-CH"/>
        </w:rPr>
        <w:t xml:space="preserve"> Dans ce cas on a choisi la commune de Toulouse</w:t>
      </w:r>
    </w:p>
    <w:p w14:paraId="79D90994" w14:textId="77777777" w:rsidR="007B7FCF" w:rsidRDefault="007B7FCF" w:rsidP="007B7FCF">
      <w:pPr>
        <w:pStyle w:val="Paragraphedeliste"/>
        <w:tabs>
          <w:tab w:val="left" w:pos="1860"/>
        </w:tabs>
        <w:ind w:left="2880"/>
        <w:rPr>
          <w:lang w:val="fr-CH"/>
        </w:rPr>
      </w:pPr>
    </w:p>
    <w:p w14:paraId="2C72A33F" w14:textId="6625E3E2" w:rsidR="007B7FCF" w:rsidRPr="007B7FCF" w:rsidRDefault="00AC59F5" w:rsidP="007B7FCF">
      <w:pPr>
        <w:pStyle w:val="Paragraphedeliste"/>
        <w:tabs>
          <w:tab w:val="left" w:pos="1860"/>
        </w:tabs>
        <w:ind w:left="2880"/>
        <w:rPr>
          <w:lang w:val="fr-CH"/>
        </w:rPr>
      </w:pPr>
      <w:r w:rsidRPr="00F32660">
        <w:rPr>
          <w:noProof/>
        </w:rPr>
        <mc:AlternateContent>
          <mc:Choice Requires="wps">
            <w:drawing>
              <wp:anchor distT="0" distB="0" distL="114300" distR="114300" simplePos="0" relativeHeight="251658254" behindDoc="0" locked="0" layoutInCell="1" allowOverlap="1" wp14:anchorId="6E59E8D0" wp14:editId="1216DFC6">
                <wp:simplePos x="0" y="0"/>
                <wp:positionH relativeFrom="column">
                  <wp:posOffset>1777365</wp:posOffset>
                </wp:positionH>
                <wp:positionV relativeFrom="paragraph">
                  <wp:posOffset>1279525</wp:posOffset>
                </wp:positionV>
                <wp:extent cx="1836420" cy="396240"/>
                <wp:effectExtent l="0" t="0" r="11430" b="22860"/>
                <wp:wrapNone/>
                <wp:docPr id="975873976" name="Rectangle 975873976"/>
                <wp:cNvGraphicFramePr/>
                <a:graphic xmlns:a="http://schemas.openxmlformats.org/drawingml/2006/main">
                  <a:graphicData uri="http://schemas.microsoft.com/office/word/2010/wordprocessingShape">
                    <wps:wsp>
                      <wps:cNvSpPr/>
                      <wps:spPr>
                        <a:xfrm>
                          <a:off x="0" y="0"/>
                          <a:ext cx="1836420" cy="3962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414FA65" id="Rectangle 975873976" o:spid="_x0000_s1026" style="position:absolute;margin-left:139.95pt;margin-top:100.75pt;width:144.6pt;height:31.2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" filled="f" strokecolor="red" strokeweight="2pt"/>
            </w:pict>
          </mc:Fallback>
        </mc:AlternateContent>
      </w:r>
      <w:r w:rsidR="007B7FCF" w:rsidRPr="007B7FCF">
        <w:rPr>
          <w:noProof/>
        </w:rPr>
        <w:drawing>
          <wp:inline distT="0" distB="0" distL="0" distR="0" wp14:anchorId="3A6589EB" wp14:editId="3A7C2B8A">
            <wp:extent cx="2590715" cy="3215640"/>
            <wp:effectExtent l="0" t="0" r="635" b="3810"/>
            <wp:docPr id="18" name="Picture 18" descr="Une image contenant texte, capture d’écran, nombre, logiciel&#10;&#10;Description générée automatiquement">
              <a:extLst xmlns:a="http://schemas.openxmlformats.org/drawingml/2006/main">
                <a:ext uri="{FF2B5EF4-FFF2-40B4-BE49-F238E27FC236}">
                  <a16:creationId xmlns:a16="http://schemas.microsoft.com/office/drawing/2014/main" id="{1CF5B27A-E03C-1C44-6B18-A1DA1C01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descr="Une image contenant texte, capture d’écran, nombre, logiciel&#10;&#10;Description générée automatiquement">
                      <a:extLst>
                        <a:ext uri="{FF2B5EF4-FFF2-40B4-BE49-F238E27FC236}">
                          <a16:creationId xmlns:a16="http://schemas.microsoft.com/office/drawing/2014/main" id="{1CF5B27A-E03C-1C44-6B18-A1DA1C013150}"/>
                        </a:ext>
                      </a:extLst>
                    </pic:cNvPr>
                    <pic:cNvPicPr>
                      <a:picLocks noChangeAspect="1"/>
                    </pic:cNvPicPr>
                  </pic:nvPicPr>
                  <pic:blipFill>
                    <a:blip r:embed="rId39"/>
                    <a:stretch>
                      <a:fillRect/>
                    </a:stretch>
                  </pic:blipFill>
                  <pic:spPr>
                    <a:xfrm>
                      <a:off x="0" y="0"/>
                      <a:ext cx="2594364" cy="3220169"/>
                    </a:xfrm>
                    <a:prstGeom prst="rect">
                      <a:avLst/>
                    </a:prstGeom>
                  </pic:spPr>
                </pic:pic>
              </a:graphicData>
            </a:graphic>
          </wp:inline>
        </w:drawing>
      </w:r>
    </w:p>
    <w:p w14:paraId="4979443E" w14:textId="4E295691" w:rsidR="00032468" w:rsidRDefault="00032468" w:rsidP="00AD3D31">
      <w:pPr>
        <w:pStyle w:val="Paragraphedeliste"/>
        <w:tabs>
          <w:tab w:val="left" w:pos="1860"/>
        </w:tabs>
        <w:ind w:left="2520"/>
        <w:rPr>
          <w:lang w:val="fr-CH"/>
        </w:rPr>
      </w:pPr>
    </w:p>
    <w:p w14:paraId="37EB4FA9" w14:textId="0EE022DB" w:rsidR="00032468" w:rsidRDefault="00032468" w:rsidP="00AD3D31">
      <w:pPr>
        <w:pStyle w:val="Paragraphedeliste"/>
        <w:tabs>
          <w:tab w:val="left" w:pos="1860"/>
        </w:tabs>
        <w:ind w:left="2520"/>
        <w:rPr>
          <w:lang w:val="fr-CH"/>
        </w:rPr>
      </w:pPr>
    </w:p>
    <w:p w14:paraId="5C591D23" w14:textId="56694C70" w:rsidR="009A6F6E" w:rsidRDefault="009A6F6E" w:rsidP="009A6F6E">
      <w:pPr>
        <w:pStyle w:val="Paragraphedeliste"/>
        <w:numPr>
          <w:ilvl w:val="0"/>
          <w:numId w:val="47"/>
        </w:numPr>
        <w:tabs>
          <w:tab w:val="left" w:pos="1860"/>
        </w:tabs>
        <w:rPr>
          <w:lang w:val="fr-CH"/>
        </w:rPr>
      </w:pPr>
      <w:r>
        <w:rPr>
          <w:lang w:val="fr-CH"/>
        </w:rPr>
        <w:t>Classe d’entités : C’est la classe d’entités de sortie qui est la couche des rues de Toulouse. Elle se met par défaut sur Streets mais on peut modifier ce nom pour renommer la couche de sortie plus convenablement.</w:t>
      </w:r>
    </w:p>
    <w:p w14:paraId="7B398852" w14:textId="56A438C1" w:rsidR="00032468" w:rsidRDefault="009A6F6E" w:rsidP="00AD3D31">
      <w:pPr>
        <w:pStyle w:val="Paragraphedeliste"/>
        <w:tabs>
          <w:tab w:val="left" w:pos="1860"/>
        </w:tabs>
        <w:ind w:left="2520"/>
        <w:rPr>
          <w:lang w:val="fr-CH"/>
        </w:rPr>
      </w:pPr>
      <w:r w:rsidRPr="00F32660">
        <w:rPr>
          <w:noProof/>
        </w:rPr>
        <mc:AlternateContent>
          <mc:Choice Requires="wps">
            <w:drawing>
              <wp:anchor distT="0" distB="0" distL="114300" distR="114300" simplePos="0" relativeHeight="251658255" behindDoc="0" locked="0" layoutInCell="1" allowOverlap="1" wp14:anchorId="5A163C25" wp14:editId="63E8D3F2">
                <wp:simplePos x="0" y="0"/>
                <wp:positionH relativeFrom="column">
                  <wp:posOffset>1678305</wp:posOffset>
                </wp:positionH>
                <wp:positionV relativeFrom="paragraph">
                  <wp:posOffset>839470</wp:posOffset>
                </wp:positionV>
                <wp:extent cx="1508760" cy="266700"/>
                <wp:effectExtent l="0" t="0" r="15240" b="19050"/>
                <wp:wrapNone/>
                <wp:docPr id="1125848658" name="Rectangle 1125848658"/>
                <wp:cNvGraphicFramePr/>
                <a:graphic xmlns:a="http://schemas.openxmlformats.org/drawingml/2006/main">
                  <a:graphicData uri="http://schemas.microsoft.com/office/word/2010/wordprocessingShape">
                    <wps:wsp>
                      <wps:cNvSpPr/>
                      <wps:spPr>
                        <a:xfrm>
                          <a:off x="0" y="0"/>
                          <a:ext cx="150876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80FDB59" id="Rectangle 1125848658" o:spid="_x0000_s1026" style="position:absolute;margin-left:132.15pt;margin-top:66.1pt;width:118.8pt;height: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" filled="f" strokecolor="red" strokeweight="2pt"/>
            </w:pict>
          </mc:Fallback>
        </mc:AlternateContent>
      </w:r>
      <w:r w:rsidR="00545DFF" w:rsidRPr="00545DFF">
        <w:rPr>
          <w:noProof/>
          <w:lang w:val="fr-CH"/>
        </w:rPr>
        <w:drawing>
          <wp:inline distT="0" distB="0" distL="0" distR="0" wp14:anchorId="1C0FCE3C" wp14:editId="1ED36636">
            <wp:extent cx="2962882" cy="1950720"/>
            <wp:effectExtent l="0" t="0" r="9525" b="0"/>
            <wp:docPr id="785877598" name="Picture 78587759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77598" name="Image 1" descr="Une image contenant texte, capture d’écran, nombre, Police&#10;&#10;Description générée automatiquement"/>
                    <pic:cNvPicPr/>
                  </pic:nvPicPr>
                  <pic:blipFill>
                    <a:blip r:embed="rId40"/>
                    <a:stretch>
                      <a:fillRect/>
                    </a:stretch>
                  </pic:blipFill>
                  <pic:spPr>
                    <a:xfrm>
                      <a:off x="0" y="0"/>
                      <a:ext cx="2966966" cy="1953409"/>
                    </a:xfrm>
                    <a:prstGeom prst="rect">
                      <a:avLst/>
                    </a:prstGeom>
                  </pic:spPr>
                </pic:pic>
              </a:graphicData>
            </a:graphic>
          </wp:inline>
        </w:drawing>
      </w:r>
    </w:p>
    <w:p w14:paraId="6F6862D8" w14:textId="77777777" w:rsidR="003A7CA8" w:rsidRDefault="003A7CA8" w:rsidP="00AD3D31">
      <w:pPr>
        <w:pStyle w:val="Paragraphedeliste"/>
        <w:tabs>
          <w:tab w:val="left" w:pos="1860"/>
        </w:tabs>
        <w:ind w:left="2520"/>
        <w:rPr>
          <w:lang w:val="fr-CH"/>
        </w:rPr>
      </w:pPr>
    </w:p>
    <w:p w14:paraId="6CBB45AE" w14:textId="77777777" w:rsidR="003A7CA8" w:rsidRDefault="003A7CA8" w:rsidP="00AD3D31">
      <w:pPr>
        <w:pStyle w:val="Paragraphedeliste"/>
        <w:tabs>
          <w:tab w:val="left" w:pos="1860"/>
        </w:tabs>
        <w:ind w:left="2520"/>
        <w:rPr>
          <w:lang w:val="fr-CH"/>
        </w:rPr>
      </w:pPr>
    </w:p>
    <w:p w14:paraId="1B321B40" w14:textId="77777777" w:rsidR="003A7CA8" w:rsidRDefault="003A7CA8" w:rsidP="00AD3D31">
      <w:pPr>
        <w:pStyle w:val="Paragraphedeliste"/>
        <w:tabs>
          <w:tab w:val="left" w:pos="1860"/>
        </w:tabs>
        <w:ind w:left="2520"/>
        <w:rPr>
          <w:lang w:val="fr-CH"/>
        </w:rPr>
      </w:pPr>
    </w:p>
    <w:p w14:paraId="2134EBF2" w14:textId="77777777" w:rsidR="003A7CA8" w:rsidRDefault="003A7CA8" w:rsidP="00AD3D31">
      <w:pPr>
        <w:pStyle w:val="Paragraphedeliste"/>
        <w:tabs>
          <w:tab w:val="left" w:pos="1860"/>
        </w:tabs>
        <w:ind w:left="2520"/>
        <w:rPr>
          <w:lang w:val="fr-CH"/>
        </w:rPr>
      </w:pPr>
    </w:p>
    <w:p w14:paraId="78287D3C" w14:textId="77777777" w:rsidR="003A7CA8" w:rsidRDefault="003A7CA8" w:rsidP="00AD3D31">
      <w:pPr>
        <w:pStyle w:val="Paragraphedeliste"/>
        <w:tabs>
          <w:tab w:val="left" w:pos="1860"/>
        </w:tabs>
        <w:ind w:left="2520"/>
        <w:rPr>
          <w:lang w:val="fr-CH"/>
        </w:rPr>
      </w:pPr>
    </w:p>
    <w:p w14:paraId="781B9227" w14:textId="12B94FC6" w:rsidR="003A7CA8" w:rsidRDefault="003A7CA8" w:rsidP="003A7CA8">
      <w:pPr>
        <w:pStyle w:val="Paragraphedeliste"/>
        <w:numPr>
          <w:ilvl w:val="0"/>
          <w:numId w:val="47"/>
        </w:numPr>
        <w:tabs>
          <w:tab w:val="left" w:pos="1860"/>
        </w:tabs>
        <w:rPr>
          <w:lang w:val="fr-CH"/>
        </w:rPr>
      </w:pPr>
      <w:r>
        <w:rPr>
          <w:lang w:val="fr-CH"/>
        </w:rPr>
        <w:lastRenderedPageBreak/>
        <w:t>Nom de jeu de classes d’entités : On choisit un nom pour le jeu de classes d’entités en sortie qui va contenir la couche Streets de sortie de l’outil.</w:t>
      </w:r>
    </w:p>
    <w:p w14:paraId="7BC0ECA9" w14:textId="77777777" w:rsidR="001951C7" w:rsidRDefault="001951C7" w:rsidP="001951C7">
      <w:pPr>
        <w:pStyle w:val="Paragraphedeliste"/>
        <w:tabs>
          <w:tab w:val="left" w:pos="1860"/>
        </w:tabs>
        <w:ind w:left="2880"/>
        <w:rPr>
          <w:lang w:val="fr-CH"/>
        </w:rPr>
      </w:pPr>
    </w:p>
    <w:p w14:paraId="12DF95BB" w14:textId="77777777" w:rsidR="00032468" w:rsidRPr="003A7CA8" w:rsidRDefault="00032468" w:rsidP="003A7CA8">
      <w:pPr>
        <w:tabs>
          <w:tab w:val="left" w:pos="1860"/>
        </w:tabs>
        <w:rPr>
          <w:lang w:val="fr-CH"/>
        </w:rPr>
      </w:pPr>
    </w:p>
    <w:p w14:paraId="5F0A540A" w14:textId="6EB53323" w:rsidR="00032468" w:rsidRDefault="003A7CA8" w:rsidP="00AD3D31">
      <w:pPr>
        <w:pStyle w:val="Paragraphedeliste"/>
        <w:tabs>
          <w:tab w:val="left" w:pos="1860"/>
        </w:tabs>
        <w:ind w:left="2520"/>
        <w:rPr>
          <w:lang w:val="fr-CH"/>
        </w:rPr>
      </w:pPr>
      <w:r w:rsidRPr="00F32660">
        <w:rPr>
          <w:noProof/>
        </w:rPr>
        <mc:AlternateContent>
          <mc:Choice Requires="wps">
            <w:drawing>
              <wp:anchor distT="0" distB="0" distL="114300" distR="114300" simplePos="0" relativeHeight="251658256" behindDoc="0" locked="0" layoutInCell="1" allowOverlap="1" wp14:anchorId="3877B43C" wp14:editId="6CF6B033">
                <wp:simplePos x="0" y="0"/>
                <wp:positionH relativeFrom="column">
                  <wp:posOffset>1664970</wp:posOffset>
                </wp:positionH>
                <wp:positionV relativeFrom="paragraph">
                  <wp:posOffset>1235075</wp:posOffset>
                </wp:positionV>
                <wp:extent cx="1508760" cy="266700"/>
                <wp:effectExtent l="0" t="0" r="15240" b="19050"/>
                <wp:wrapNone/>
                <wp:docPr id="1085798225" name="Rectangle 1085798225"/>
                <wp:cNvGraphicFramePr/>
                <a:graphic xmlns:a="http://schemas.openxmlformats.org/drawingml/2006/main">
                  <a:graphicData uri="http://schemas.microsoft.com/office/word/2010/wordprocessingShape">
                    <wps:wsp>
                      <wps:cNvSpPr/>
                      <wps:spPr>
                        <a:xfrm>
                          <a:off x="0" y="0"/>
                          <a:ext cx="150876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177033C" id="Rectangle 1085798225" o:spid="_x0000_s1026" style="position:absolute;margin-left:131.1pt;margin-top:97.25pt;width:118.8pt;height:2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" filled="f" strokecolor="red" strokeweight="2pt"/>
            </w:pict>
          </mc:Fallback>
        </mc:AlternateContent>
      </w:r>
      <w:r w:rsidRPr="003A7CA8">
        <w:rPr>
          <w:noProof/>
          <w:lang w:val="fr-CH"/>
        </w:rPr>
        <w:drawing>
          <wp:inline distT="0" distB="0" distL="0" distR="0" wp14:anchorId="61E9E2B5" wp14:editId="2285F13E">
            <wp:extent cx="2964180" cy="1973580"/>
            <wp:effectExtent l="0" t="0" r="7620" b="7620"/>
            <wp:docPr id="603184723" name="Picture 60318472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84723" name="Image 1" descr="Une image contenant texte, capture d’écran, nombre, Police&#10;&#10;Description générée automatiquement"/>
                    <pic:cNvPicPr/>
                  </pic:nvPicPr>
                  <pic:blipFill>
                    <a:blip r:embed="rId41"/>
                    <a:stretch>
                      <a:fillRect/>
                    </a:stretch>
                  </pic:blipFill>
                  <pic:spPr>
                    <a:xfrm>
                      <a:off x="0" y="0"/>
                      <a:ext cx="2970885" cy="1978044"/>
                    </a:xfrm>
                    <a:prstGeom prst="rect">
                      <a:avLst/>
                    </a:prstGeom>
                  </pic:spPr>
                </pic:pic>
              </a:graphicData>
            </a:graphic>
          </wp:inline>
        </w:drawing>
      </w:r>
    </w:p>
    <w:p w14:paraId="47F4D35E" w14:textId="77777777" w:rsidR="001951C7" w:rsidRDefault="001951C7" w:rsidP="00AD3D31">
      <w:pPr>
        <w:pStyle w:val="Paragraphedeliste"/>
        <w:tabs>
          <w:tab w:val="left" w:pos="1860"/>
        </w:tabs>
        <w:ind w:left="2520"/>
        <w:rPr>
          <w:lang w:val="fr-CH"/>
        </w:rPr>
      </w:pPr>
    </w:p>
    <w:p w14:paraId="150289FF" w14:textId="1570F553" w:rsidR="009F19BD" w:rsidRPr="009C7D0A" w:rsidRDefault="00D02632" w:rsidP="009C7D0A">
      <w:pPr>
        <w:pStyle w:val="Paragraphedeliste"/>
        <w:numPr>
          <w:ilvl w:val="0"/>
          <w:numId w:val="47"/>
        </w:numPr>
        <w:tabs>
          <w:tab w:val="left" w:pos="1860"/>
        </w:tabs>
        <w:rPr>
          <w:lang w:val="fr-CH"/>
        </w:rPr>
      </w:pPr>
      <w:r>
        <w:rPr>
          <w:lang w:val="fr-CH"/>
        </w:rPr>
        <w:t>Géodatabase : On choisit la géodatabase de sortie qui va contenir le jeu de classes d’entités ainsi que la couche Streets en sortie. Souvent c’est la géodatabase par défaut du projet ou bien on peut créer une nouvelle</w:t>
      </w:r>
      <w:r w:rsidR="00214EDB">
        <w:rPr>
          <w:lang w:val="fr-CH"/>
        </w:rPr>
        <w:t>.</w:t>
      </w:r>
    </w:p>
    <w:p w14:paraId="22A48CF8" w14:textId="77777777" w:rsidR="00032468" w:rsidRDefault="00032468" w:rsidP="00AD3D31">
      <w:pPr>
        <w:pStyle w:val="Paragraphedeliste"/>
        <w:tabs>
          <w:tab w:val="left" w:pos="1860"/>
        </w:tabs>
        <w:ind w:left="2520"/>
        <w:rPr>
          <w:lang w:val="fr-CH"/>
        </w:rPr>
      </w:pPr>
    </w:p>
    <w:p w14:paraId="1162D270" w14:textId="51281564" w:rsidR="006E19DF" w:rsidRDefault="00D02632" w:rsidP="00D02632">
      <w:pPr>
        <w:pStyle w:val="Paragraphedeliste"/>
        <w:tabs>
          <w:tab w:val="left" w:pos="1860"/>
        </w:tabs>
        <w:ind w:left="2520"/>
        <w:rPr>
          <w:lang w:val="fr-CH"/>
        </w:rPr>
      </w:pPr>
      <w:r w:rsidRPr="00F32660">
        <w:rPr>
          <w:noProof/>
        </w:rPr>
        <mc:AlternateContent>
          <mc:Choice Requires="wps">
            <w:drawing>
              <wp:anchor distT="0" distB="0" distL="114300" distR="114300" simplePos="0" relativeHeight="251658257" behindDoc="0" locked="0" layoutInCell="1" allowOverlap="1" wp14:anchorId="467C0903" wp14:editId="5AF650B0">
                <wp:simplePos x="0" y="0"/>
                <wp:positionH relativeFrom="column">
                  <wp:posOffset>1664970</wp:posOffset>
                </wp:positionH>
                <wp:positionV relativeFrom="paragraph">
                  <wp:posOffset>1553210</wp:posOffset>
                </wp:positionV>
                <wp:extent cx="1508760" cy="266700"/>
                <wp:effectExtent l="0" t="0" r="15240" b="19050"/>
                <wp:wrapNone/>
                <wp:docPr id="635654155" name="Rectangle 635654155"/>
                <wp:cNvGraphicFramePr/>
                <a:graphic xmlns:a="http://schemas.openxmlformats.org/drawingml/2006/main">
                  <a:graphicData uri="http://schemas.microsoft.com/office/word/2010/wordprocessingShape">
                    <wps:wsp>
                      <wps:cNvSpPr/>
                      <wps:spPr>
                        <a:xfrm>
                          <a:off x="0" y="0"/>
                          <a:ext cx="150876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C963865" id="Rectangle 635654155" o:spid="_x0000_s1026" style="position:absolute;margin-left:131.1pt;margin-top:122.3pt;width:118.8pt;height: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" filled="f" strokecolor="red" strokeweight="2pt"/>
            </w:pict>
          </mc:Fallback>
        </mc:AlternateContent>
      </w:r>
      <w:r w:rsidR="001951C7" w:rsidRPr="001951C7">
        <w:rPr>
          <w:noProof/>
          <w:lang w:val="fr-CH"/>
        </w:rPr>
        <w:drawing>
          <wp:inline distT="0" distB="0" distL="0" distR="0" wp14:anchorId="5F0FA68A" wp14:editId="5B3E8AE7">
            <wp:extent cx="3104515" cy="2255520"/>
            <wp:effectExtent l="0" t="0" r="635" b="0"/>
            <wp:docPr id="491602269" name="Picture 49160226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02269" name="Image 1" descr="Une image contenant texte, capture d’écran, nombre, Police&#10;&#10;Description générée automatiquement"/>
                    <pic:cNvPicPr/>
                  </pic:nvPicPr>
                  <pic:blipFill>
                    <a:blip r:embed="rId42"/>
                    <a:stretch>
                      <a:fillRect/>
                    </a:stretch>
                  </pic:blipFill>
                  <pic:spPr>
                    <a:xfrm>
                      <a:off x="0" y="0"/>
                      <a:ext cx="3109353" cy="2259035"/>
                    </a:xfrm>
                    <a:prstGeom prst="rect">
                      <a:avLst/>
                    </a:prstGeom>
                  </pic:spPr>
                </pic:pic>
              </a:graphicData>
            </a:graphic>
          </wp:inline>
        </w:drawing>
      </w:r>
    </w:p>
    <w:p w14:paraId="288C8F2F" w14:textId="77777777" w:rsidR="009C7D0A" w:rsidRDefault="009C7D0A" w:rsidP="009C7D0A">
      <w:pPr>
        <w:pStyle w:val="Paragraphedeliste"/>
        <w:numPr>
          <w:ilvl w:val="0"/>
          <w:numId w:val="47"/>
        </w:numPr>
        <w:tabs>
          <w:tab w:val="left" w:pos="1860"/>
        </w:tabs>
        <w:rPr>
          <w:lang w:val="fr-CH"/>
        </w:rPr>
      </w:pPr>
      <w:r>
        <w:rPr>
          <w:lang w:val="fr-CH"/>
        </w:rPr>
        <w:t xml:space="preserve">Options : </w:t>
      </w:r>
    </w:p>
    <w:p w14:paraId="335DBD51" w14:textId="1AAC116D" w:rsidR="009C7D0A" w:rsidRPr="0077220C" w:rsidRDefault="000F33D7" w:rsidP="009C7D0A">
      <w:pPr>
        <w:pStyle w:val="Paragraphedeliste"/>
        <w:tabs>
          <w:tab w:val="left" w:pos="1860"/>
        </w:tabs>
        <w:ind w:left="2880"/>
      </w:pPr>
      <w:r>
        <w:rPr>
          <w:lang w:val="fr-CH"/>
        </w:rPr>
        <w:t xml:space="preserve">8.1 - </w:t>
      </w:r>
      <w:r w:rsidR="009C7D0A">
        <w:rPr>
          <w:lang w:val="fr-CH"/>
        </w:rPr>
        <w:t xml:space="preserve">Extraction pour : </w:t>
      </w:r>
      <w:r w:rsidR="009C7D0A" w:rsidRPr="0077220C">
        <w:t>Cette option permet de choisir si on extrait les Streets (de TOULOUSE) pour une étude d’indice de livrabilité, dans ce cas des champs nécessaires dans cette étude y seront ajoutés automatiquement.</w:t>
      </w:r>
    </w:p>
    <w:p w14:paraId="2E348B97" w14:textId="77777777" w:rsidR="009C7D0A" w:rsidRDefault="009C7D0A" w:rsidP="009C7D0A">
      <w:pPr>
        <w:pStyle w:val="Paragraphedeliste"/>
        <w:tabs>
          <w:tab w:val="left" w:pos="1860"/>
        </w:tabs>
        <w:ind w:left="2880"/>
      </w:pPr>
      <w:r w:rsidRPr="0077220C">
        <w:t xml:space="preserve">Dans notre cas ce champ reste vide. </w:t>
      </w:r>
    </w:p>
    <w:p w14:paraId="30DBFE6B" w14:textId="77777777" w:rsidR="009C7D0A" w:rsidRDefault="009C7D0A" w:rsidP="009C7D0A">
      <w:pPr>
        <w:pStyle w:val="Paragraphedeliste"/>
        <w:tabs>
          <w:tab w:val="left" w:pos="1860"/>
        </w:tabs>
        <w:ind w:left="2880"/>
      </w:pPr>
    </w:p>
    <w:p w14:paraId="030612BF" w14:textId="34224E7C" w:rsidR="009C7D0A" w:rsidRPr="009C7D0A" w:rsidRDefault="009C7D0A" w:rsidP="009C7D0A">
      <w:pPr>
        <w:pStyle w:val="Paragraphedeliste"/>
        <w:tabs>
          <w:tab w:val="left" w:pos="1860"/>
        </w:tabs>
        <w:ind w:left="2880"/>
      </w:pPr>
      <w:r w:rsidRPr="009C7D0A">
        <w:t>.</w:t>
      </w:r>
    </w:p>
    <w:p w14:paraId="48BFDF3C" w14:textId="46D6F756" w:rsidR="009C7D0A" w:rsidRDefault="005B7B2D" w:rsidP="00D02632">
      <w:pPr>
        <w:pStyle w:val="Paragraphedeliste"/>
        <w:tabs>
          <w:tab w:val="left" w:pos="1860"/>
        </w:tabs>
        <w:ind w:left="2520"/>
        <w:rPr>
          <w:lang w:val="fr-CH"/>
        </w:rPr>
      </w:pPr>
      <w:r w:rsidRPr="00F32660">
        <w:rPr>
          <w:noProof/>
        </w:rPr>
        <w:lastRenderedPageBreak/>
        <mc:AlternateContent>
          <mc:Choice Requires="wps">
            <w:drawing>
              <wp:anchor distT="0" distB="0" distL="114300" distR="114300" simplePos="0" relativeHeight="251658258" behindDoc="0" locked="0" layoutInCell="1" allowOverlap="1" wp14:anchorId="02026F3D" wp14:editId="4F642EC1">
                <wp:simplePos x="0" y="0"/>
                <wp:positionH relativeFrom="column">
                  <wp:posOffset>1708785</wp:posOffset>
                </wp:positionH>
                <wp:positionV relativeFrom="paragraph">
                  <wp:posOffset>1144270</wp:posOffset>
                </wp:positionV>
                <wp:extent cx="1524000" cy="434340"/>
                <wp:effectExtent l="0" t="0" r="19050" b="22860"/>
                <wp:wrapNone/>
                <wp:docPr id="2142975772" name="Rectangle 2142975772"/>
                <wp:cNvGraphicFramePr/>
                <a:graphic xmlns:a="http://schemas.openxmlformats.org/drawingml/2006/main">
                  <a:graphicData uri="http://schemas.microsoft.com/office/word/2010/wordprocessingShape">
                    <wps:wsp>
                      <wps:cNvSpPr/>
                      <wps:spPr>
                        <a:xfrm>
                          <a:off x="0" y="0"/>
                          <a:ext cx="1524000" cy="434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DFA4A9D" id="Rectangle 2142975772" o:spid="_x0000_s1026" style="position:absolute;margin-left:134.55pt;margin-top:90.1pt;width:120pt;height:34.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" filled="f" strokecolor="red" strokeweight="2pt"/>
            </w:pict>
          </mc:Fallback>
        </mc:AlternateContent>
      </w:r>
      <w:r w:rsidR="001440BF" w:rsidRPr="001440BF">
        <w:rPr>
          <w:noProof/>
        </w:rPr>
        <w:t xml:space="preserve"> </w:t>
      </w:r>
      <w:r w:rsidR="001440BF" w:rsidRPr="001440BF">
        <w:rPr>
          <w:noProof/>
          <w:lang w:val="fr-CH"/>
        </w:rPr>
        <w:drawing>
          <wp:inline distT="0" distB="0" distL="0" distR="0" wp14:anchorId="49F93E1E" wp14:editId="4B0591BC">
            <wp:extent cx="2430780" cy="1719065"/>
            <wp:effectExtent l="0" t="0" r="7620" b="0"/>
            <wp:docPr id="727035906" name="Picture 72703590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35906" name="Image 1" descr="Une image contenant texte, capture d’écran, Police, nombre&#10;&#10;Description générée automatiquement"/>
                    <pic:cNvPicPr/>
                  </pic:nvPicPr>
                  <pic:blipFill>
                    <a:blip r:embed="rId43"/>
                    <a:stretch>
                      <a:fillRect/>
                    </a:stretch>
                  </pic:blipFill>
                  <pic:spPr>
                    <a:xfrm>
                      <a:off x="0" y="0"/>
                      <a:ext cx="2438355" cy="1724422"/>
                    </a:xfrm>
                    <a:prstGeom prst="rect">
                      <a:avLst/>
                    </a:prstGeom>
                  </pic:spPr>
                </pic:pic>
              </a:graphicData>
            </a:graphic>
          </wp:inline>
        </w:drawing>
      </w:r>
    </w:p>
    <w:p w14:paraId="569E7EC6" w14:textId="77777777" w:rsidR="000F33D7" w:rsidRDefault="000F33D7" w:rsidP="000E5169">
      <w:pPr>
        <w:pStyle w:val="Paragraphedeliste"/>
        <w:tabs>
          <w:tab w:val="left" w:pos="1860"/>
        </w:tabs>
        <w:ind w:left="2880"/>
      </w:pPr>
    </w:p>
    <w:p w14:paraId="28FEBFEB" w14:textId="07417D8A" w:rsidR="000E5169" w:rsidRDefault="000F33D7" w:rsidP="000E5169">
      <w:pPr>
        <w:pStyle w:val="Paragraphedeliste"/>
        <w:tabs>
          <w:tab w:val="left" w:pos="1860"/>
        </w:tabs>
        <w:ind w:left="2880"/>
      </w:pPr>
      <w:r>
        <w:t xml:space="preserve">8.2 - </w:t>
      </w:r>
      <w:r w:rsidR="000E5169">
        <w:t xml:space="preserve">Paramètre d’environnement : Choix de la projection. </w:t>
      </w:r>
      <w:r w:rsidR="000E5169" w:rsidRPr="009C7D0A">
        <w:t>Cette option permet de choisir si on veut que le jeu de classes d’entités créé ainsi que la couche Streets (TOULOUSE) extraite soient projetés en un système de coordonnées précisément.</w:t>
      </w:r>
    </w:p>
    <w:p w14:paraId="48F80143" w14:textId="2A18D3A7" w:rsidR="000E5169" w:rsidRDefault="000E5169" w:rsidP="000E5169">
      <w:pPr>
        <w:pStyle w:val="Paragraphedeliste"/>
        <w:tabs>
          <w:tab w:val="left" w:pos="1860"/>
        </w:tabs>
        <w:ind w:left="2880"/>
      </w:pPr>
      <w:r w:rsidRPr="009C7D0A">
        <w:t>Dans notre cas ce champ reste vide et tout est projetés par défaut en WGS 1984</w:t>
      </w:r>
    </w:p>
    <w:p w14:paraId="7440AA25" w14:textId="3FDB79F4" w:rsidR="000F33D7" w:rsidRPr="000E5169" w:rsidRDefault="001440BF" w:rsidP="000E5169">
      <w:pPr>
        <w:pStyle w:val="Paragraphedeliste"/>
        <w:tabs>
          <w:tab w:val="left" w:pos="1860"/>
        </w:tabs>
        <w:ind w:left="2880"/>
      </w:pPr>
      <w:r w:rsidRPr="00F32660">
        <w:rPr>
          <w:noProof/>
        </w:rPr>
        <mc:AlternateContent>
          <mc:Choice Requires="wps">
            <w:drawing>
              <wp:anchor distT="0" distB="0" distL="114300" distR="114300" simplePos="0" relativeHeight="251658266" behindDoc="0" locked="0" layoutInCell="1" allowOverlap="1" wp14:anchorId="0F36D33E" wp14:editId="14FCF2D5">
                <wp:simplePos x="0" y="0"/>
                <wp:positionH relativeFrom="column">
                  <wp:posOffset>1824990</wp:posOffset>
                </wp:positionH>
                <wp:positionV relativeFrom="paragraph">
                  <wp:posOffset>787400</wp:posOffset>
                </wp:positionV>
                <wp:extent cx="2705100" cy="533400"/>
                <wp:effectExtent l="0" t="0" r="19050" b="19050"/>
                <wp:wrapNone/>
                <wp:docPr id="1231531070" name="Rectangle 1231531070"/>
                <wp:cNvGraphicFramePr/>
                <a:graphic xmlns:a="http://schemas.openxmlformats.org/drawingml/2006/main">
                  <a:graphicData uri="http://schemas.microsoft.com/office/word/2010/wordprocessingShape">
                    <wps:wsp>
                      <wps:cNvSpPr/>
                      <wps:spPr>
                        <a:xfrm>
                          <a:off x="0" y="0"/>
                          <a:ext cx="2705100" cy="533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F30A9ED" id="Rectangle 1231531070" o:spid="_x0000_s1026" style="position:absolute;margin-left:143.7pt;margin-top:62pt;width:213pt;height:42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" filled="f" strokecolor="red" strokeweight="2pt"/>
            </w:pict>
          </mc:Fallback>
        </mc:AlternateContent>
      </w:r>
      <w:r w:rsidR="000F33D7" w:rsidRPr="000F33D7">
        <w:rPr>
          <w:noProof/>
        </w:rPr>
        <w:drawing>
          <wp:inline distT="0" distB="0" distL="0" distR="0" wp14:anchorId="41EEC517" wp14:editId="0BD39CD0">
            <wp:extent cx="2814549" cy="2240280"/>
            <wp:effectExtent l="0" t="0" r="5080" b="7620"/>
            <wp:docPr id="1659557825" name="Picture 165955782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7825" name="Image 1" descr="Une image contenant texte, capture d’écran, Police, nombre&#10;&#10;Description générée automatiquement"/>
                    <pic:cNvPicPr/>
                  </pic:nvPicPr>
                  <pic:blipFill>
                    <a:blip r:embed="rId44"/>
                    <a:stretch>
                      <a:fillRect/>
                    </a:stretch>
                  </pic:blipFill>
                  <pic:spPr>
                    <a:xfrm>
                      <a:off x="0" y="0"/>
                      <a:ext cx="2824289" cy="2248033"/>
                    </a:xfrm>
                    <a:prstGeom prst="rect">
                      <a:avLst/>
                    </a:prstGeom>
                  </pic:spPr>
                </pic:pic>
              </a:graphicData>
            </a:graphic>
          </wp:inline>
        </w:drawing>
      </w:r>
    </w:p>
    <w:p w14:paraId="734338E8" w14:textId="77777777" w:rsidR="006E19DF" w:rsidRDefault="006E19DF" w:rsidP="005B7B2D">
      <w:pPr>
        <w:tabs>
          <w:tab w:val="left" w:pos="1860"/>
        </w:tabs>
        <w:rPr>
          <w:lang w:val="fr-CH"/>
        </w:rPr>
      </w:pPr>
    </w:p>
    <w:p w14:paraId="3E498AC6" w14:textId="2C576882" w:rsidR="005B7B2D" w:rsidRDefault="005B7B2D" w:rsidP="005B7B2D">
      <w:pPr>
        <w:tabs>
          <w:tab w:val="left" w:pos="1860"/>
        </w:tabs>
        <w:rPr>
          <w:lang w:val="fr-CH"/>
        </w:rPr>
      </w:pPr>
    </w:p>
    <w:p w14:paraId="07240639" w14:textId="77777777" w:rsidR="005B7B2D" w:rsidRDefault="005B7B2D" w:rsidP="005B7B2D">
      <w:pPr>
        <w:tabs>
          <w:tab w:val="left" w:pos="1860"/>
        </w:tabs>
        <w:rPr>
          <w:lang w:val="fr-CH"/>
        </w:rPr>
      </w:pPr>
    </w:p>
    <w:p w14:paraId="6FE72911" w14:textId="77777777" w:rsidR="005B7B2D" w:rsidRDefault="005B7B2D" w:rsidP="005B7B2D">
      <w:pPr>
        <w:tabs>
          <w:tab w:val="left" w:pos="1860"/>
        </w:tabs>
        <w:rPr>
          <w:lang w:val="fr-CH"/>
        </w:rPr>
      </w:pPr>
    </w:p>
    <w:p w14:paraId="0D1A13E9" w14:textId="1AB09D61" w:rsidR="005B7B2D" w:rsidRDefault="005B7B2D" w:rsidP="005B7B2D">
      <w:pPr>
        <w:tabs>
          <w:tab w:val="left" w:pos="1860"/>
        </w:tabs>
        <w:rPr>
          <w:lang w:val="fr-CH"/>
        </w:rPr>
      </w:pPr>
    </w:p>
    <w:p w14:paraId="7471102C" w14:textId="60579C79" w:rsidR="005B7B2D" w:rsidRPr="005B7B2D" w:rsidRDefault="005B7B2D" w:rsidP="005B7B2D">
      <w:pPr>
        <w:tabs>
          <w:tab w:val="left" w:pos="1860"/>
        </w:tabs>
        <w:rPr>
          <w:lang w:val="fr-CH"/>
        </w:rPr>
      </w:pPr>
    </w:p>
    <w:p w14:paraId="44FC6794" w14:textId="77777777" w:rsidR="0007085C" w:rsidRPr="00E80ABD" w:rsidRDefault="0007085C" w:rsidP="0007085C">
      <w:pPr>
        <w:tabs>
          <w:tab w:val="left" w:pos="1860"/>
        </w:tabs>
        <w:rPr>
          <w:lang w:val="fr-CH"/>
        </w:rPr>
      </w:pPr>
    </w:p>
    <w:p w14:paraId="221E6B90" w14:textId="39D2DB5D" w:rsidR="0007085C" w:rsidRDefault="00B73BDD" w:rsidP="00E54D8D">
      <w:pPr>
        <w:pStyle w:val="Paragraphedeliste"/>
        <w:numPr>
          <w:ilvl w:val="6"/>
          <w:numId w:val="34"/>
        </w:numPr>
        <w:tabs>
          <w:tab w:val="left" w:pos="1860"/>
        </w:tabs>
        <w:rPr>
          <w:lang w:val="fr-CH"/>
        </w:rPr>
      </w:pPr>
      <w:r>
        <w:rPr>
          <w:lang w:val="fr-CH"/>
        </w:rPr>
        <w:t>L’outil « </w:t>
      </w:r>
      <w:r w:rsidRPr="00B73BDD">
        <w:rPr>
          <w:b/>
          <w:bCs/>
          <w:i/>
          <w:iCs/>
          <w:lang w:val="fr-CH"/>
        </w:rPr>
        <w:t>Construire le réseau de transport multimodal</w:t>
      </w:r>
      <w:r>
        <w:rPr>
          <w:lang w:val="fr-CH"/>
        </w:rPr>
        <w:t> »</w:t>
      </w:r>
      <w:r w:rsidR="0007085C" w:rsidRPr="00E54D8D">
        <w:rPr>
          <w:lang w:val="fr-CH"/>
        </w:rPr>
        <w:t xml:space="preserve"> : Avec la couche de rues extraite en main, le deuxième outil de la boîte à outils a été utilisé. Cet outil prend en entrée la couche de rues, les données GTFS et le modèle (.xml), et génère un jeu de données réseau complet. Le jeu de données réseau est intégré</w:t>
      </w:r>
      <w:r w:rsidR="00261FE2">
        <w:rPr>
          <w:lang w:val="fr-CH"/>
        </w:rPr>
        <w:t xml:space="preserve"> </w:t>
      </w:r>
      <w:r w:rsidR="0007085C" w:rsidRPr="00E54D8D">
        <w:rPr>
          <w:lang w:val="fr-CH"/>
        </w:rPr>
        <w:t>dans les contenus de la géodatabase, facilitant les analyses ultérieures.</w:t>
      </w:r>
    </w:p>
    <w:p w14:paraId="01EF5246" w14:textId="77777777" w:rsidR="00261FE2" w:rsidRDefault="00261FE2" w:rsidP="00261FE2">
      <w:pPr>
        <w:pStyle w:val="Paragraphedeliste"/>
        <w:tabs>
          <w:tab w:val="left" w:pos="1860"/>
        </w:tabs>
        <w:ind w:left="2520"/>
        <w:rPr>
          <w:lang w:val="fr-CH"/>
        </w:rPr>
      </w:pPr>
    </w:p>
    <w:p w14:paraId="160A6ADE" w14:textId="77777777" w:rsidR="00A96B52" w:rsidRPr="00A96B52" w:rsidRDefault="00AB4228" w:rsidP="00A96B52">
      <w:pPr>
        <w:pStyle w:val="Paragraphedeliste"/>
        <w:numPr>
          <w:ilvl w:val="0"/>
          <w:numId w:val="48"/>
        </w:numPr>
        <w:tabs>
          <w:tab w:val="left" w:pos="1860"/>
        </w:tabs>
      </w:pPr>
      <w:r>
        <w:rPr>
          <w:lang w:val="fr-CH"/>
        </w:rPr>
        <w:t>Jeu de classes d’en</w:t>
      </w:r>
      <w:r w:rsidR="00170A96">
        <w:rPr>
          <w:lang w:val="fr-CH"/>
        </w:rPr>
        <w:t xml:space="preserve">tités contenant la couche Streets : </w:t>
      </w:r>
      <w:r w:rsidR="00A96B52" w:rsidRPr="00A96B52">
        <w:t xml:space="preserve">On choisit le jeu de classes d’entités qui </w:t>
      </w:r>
      <w:r w:rsidR="00A96B52" w:rsidRPr="00A96B52">
        <w:lastRenderedPageBreak/>
        <w:t>contient la couche Streets (TOULOUSE) créé par l’outil d’avant.</w:t>
      </w:r>
    </w:p>
    <w:p w14:paraId="5AD30F6E" w14:textId="28B2952D" w:rsidR="001A08D6" w:rsidRPr="00A96B52" w:rsidRDefault="001A08D6" w:rsidP="00A96B52">
      <w:pPr>
        <w:tabs>
          <w:tab w:val="left" w:pos="1860"/>
        </w:tabs>
        <w:ind w:left="2520"/>
        <w:rPr>
          <w:lang w:val="fr-CH"/>
        </w:rPr>
      </w:pPr>
    </w:p>
    <w:p w14:paraId="3F12008A" w14:textId="2A62154F" w:rsidR="00D53F57" w:rsidRDefault="00025866" w:rsidP="00D53F57">
      <w:pPr>
        <w:pStyle w:val="Paragraphedeliste"/>
        <w:tabs>
          <w:tab w:val="left" w:pos="1860"/>
        </w:tabs>
        <w:ind w:left="2880"/>
        <w:rPr>
          <w:lang w:val="fr-CH"/>
        </w:rPr>
      </w:pPr>
      <w:r w:rsidRPr="00F32660">
        <w:rPr>
          <w:noProof/>
        </w:rPr>
        <mc:AlternateContent>
          <mc:Choice Requires="wps">
            <w:drawing>
              <wp:anchor distT="0" distB="0" distL="114300" distR="114300" simplePos="0" relativeHeight="251658259" behindDoc="0" locked="0" layoutInCell="1" allowOverlap="1" wp14:anchorId="4F45AD3B" wp14:editId="6C74E5BA">
                <wp:simplePos x="0" y="0"/>
                <wp:positionH relativeFrom="column">
                  <wp:posOffset>1884045</wp:posOffset>
                </wp:positionH>
                <wp:positionV relativeFrom="paragraph">
                  <wp:posOffset>818515</wp:posOffset>
                </wp:positionV>
                <wp:extent cx="1996440" cy="358140"/>
                <wp:effectExtent l="0" t="0" r="22860" b="22860"/>
                <wp:wrapNone/>
                <wp:docPr id="125754843" name="Rectangle 125754843"/>
                <wp:cNvGraphicFramePr/>
                <a:graphic xmlns:a="http://schemas.openxmlformats.org/drawingml/2006/main">
                  <a:graphicData uri="http://schemas.microsoft.com/office/word/2010/wordprocessingShape">
                    <wps:wsp>
                      <wps:cNvSpPr/>
                      <wps:spPr>
                        <a:xfrm>
                          <a:off x="0" y="0"/>
                          <a:ext cx="1996440" cy="358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57D8D5F" id="Rectangle 125754843" o:spid="_x0000_s1026" style="position:absolute;margin-left:148.35pt;margin-top:64.45pt;width:157.2pt;height:28.2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" filled="f" strokecolor="red" strokeweight="2pt"/>
            </w:pict>
          </mc:Fallback>
        </mc:AlternateContent>
      </w:r>
      <w:r w:rsidR="00D53F57" w:rsidRPr="00D53F57">
        <w:rPr>
          <w:noProof/>
          <w:lang w:val="fr-CH"/>
        </w:rPr>
        <w:drawing>
          <wp:inline distT="0" distB="0" distL="0" distR="0" wp14:anchorId="072D7201" wp14:editId="2DF14AE7">
            <wp:extent cx="2947035" cy="2186940"/>
            <wp:effectExtent l="0" t="0" r="5715" b="3810"/>
            <wp:docPr id="398532012" name="Picture 398532012"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2012" name="Image 1" descr="Une image contenant texte, Police, ligne, nombre&#10;&#10;Description générée automatiquement"/>
                    <pic:cNvPicPr/>
                  </pic:nvPicPr>
                  <pic:blipFill>
                    <a:blip r:embed="rId45"/>
                    <a:stretch>
                      <a:fillRect/>
                    </a:stretch>
                  </pic:blipFill>
                  <pic:spPr>
                    <a:xfrm>
                      <a:off x="0" y="0"/>
                      <a:ext cx="2962565" cy="2198465"/>
                    </a:xfrm>
                    <a:prstGeom prst="rect">
                      <a:avLst/>
                    </a:prstGeom>
                  </pic:spPr>
                </pic:pic>
              </a:graphicData>
            </a:graphic>
          </wp:inline>
        </w:drawing>
      </w:r>
    </w:p>
    <w:p w14:paraId="1221A0AA" w14:textId="77777777" w:rsidR="009B1FA1" w:rsidRDefault="009B1FA1" w:rsidP="00D53F57">
      <w:pPr>
        <w:pStyle w:val="Paragraphedeliste"/>
        <w:tabs>
          <w:tab w:val="left" w:pos="1860"/>
        </w:tabs>
        <w:ind w:left="2880"/>
        <w:rPr>
          <w:lang w:val="fr-CH"/>
        </w:rPr>
      </w:pPr>
    </w:p>
    <w:p w14:paraId="29087DB7" w14:textId="77777777" w:rsidR="009B1FA1" w:rsidRDefault="009B1FA1" w:rsidP="00D53F57">
      <w:pPr>
        <w:pStyle w:val="Paragraphedeliste"/>
        <w:tabs>
          <w:tab w:val="left" w:pos="1860"/>
        </w:tabs>
        <w:ind w:left="2880"/>
        <w:rPr>
          <w:lang w:val="fr-CH"/>
        </w:rPr>
      </w:pPr>
    </w:p>
    <w:p w14:paraId="7015B967" w14:textId="77777777" w:rsidR="009B1FA1" w:rsidRDefault="009B1FA1" w:rsidP="00D53F57">
      <w:pPr>
        <w:pStyle w:val="Paragraphedeliste"/>
        <w:tabs>
          <w:tab w:val="left" w:pos="1860"/>
        </w:tabs>
        <w:ind w:left="2880"/>
        <w:rPr>
          <w:lang w:val="fr-CH"/>
        </w:rPr>
      </w:pPr>
    </w:p>
    <w:p w14:paraId="4AA362E2" w14:textId="77777777" w:rsidR="009B1FA1" w:rsidRDefault="009B1FA1" w:rsidP="00D53F57">
      <w:pPr>
        <w:pStyle w:val="Paragraphedeliste"/>
        <w:tabs>
          <w:tab w:val="left" w:pos="1860"/>
        </w:tabs>
        <w:ind w:left="2880"/>
        <w:rPr>
          <w:lang w:val="fr-CH"/>
        </w:rPr>
      </w:pPr>
    </w:p>
    <w:p w14:paraId="5AD25043" w14:textId="77777777" w:rsidR="009B1FA1" w:rsidRDefault="009B1FA1" w:rsidP="00D53F57">
      <w:pPr>
        <w:pStyle w:val="Paragraphedeliste"/>
        <w:tabs>
          <w:tab w:val="left" w:pos="1860"/>
        </w:tabs>
        <w:ind w:left="2880"/>
        <w:rPr>
          <w:lang w:val="fr-CH"/>
        </w:rPr>
      </w:pPr>
    </w:p>
    <w:p w14:paraId="26057C6E" w14:textId="032344F6" w:rsidR="00961AEC" w:rsidRPr="00961AEC" w:rsidRDefault="00A96B52" w:rsidP="00961AEC">
      <w:pPr>
        <w:pStyle w:val="Paragraphedeliste"/>
        <w:numPr>
          <w:ilvl w:val="0"/>
          <w:numId w:val="48"/>
        </w:numPr>
        <w:tabs>
          <w:tab w:val="left" w:pos="1860"/>
        </w:tabs>
      </w:pPr>
      <w:r>
        <w:rPr>
          <w:lang w:val="fr-CH"/>
        </w:rPr>
        <w:t>Dossier contenant les données GTFS :</w:t>
      </w:r>
      <w:r w:rsidR="00961AEC">
        <w:rPr>
          <w:lang w:val="fr-CH"/>
        </w:rPr>
        <w:t xml:space="preserve"> </w:t>
      </w:r>
      <w:r w:rsidR="00961AEC" w:rsidRPr="00961AEC">
        <w:t xml:space="preserve">On choisit un fichier (dézippé) de données GTFS dans notre cas ils </w:t>
      </w:r>
      <w:r w:rsidR="00961AEC" w:rsidRPr="00961AEC">
        <w:rPr>
          <w:b/>
          <w:bCs/>
        </w:rPr>
        <w:t>sont</w:t>
      </w:r>
      <w:r w:rsidR="00961AEC" w:rsidRPr="00961AEC">
        <w:t xml:space="preserve"> téléchargés de data-toulouse-metropole.fr (puis dézippé).On peut mettre plusieurs GTFS (de la ville, de la région ou autres) pour une meilleure précision</w:t>
      </w:r>
    </w:p>
    <w:p w14:paraId="0E30245B" w14:textId="3B833D03" w:rsidR="001A08D6" w:rsidRDefault="001A08D6" w:rsidP="00961AEC">
      <w:pPr>
        <w:pStyle w:val="Paragraphedeliste"/>
        <w:tabs>
          <w:tab w:val="left" w:pos="1860"/>
        </w:tabs>
        <w:ind w:left="2880"/>
        <w:rPr>
          <w:lang w:val="fr-CH"/>
        </w:rPr>
      </w:pPr>
    </w:p>
    <w:p w14:paraId="1B954D4B" w14:textId="285F3516" w:rsidR="009B1FA1" w:rsidRDefault="00961AEC" w:rsidP="00961AEC">
      <w:pPr>
        <w:pStyle w:val="Paragraphedeliste"/>
        <w:tabs>
          <w:tab w:val="left" w:pos="1860"/>
        </w:tabs>
        <w:ind w:left="2880"/>
        <w:rPr>
          <w:lang w:val="fr-CH"/>
        </w:rPr>
      </w:pPr>
      <w:r w:rsidRPr="00F32660">
        <w:rPr>
          <w:noProof/>
        </w:rPr>
        <mc:AlternateContent>
          <mc:Choice Requires="wps">
            <w:drawing>
              <wp:anchor distT="0" distB="0" distL="114300" distR="114300" simplePos="0" relativeHeight="251658260" behindDoc="0" locked="0" layoutInCell="1" allowOverlap="1" wp14:anchorId="678449AF" wp14:editId="031CC36C">
                <wp:simplePos x="0" y="0"/>
                <wp:positionH relativeFrom="column">
                  <wp:posOffset>1863090</wp:posOffset>
                </wp:positionH>
                <wp:positionV relativeFrom="paragraph">
                  <wp:posOffset>883920</wp:posOffset>
                </wp:positionV>
                <wp:extent cx="2148840" cy="487680"/>
                <wp:effectExtent l="0" t="0" r="22860" b="26670"/>
                <wp:wrapNone/>
                <wp:docPr id="751414057" name="Rectangle 751414057"/>
                <wp:cNvGraphicFramePr/>
                <a:graphic xmlns:a="http://schemas.openxmlformats.org/drawingml/2006/main">
                  <a:graphicData uri="http://schemas.microsoft.com/office/word/2010/wordprocessingShape">
                    <wps:wsp>
                      <wps:cNvSpPr/>
                      <wps:spPr>
                        <a:xfrm>
                          <a:off x="0" y="0"/>
                          <a:ext cx="2148840" cy="4876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1A24AAA" id="Rectangle 751414057" o:spid="_x0000_s1026" style="position:absolute;margin-left:146.7pt;margin-top:69.6pt;width:169.2pt;height:38.4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" filled="f" strokecolor="red" strokeweight="2pt"/>
            </w:pict>
          </mc:Fallback>
        </mc:AlternateContent>
      </w:r>
      <w:r w:rsidR="009B1FA1" w:rsidRPr="009B1FA1">
        <w:rPr>
          <w:noProof/>
          <w:lang w:val="fr-CH"/>
        </w:rPr>
        <w:drawing>
          <wp:inline distT="0" distB="0" distL="0" distR="0" wp14:anchorId="25FDC18D" wp14:editId="56222C5F">
            <wp:extent cx="3253983" cy="1874520"/>
            <wp:effectExtent l="0" t="0" r="3810" b="0"/>
            <wp:docPr id="1019069713" name="Picture 10190697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9713" name="Image 1" descr="Une image contenant texte, capture d’écran, Police, nombre&#10;&#10;Description générée automatiquement"/>
                    <pic:cNvPicPr/>
                  </pic:nvPicPr>
                  <pic:blipFill>
                    <a:blip r:embed="rId46"/>
                    <a:stretch>
                      <a:fillRect/>
                    </a:stretch>
                  </pic:blipFill>
                  <pic:spPr>
                    <a:xfrm>
                      <a:off x="0" y="0"/>
                      <a:ext cx="3256259" cy="1875831"/>
                    </a:xfrm>
                    <a:prstGeom prst="rect">
                      <a:avLst/>
                    </a:prstGeom>
                  </pic:spPr>
                </pic:pic>
              </a:graphicData>
            </a:graphic>
          </wp:inline>
        </w:drawing>
      </w:r>
    </w:p>
    <w:p w14:paraId="42B89264" w14:textId="6B6063BD" w:rsidR="00F353EC" w:rsidRPr="00F353EC" w:rsidRDefault="00961AEC" w:rsidP="00F353EC">
      <w:pPr>
        <w:pStyle w:val="Paragraphedeliste"/>
        <w:numPr>
          <w:ilvl w:val="0"/>
          <w:numId w:val="48"/>
        </w:numPr>
        <w:tabs>
          <w:tab w:val="left" w:pos="1860"/>
        </w:tabs>
      </w:pPr>
      <w:r w:rsidRPr="00961AEC">
        <w:rPr>
          <w:lang w:val="fr-CH"/>
        </w:rPr>
        <w:t>Modèle pour construire le réseau de transport  multimodal :</w:t>
      </w:r>
      <w:r w:rsidR="00F353EC" w:rsidRPr="00F353EC">
        <w:rPr>
          <w:rFonts w:asciiTheme="minorHAnsi" w:eastAsiaTheme="minorEastAsia" w:hAnsi="Calibri" w:cstheme="minorBidi"/>
          <w:color w:val="000000" w:themeColor="text1"/>
          <w:kern w:val="24"/>
          <w:sz w:val="36"/>
          <w:szCs w:val="36"/>
          <w:lang w:eastAsia="fr-FR"/>
        </w:rPr>
        <w:t xml:space="preserve"> </w:t>
      </w:r>
      <w:r w:rsidR="00F353EC" w:rsidRPr="00F353EC">
        <w:t>On choisit un modèle de construction de notre réseau pour pouvoir paramétrer le réseau construit. Dans notre cas on met un modèle standard qui est à disposition dans le répertoire de stockage TODO</w:t>
      </w:r>
    </w:p>
    <w:p w14:paraId="4810A422" w14:textId="1807F117" w:rsidR="00953B62" w:rsidRDefault="00953B62" w:rsidP="00F353EC">
      <w:pPr>
        <w:pStyle w:val="Paragraphedeliste"/>
        <w:tabs>
          <w:tab w:val="left" w:pos="1860"/>
        </w:tabs>
        <w:ind w:left="2880"/>
        <w:rPr>
          <w:lang w:val="fr-CH"/>
        </w:rPr>
      </w:pPr>
    </w:p>
    <w:p w14:paraId="1A47FC1A" w14:textId="03B8B947" w:rsidR="00D53F57" w:rsidRPr="00961AEC" w:rsidRDefault="00953B62" w:rsidP="00F353EC">
      <w:pPr>
        <w:pStyle w:val="Paragraphedeliste"/>
        <w:tabs>
          <w:tab w:val="left" w:pos="1860"/>
        </w:tabs>
        <w:ind w:left="2880"/>
        <w:rPr>
          <w:lang w:val="fr-CH"/>
        </w:rPr>
      </w:pPr>
      <w:r w:rsidRPr="00F32660">
        <w:rPr>
          <w:noProof/>
        </w:rPr>
        <w:lastRenderedPageBreak/>
        <mc:AlternateContent>
          <mc:Choice Requires="wps">
            <w:drawing>
              <wp:anchor distT="0" distB="0" distL="114300" distR="114300" simplePos="0" relativeHeight="251658261" behindDoc="0" locked="0" layoutInCell="1" allowOverlap="1" wp14:anchorId="04950682" wp14:editId="7232C851">
                <wp:simplePos x="0" y="0"/>
                <wp:positionH relativeFrom="margin">
                  <wp:align>right</wp:align>
                </wp:positionH>
                <wp:positionV relativeFrom="paragraph">
                  <wp:posOffset>1895475</wp:posOffset>
                </wp:positionV>
                <wp:extent cx="2453640" cy="358140"/>
                <wp:effectExtent l="0" t="0" r="22860" b="22860"/>
                <wp:wrapNone/>
                <wp:docPr id="2113337302" name="Rectangle 2113337302"/>
                <wp:cNvGraphicFramePr/>
                <a:graphic xmlns:a="http://schemas.openxmlformats.org/drawingml/2006/main">
                  <a:graphicData uri="http://schemas.microsoft.com/office/word/2010/wordprocessingShape">
                    <wps:wsp>
                      <wps:cNvSpPr/>
                      <wps:spPr>
                        <a:xfrm>
                          <a:off x="0" y="0"/>
                          <a:ext cx="2453640" cy="358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55793AA" id="Rectangle 2113337302" o:spid="_x0000_s1026" style="position:absolute;margin-left:142pt;margin-top:149.25pt;width:193.2pt;height:28.2pt;z-index:2516582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" filled="f" strokecolor="red" strokeweight="2pt">
                <w10:wrap anchorx="margin"/>
              </v:rect>
            </w:pict>
          </mc:Fallback>
        </mc:AlternateContent>
      </w:r>
      <w:r w:rsidR="004C12C8" w:rsidRPr="004C12C8">
        <w:rPr>
          <w:noProof/>
          <w:lang w:val="fr-CH"/>
        </w:rPr>
        <w:drawing>
          <wp:inline distT="0" distB="0" distL="0" distR="0" wp14:anchorId="153571F6" wp14:editId="02953346">
            <wp:extent cx="3312795" cy="2446020"/>
            <wp:effectExtent l="0" t="0" r="1905" b="0"/>
            <wp:docPr id="436539407" name="Picture 43653940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9407" name="Image 1" descr="Une image contenant texte, capture d’écran, Police, nombre&#10;&#10;Description générée automatiquement"/>
                    <pic:cNvPicPr/>
                  </pic:nvPicPr>
                  <pic:blipFill>
                    <a:blip r:embed="rId47"/>
                    <a:stretch>
                      <a:fillRect/>
                    </a:stretch>
                  </pic:blipFill>
                  <pic:spPr>
                    <a:xfrm>
                      <a:off x="0" y="0"/>
                      <a:ext cx="3318286" cy="2450074"/>
                    </a:xfrm>
                    <a:prstGeom prst="rect">
                      <a:avLst/>
                    </a:prstGeom>
                  </pic:spPr>
                </pic:pic>
              </a:graphicData>
            </a:graphic>
          </wp:inline>
        </w:drawing>
      </w:r>
    </w:p>
    <w:p w14:paraId="7BD21B49" w14:textId="77777777" w:rsidR="00E54D8D" w:rsidRPr="00E54D8D" w:rsidRDefault="00E54D8D" w:rsidP="00417CDE">
      <w:pPr>
        <w:pStyle w:val="Paragraphedeliste"/>
        <w:tabs>
          <w:tab w:val="left" w:pos="1860"/>
        </w:tabs>
        <w:ind w:left="2520"/>
        <w:rPr>
          <w:lang w:val="fr-CH"/>
        </w:rPr>
      </w:pPr>
    </w:p>
    <w:p w14:paraId="04114224" w14:textId="77777777" w:rsidR="0007085C" w:rsidRDefault="0007085C" w:rsidP="0007085C">
      <w:pPr>
        <w:tabs>
          <w:tab w:val="left" w:pos="1860"/>
        </w:tabs>
        <w:rPr>
          <w:lang w:val="fr-CH"/>
        </w:rPr>
      </w:pPr>
    </w:p>
    <w:p w14:paraId="4A1BEF08" w14:textId="77777777" w:rsidR="00953B62" w:rsidRDefault="00953B62" w:rsidP="0007085C">
      <w:pPr>
        <w:tabs>
          <w:tab w:val="left" w:pos="1860"/>
        </w:tabs>
        <w:rPr>
          <w:lang w:val="fr-CH"/>
        </w:rPr>
      </w:pPr>
    </w:p>
    <w:p w14:paraId="28C63B06" w14:textId="77777777" w:rsidR="00953B62" w:rsidRDefault="00953B62" w:rsidP="0007085C">
      <w:pPr>
        <w:tabs>
          <w:tab w:val="left" w:pos="1860"/>
        </w:tabs>
        <w:rPr>
          <w:lang w:val="fr-CH"/>
        </w:rPr>
      </w:pPr>
    </w:p>
    <w:p w14:paraId="1D486C34" w14:textId="77777777" w:rsidR="00953B62" w:rsidRDefault="00953B62" w:rsidP="0007085C">
      <w:pPr>
        <w:tabs>
          <w:tab w:val="left" w:pos="1860"/>
        </w:tabs>
        <w:rPr>
          <w:lang w:val="fr-CH"/>
        </w:rPr>
      </w:pPr>
    </w:p>
    <w:p w14:paraId="454E5134" w14:textId="77777777" w:rsidR="00953B62" w:rsidRDefault="00953B62" w:rsidP="0007085C">
      <w:pPr>
        <w:tabs>
          <w:tab w:val="left" w:pos="1860"/>
        </w:tabs>
        <w:rPr>
          <w:lang w:val="fr-CH"/>
        </w:rPr>
      </w:pPr>
    </w:p>
    <w:p w14:paraId="3CCE5491" w14:textId="77777777" w:rsidR="00953B62" w:rsidRDefault="00953B62" w:rsidP="0007085C">
      <w:pPr>
        <w:tabs>
          <w:tab w:val="left" w:pos="1860"/>
        </w:tabs>
        <w:rPr>
          <w:lang w:val="fr-CH"/>
        </w:rPr>
      </w:pPr>
    </w:p>
    <w:p w14:paraId="5E071C94" w14:textId="77777777" w:rsidR="00953B62" w:rsidRDefault="00953B62" w:rsidP="0007085C">
      <w:pPr>
        <w:tabs>
          <w:tab w:val="left" w:pos="1860"/>
        </w:tabs>
        <w:rPr>
          <w:lang w:val="fr-CH"/>
        </w:rPr>
      </w:pPr>
    </w:p>
    <w:p w14:paraId="4D50A0E6" w14:textId="77777777" w:rsidR="00953B62" w:rsidRDefault="00953B62" w:rsidP="0007085C">
      <w:pPr>
        <w:tabs>
          <w:tab w:val="left" w:pos="1860"/>
        </w:tabs>
        <w:rPr>
          <w:lang w:val="fr-CH"/>
        </w:rPr>
      </w:pPr>
    </w:p>
    <w:p w14:paraId="76FA37EB" w14:textId="77777777" w:rsidR="00953B62" w:rsidRDefault="00953B62" w:rsidP="0007085C">
      <w:pPr>
        <w:tabs>
          <w:tab w:val="left" w:pos="1860"/>
        </w:tabs>
        <w:rPr>
          <w:lang w:val="fr-CH"/>
        </w:rPr>
      </w:pPr>
    </w:p>
    <w:p w14:paraId="5CE41031" w14:textId="77777777" w:rsidR="00953B62" w:rsidRDefault="00953B62" w:rsidP="0007085C">
      <w:pPr>
        <w:tabs>
          <w:tab w:val="left" w:pos="1860"/>
        </w:tabs>
        <w:rPr>
          <w:lang w:val="fr-CH"/>
        </w:rPr>
      </w:pPr>
    </w:p>
    <w:p w14:paraId="7D86E3D2" w14:textId="77777777" w:rsidR="00953B62" w:rsidRDefault="00953B62" w:rsidP="0007085C">
      <w:pPr>
        <w:tabs>
          <w:tab w:val="left" w:pos="1860"/>
        </w:tabs>
        <w:rPr>
          <w:lang w:val="fr-CH"/>
        </w:rPr>
      </w:pPr>
    </w:p>
    <w:p w14:paraId="65013802" w14:textId="77777777" w:rsidR="00953B62" w:rsidRDefault="00953B62" w:rsidP="0007085C">
      <w:pPr>
        <w:tabs>
          <w:tab w:val="left" w:pos="1860"/>
        </w:tabs>
        <w:rPr>
          <w:lang w:val="fr-CH"/>
        </w:rPr>
      </w:pPr>
    </w:p>
    <w:p w14:paraId="693E3190" w14:textId="77777777" w:rsidR="00953B62" w:rsidRDefault="00953B62" w:rsidP="0007085C">
      <w:pPr>
        <w:tabs>
          <w:tab w:val="left" w:pos="1860"/>
        </w:tabs>
        <w:rPr>
          <w:lang w:val="fr-CH"/>
        </w:rPr>
      </w:pPr>
    </w:p>
    <w:p w14:paraId="03BB057A" w14:textId="77777777" w:rsidR="00953B62" w:rsidRDefault="00953B62" w:rsidP="0007085C">
      <w:pPr>
        <w:tabs>
          <w:tab w:val="left" w:pos="1860"/>
        </w:tabs>
        <w:rPr>
          <w:lang w:val="fr-CH"/>
        </w:rPr>
      </w:pPr>
    </w:p>
    <w:p w14:paraId="6A5641A0" w14:textId="77777777" w:rsidR="00953B62" w:rsidRDefault="00953B62" w:rsidP="0007085C">
      <w:pPr>
        <w:tabs>
          <w:tab w:val="left" w:pos="1860"/>
        </w:tabs>
        <w:rPr>
          <w:lang w:val="fr-CH"/>
        </w:rPr>
      </w:pPr>
    </w:p>
    <w:p w14:paraId="52A73711" w14:textId="77777777" w:rsidR="00953B62" w:rsidRPr="00E80ABD" w:rsidRDefault="00953B62" w:rsidP="0007085C">
      <w:pPr>
        <w:tabs>
          <w:tab w:val="left" w:pos="1860"/>
        </w:tabs>
        <w:rPr>
          <w:lang w:val="fr-CH"/>
        </w:rPr>
      </w:pPr>
    </w:p>
    <w:p w14:paraId="252315DA" w14:textId="1E7C7BFB" w:rsidR="0007085C" w:rsidRDefault="007F179D" w:rsidP="002B15AA">
      <w:pPr>
        <w:pStyle w:val="Paragraphedeliste"/>
        <w:numPr>
          <w:ilvl w:val="0"/>
          <w:numId w:val="49"/>
        </w:numPr>
        <w:tabs>
          <w:tab w:val="left" w:pos="1860"/>
        </w:tabs>
        <w:rPr>
          <w:lang w:val="fr-CH"/>
        </w:rPr>
      </w:pPr>
      <w:r>
        <w:rPr>
          <w:noProof/>
        </w:rPr>
        <w:lastRenderedPageBreak/>
        <mc:AlternateContent>
          <mc:Choice Requires="wps">
            <w:drawing>
              <wp:anchor distT="0" distB="0" distL="114300" distR="114300" simplePos="0" relativeHeight="251658263" behindDoc="1" locked="0" layoutInCell="1" allowOverlap="1" wp14:anchorId="28AD18E9" wp14:editId="4BC98A06">
                <wp:simplePos x="0" y="0"/>
                <wp:positionH relativeFrom="column">
                  <wp:posOffset>212725</wp:posOffset>
                </wp:positionH>
                <wp:positionV relativeFrom="paragraph">
                  <wp:posOffset>4603115</wp:posOffset>
                </wp:positionV>
                <wp:extent cx="4319905" cy="635"/>
                <wp:effectExtent l="0" t="0" r="0" b="0"/>
                <wp:wrapTight wrapText="bothSides">
                  <wp:wrapPolygon edited="0">
                    <wp:start x="0" y="0"/>
                    <wp:lineTo x="0" y="21600"/>
                    <wp:lineTo x="21600" y="21600"/>
                    <wp:lineTo x="21600" y="0"/>
                  </wp:wrapPolygon>
                </wp:wrapTight>
                <wp:docPr id="1591209508" name="Text Box 159120950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5A322D7" w14:textId="7C4520D2" w:rsidR="007F179D" w:rsidRPr="00B81522" w:rsidRDefault="007F179D" w:rsidP="007F179D">
                            <w:pPr>
                              <w:pStyle w:val="Lgende"/>
                              <w:rPr>
                                <w:lang w:val="fr-CH"/>
                              </w:rPr>
                            </w:pPr>
                            <w:r>
                              <w:t xml:space="preserve">Figure </w:t>
                            </w:r>
                            <w:r>
                              <w:fldChar w:fldCharType="begin"/>
                            </w:r>
                            <w:r>
                              <w:instrText xml:space="preserve"> SEQ Figure \* ARABIC </w:instrText>
                            </w:r>
                            <w:r>
                              <w:fldChar w:fldCharType="separate"/>
                            </w:r>
                            <w:r>
                              <w:rPr>
                                <w:noProof/>
                              </w:rPr>
                              <w:t>7</w:t>
                            </w:r>
                            <w:r>
                              <w:fldChar w:fldCharType="end"/>
                            </w:r>
                            <w:r>
                              <w:t xml:space="preserve"> Isochrones calculé sur le réseau de Toulouse pour calculer ou on peut arriver en transport commun en 5, 10 et 15 min depuis un point</w:t>
                            </w:r>
                            <w:r w:rsidR="001F434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D18E9" id="Text Box 1591209508" o:spid="_x0000_s1031" type="#_x0000_t202" style="position:absolute;left:0;text-align:left;margin-left:16.75pt;margin-top:362.45pt;width:340.15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m+GgIAAD8EAAAOAAAAZHJzL2Uyb0RvYy54bWysU8Fu2zAMvQ/YPwi6L07atV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" stroked="f">
                <v:textbox style="mso-fit-shape-to-text:t" inset="0,0,0,0">
                  <w:txbxContent>
                    <w:p w14:paraId="45A322D7" w14:textId="7C4520D2" w:rsidR="007F179D" w:rsidRPr="00B81522" w:rsidRDefault="007F179D" w:rsidP="007F179D">
                      <w:pPr>
                        <w:pStyle w:val="Lgende"/>
                        <w:rPr>
                          <w:lang w:val="fr-CH"/>
                        </w:rPr>
                      </w:pPr>
                      <w:r>
                        <w:t xml:space="preserve">Figure </w:t>
                      </w:r>
                      <w:r>
                        <w:fldChar w:fldCharType="begin"/>
                      </w:r>
                      <w:r>
                        <w:instrText xml:space="preserve"> SEQ Figure \* ARABIC </w:instrText>
                      </w:r>
                      <w:r>
                        <w:fldChar w:fldCharType="separate"/>
                      </w:r>
                      <w:r>
                        <w:rPr>
                          <w:noProof/>
                        </w:rPr>
                        <w:t>7</w:t>
                      </w:r>
                      <w:r>
                        <w:fldChar w:fldCharType="end"/>
                      </w:r>
                      <w:r>
                        <w:t xml:space="preserve"> Isochrones calculé sur le réseau de Toulouse pour calculer ou on peut arriver en transport commun en 5, 10 et 15 min depuis un point</w:t>
                      </w:r>
                      <w:r w:rsidR="001F4343">
                        <w:t>.</w:t>
                      </w:r>
                    </w:p>
                  </w:txbxContent>
                </v:textbox>
                <w10:wrap type="tight"/>
              </v:shape>
            </w:pict>
          </mc:Fallback>
        </mc:AlternateContent>
      </w:r>
      <w:r w:rsidRPr="007F179D">
        <w:rPr>
          <w:noProof/>
          <w:lang w:val="fr-CH"/>
        </w:rPr>
        <w:drawing>
          <wp:anchor distT="0" distB="0" distL="114300" distR="114300" simplePos="0" relativeHeight="251658262" behindDoc="1" locked="0" layoutInCell="1" allowOverlap="1" wp14:anchorId="08DF2468" wp14:editId="684BF273">
            <wp:simplePos x="0" y="0"/>
            <wp:positionH relativeFrom="column">
              <wp:posOffset>212725</wp:posOffset>
            </wp:positionH>
            <wp:positionV relativeFrom="paragraph">
              <wp:posOffset>1402080</wp:posOffset>
            </wp:positionV>
            <wp:extent cx="4319905" cy="3143885"/>
            <wp:effectExtent l="0" t="0" r="4445" b="0"/>
            <wp:wrapTight wrapText="bothSides">
              <wp:wrapPolygon edited="0">
                <wp:start x="0" y="0"/>
                <wp:lineTo x="0" y="21465"/>
                <wp:lineTo x="21527" y="21465"/>
                <wp:lineTo x="21527" y="0"/>
                <wp:lineTo x="0" y="0"/>
              </wp:wrapPolygon>
            </wp:wrapTight>
            <wp:docPr id="1274264118" name="Picture 1274264118"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64118" name="Image 1" descr="Une image contenant texte, capture d’écran, cart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19905" cy="3143885"/>
                    </a:xfrm>
                    <a:prstGeom prst="rect">
                      <a:avLst/>
                    </a:prstGeom>
                  </pic:spPr>
                </pic:pic>
              </a:graphicData>
            </a:graphic>
            <wp14:sizeRelH relativeFrom="page">
              <wp14:pctWidth>0</wp14:pctWidth>
            </wp14:sizeRelH>
            <wp14:sizeRelV relativeFrom="page">
              <wp14:pctHeight>0</wp14:pctHeight>
            </wp14:sizeRelV>
          </wp:anchor>
        </w:drawing>
      </w:r>
      <w:r w:rsidR="0007085C" w:rsidRPr="002B15AA">
        <w:rPr>
          <w:lang w:val="fr-CH"/>
        </w:rPr>
        <w:t>Utilisation du Jeu de Données Réseau : Le jeu de données réseau résultant, adapté à la ville de Toulouse, sert de ressource dynamique pour diverses analyses de transport. En faisant simplement glisser et déposer le jeu de données réseau dans la section des contenus, des analyses telles que les isochrones et les calculs d'itinéraires peuvent être effectuées avec facilité</w:t>
      </w:r>
      <w:r w:rsidR="00953723" w:rsidRPr="002B15AA">
        <w:rPr>
          <w:lang w:val="fr-CH"/>
        </w:rPr>
        <w:t>.</w:t>
      </w:r>
    </w:p>
    <w:p w14:paraId="552103D1" w14:textId="4754A304" w:rsidR="007F179D" w:rsidRDefault="007F179D" w:rsidP="007F179D">
      <w:pPr>
        <w:pStyle w:val="Paragraphedeliste"/>
        <w:tabs>
          <w:tab w:val="left" w:pos="1860"/>
        </w:tabs>
        <w:ind w:left="2880"/>
        <w:rPr>
          <w:lang w:val="fr-CH"/>
        </w:rPr>
      </w:pPr>
    </w:p>
    <w:p w14:paraId="62B9FC89" w14:textId="277A2FE6" w:rsidR="00953B62" w:rsidRPr="002B15AA" w:rsidRDefault="00953B62" w:rsidP="00953B62">
      <w:pPr>
        <w:pStyle w:val="Paragraphedeliste"/>
        <w:tabs>
          <w:tab w:val="left" w:pos="1860"/>
        </w:tabs>
        <w:ind w:left="2880"/>
        <w:rPr>
          <w:lang w:val="fr-CH"/>
        </w:rPr>
      </w:pPr>
    </w:p>
    <w:p w14:paraId="6B04F158" w14:textId="1467F814" w:rsidR="00953723" w:rsidRPr="00953723" w:rsidRDefault="00953723" w:rsidP="00953723">
      <w:pPr>
        <w:pStyle w:val="Paragraphedeliste"/>
        <w:tabs>
          <w:tab w:val="left" w:pos="1860"/>
        </w:tabs>
        <w:ind w:left="2880"/>
        <w:rPr>
          <w:lang w:val="fr-CH"/>
        </w:rPr>
      </w:pPr>
    </w:p>
    <w:p w14:paraId="57E1D8ED" w14:textId="77777777" w:rsidR="0007085C" w:rsidRDefault="0007085C" w:rsidP="0007085C">
      <w:pPr>
        <w:pStyle w:val="CitecNormal"/>
      </w:pPr>
    </w:p>
    <w:p w14:paraId="77C70B7C" w14:textId="77777777" w:rsidR="00953723" w:rsidRPr="0007085C" w:rsidRDefault="00953723" w:rsidP="0007085C">
      <w:pPr>
        <w:pStyle w:val="CitecNormal"/>
      </w:pPr>
    </w:p>
    <w:p w14:paraId="1C3CE9E1" w14:textId="07330E83" w:rsidR="00436569" w:rsidRDefault="00436569" w:rsidP="00AA5E87">
      <w:pPr>
        <w:pStyle w:val="CitecTitre1"/>
        <w:rPr>
          <w:lang w:val="fr-CH"/>
        </w:rPr>
      </w:pPr>
      <w:r>
        <w:rPr>
          <w:lang w:val="fr-CH"/>
        </w:rPr>
        <w:lastRenderedPageBreak/>
        <w:t>Licences et Extensions</w:t>
      </w:r>
    </w:p>
    <w:p w14:paraId="3F756D64" w14:textId="77777777" w:rsidR="00724546" w:rsidRDefault="00724546" w:rsidP="00724546">
      <w:pPr>
        <w:pStyle w:val="CitecNormal"/>
        <w:rPr>
          <w:lang w:val="fr-CH"/>
        </w:rPr>
      </w:pPr>
    </w:p>
    <w:p w14:paraId="2B0AB6F1" w14:textId="77777777" w:rsidR="00724546" w:rsidRPr="005C51B0" w:rsidRDefault="00724546" w:rsidP="00724546">
      <w:pPr>
        <w:pStyle w:val="CitecNormal"/>
        <w:rPr>
          <w:lang w:val="fr-CH"/>
        </w:rPr>
      </w:pPr>
      <w:r w:rsidRPr="005C51B0">
        <w:rPr>
          <w:lang w:val="fr-CH"/>
        </w:rPr>
        <w:t xml:space="preserve">Pour exécuter cet outil sur ArcGIS Pro sur votre </w:t>
      </w:r>
      <w:r>
        <w:rPr>
          <w:lang w:val="fr-CH"/>
        </w:rPr>
        <w:t>machine</w:t>
      </w:r>
      <w:r w:rsidRPr="005C51B0">
        <w:rPr>
          <w:lang w:val="fr-CH"/>
        </w:rPr>
        <w:t>, vous avez besoin des extensions et licences suivantes :</w:t>
      </w:r>
    </w:p>
    <w:p w14:paraId="55190C66" w14:textId="77777777" w:rsidR="00724546" w:rsidRPr="005C51B0" w:rsidRDefault="00724546" w:rsidP="00724546">
      <w:pPr>
        <w:pStyle w:val="CitecNormal"/>
        <w:rPr>
          <w:lang w:val="fr-CH"/>
        </w:rPr>
      </w:pPr>
      <w:r w:rsidRPr="005C51B0">
        <w:rPr>
          <w:lang w:val="fr-CH"/>
        </w:rPr>
        <w:t>- Extension Network Analyst</w:t>
      </w:r>
    </w:p>
    <w:p w14:paraId="3CFD7E85" w14:textId="77777777" w:rsidR="00724546" w:rsidRDefault="00724546" w:rsidP="00724546">
      <w:pPr>
        <w:pStyle w:val="CitecNormal"/>
        <w:rPr>
          <w:lang w:val="fr-CH"/>
        </w:rPr>
      </w:pPr>
      <w:r w:rsidRPr="005C51B0">
        <w:rPr>
          <w:lang w:val="fr-CH"/>
        </w:rPr>
        <w:t>- Licence utilisateur : Avancée</w:t>
      </w:r>
    </w:p>
    <w:p w14:paraId="63EB8982" w14:textId="77777777" w:rsidR="00724546" w:rsidRPr="005C51B0" w:rsidRDefault="00724546" w:rsidP="00724546">
      <w:pPr>
        <w:pStyle w:val="CitecNormal"/>
        <w:rPr>
          <w:lang w:val="fr-CH"/>
        </w:rPr>
      </w:pPr>
      <w:r>
        <w:rPr>
          <w:noProof/>
        </w:rPr>
        <w:drawing>
          <wp:anchor distT="0" distB="0" distL="114300" distR="114300" simplePos="0" relativeHeight="251658250" behindDoc="1" locked="0" layoutInCell="1" allowOverlap="1" wp14:anchorId="5E072E38" wp14:editId="54850D0F">
            <wp:simplePos x="0" y="0"/>
            <wp:positionH relativeFrom="page">
              <wp:posOffset>1717040</wp:posOffset>
            </wp:positionH>
            <wp:positionV relativeFrom="paragraph">
              <wp:posOffset>91440</wp:posOffset>
            </wp:positionV>
            <wp:extent cx="4319905" cy="3387090"/>
            <wp:effectExtent l="0" t="0" r="4445" b="3810"/>
            <wp:wrapTight wrapText="bothSides">
              <wp:wrapPolygon edited="0">
                <wp:start x="0" y="0"/>
                <wp:lineTo x="0" y="21503"/>
                <wp:lineTo x="21527" y="21503"/>
                <wp:lineTo x="21527" y="0"/>
                <wp:lineTo x="0" y="0"/>
              </wp:wrapPolygon>
            </wp:wrapTight>
            <wp:docPr id="1841783679" name="Picture 1841783679"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83679" name="Image 6" descr="Une image contenant texte, capture d’écran, nombre, logiciel&#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3387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72F35" w14:textId="77777777" w:rsidR="00724546" w:rsidRPr="00724546" w:rsidRDefault="00724546" w:rsidP="00724546">
      <w:pPr>
        <w:pStyle w:val="CitecNormal"/>
        <w:rPr>
          <w:lang w:val="fr-CH"/>
        </w:rPr>
      </w:pPr>
    </w:p>
    <w:bookmarkEnd w:id="7"/>
    <w:bookmarkEnd w:id="8"/>
    <w:bookmarkEnd w:id="9"/>
    <w:bookmarkEnd w:id="10"/>
    <w:p w14:paraId="2CBDA5C2" w14:textId="47F7E0FB" w:rsidR="00AA5E87" w:rsidRDefault="00544729" w:rsidP="00AA5E87">
      <w:pPr>
        <w:pStyle w:val="CitecTitre1"/>
      </w:pPr>
      <w:r>
        <w:lastRenderedPageBreak/>
        <w:t>Idées d’amélioration</w:t>
      </w:r>
      <w:r w:rsidR="008E6543">
        <w:t xml:space="preserve"> des outils</w:t>
      </w:r>
    </w:p>
    <w:p w14:paraId="028CC99D" w14:textId="4C8BE68A" w:rsidR="00AA5E87" w:rsidRDefault="00BA145A" w:rsidP="00A37A0B">
      <w:pPr>
        <w:pStyle w:val="CitecNormal"/>
      </w:pPr>
      <w:r>
        <w:t>Pour l’outil « Extraction de données par polygone » :</w:t>
      </w:r>
    </w:p>
    <w:p w14:paraId="72A85939" w14:textId="76341AA7" w:rsidR="006D3B9D" w:rsidRDefault="00A37A0B" w:rsidP="00A37A0B">
      <w:pPr>
        <w:pStyle w:val="CitecNormal"/>
      </w:pPr>
      <w:r>
        <w:t>Pour l’outil « Construire le réseau de transport multimodal » :</w:t>
      </w:r>
    </w:p>
    <w:p w14:paraId="57D330DA" w14:textId="77777777" w:rsidR="00A37A0B" w:rsidRDefault="00A37A0B" w:rsidP="00A37A0B">
      <w:pPr>
        <w:pStyle w:val="CitecNormal"/>
      </w:pPr>
    </w:p>
    <w:p w14:paraId="6E1F401C" w14:textId="77777777" w:rsidR="00AA5E87" w:rsidRDefault="00AA5E87" w:rsidP="00AA5E87">
      <w:pPr>
        <w:pStyle w:val="CitecNormal"/>
      </w:pPr>
    </w:p>
    <w:p w14:paraId="3FEB553B" w14:textId="77777777" w:rsidR="00AA5E87" w:rsidRDefault="00AA5E87" w:rsidP="00AA5E87">
      <w:pPr>
        <w:pStyle w:val="CitecTitre1"/>
        <w:rPr>
          <w:lang w:val="fr-CH"/>
        </w:rPr>
      </w:pPr>
      <w:bookmarkStart w:id="17" w:name="_Toc534400582"/>
      <w:bookmarkStart w:id="18" w:name="_Toc2001470"/>
      <w:bookmarkStart w:id="19" w:name="_Toc46744501"/>
      <w:r>
        <w:rPr>
          <w:lang w:val="fr-CH"/>
        </w:rPr>
        <w:lastRenderedPageBreak/>
        <w:t>Annexes</w:t>
      </w:r>
      <w:bookmarkEnd w:id="17"/>
      <w:bookmarkEnd w:id="18"/>
      <w:bookmarkEnd w:id="19"/>
    </w:p>
    <w:p w14:paraId="423187EF" w14:textId="77777777" w:rsidR="00AA5E87" w:rsidRPr="007B754B" w:rsidRDefault="00AA5E87" w:rsidP="00AA5E87">
      <w:pPr>
        <w:pStyle w:val="CitecNormal"/>
        <w:rPr>
          <w:lang w:val="fr-CH"/>
        </w:rPr>
      </w:pPr>
    </w:p>
    <w:p w14:paraId="0138AAF4" w14:textId="77777777" w:rsidR="00AA5E87" w:rsidRDefault="00AA5E87" w:rsidP="00AA5E87">
      <w:pPr>
        <w:pStyle w:val="CitecTitreSommaire"/>
      </w:pPr>
      <w:r>
        <w:t>Sommaire des annexes</w:t>
      </w:r>
    </w:p>
    <w:p w14:paraId="7602FEEC" w14:textId="77777777" w:rsidR="00AA5E87" w:rsidRDefault="00AA5E87" w:rsidP="00AA5E87">
      <w:pPr>
        <w:pStyle w:val="CitecNormal"/>
      </w:pPr>
    </w:p>
    <w:p w14:paraId="6BFA8AFC" w14:textId="7FBAD552" w:rsidR="00AA5E87" w:rsidRDefault="00AA5E87" w:rsidP="00AA5E87">
      <w:pPr>
        <w:pStyle w:val="TM5"/>
        <w:rPr>
          <w:rFonts w:asciiTheme="minorHAnsi" w:eastAsiaTheme="minorEastAsia" w:hAnsiTheme="minorHAnsi" w:cstheme="minorBidi"/>
          <w:b w:val="0"/>
          <w:bCs w:val="0"/>
          <w:sz w:val="22"/>
          <w:lang w:val="fr-CH" w:eastAsia="fr-CH"/>
        </w:rPr>
      </w:pPr>
      <w:r>
        <w:rPr>
          <w:szCs w:val="24"/>
          <w:lang w:val="fr-CH"/>
        </w:rPr>
        <w:fldChar w:fldCharType="begin"/>
      </w:r>
      <w:r>
        <w:rPr>
          <w:szCs w:val="24"/>
          <w:lang w:val="fr-CH"/>
        </w:rPr>
        <w:instrText xml:space="preserve"> TOC \h \z \t "Citec Titre Annexe 1;5;Citec Titre Annexe 2;6" </w:instrText>
      </w:r>
      <w:r>
        <w:rPr>
          <w:szCs w:val="24"/>
          <w:lang w:val="fr-CH"/>
        </w:rPr>
        <w:fldChar w:fldCharType="separate"/>
      </w:r>
      <w:hyperlink w:anchor="_Toc42861871" w:history="1">
        <w:r w:rsidRPr="0004647E">
          <w:rPr>
            <w:lang w:val="fr-CH"/>
          </w:rPr>
          <w:t>Annexe 1.</w:t>
        </w:r>
        <w:r>
          <w:rPr>
            <w:rFonts w:asciiTheme="minorHAnsi" w:eastAsiaTheme="minorEastAsia" w:hAnsiTheme="minorHAnsi" w:cstheme="minorBidi"/>
            <w:b w:val="0"/>
            <w:bCs w:val="0"/>
            <w:sz w:val="22"/>
            <w:lang w:val="fr-CH" w:eastAsia="fr-CH"/>
          </w:rPr>
          <w:tab/>
        </w:r>
        <w:r w:rsidRPr="0004647E">
          <w:rPr>
            <w:lang w:val="fr-CH"/>
          </w:rPr>
          <w:t>Données complémentaires</w:t>
        </w:r>
        <w:r>
          <w:rPr>
            <w:webHidden/>
          </w:rPr>
          <w:tab/>
        </w:r>
        <w:r>
          <w:rPr>
            <w:webHidden/>
          </w:rPr>
          <w:fldChar w:fldCharType="begin"/>
        </w:r>
        <w:r>
          <w:rPr>
            <w:webHidden/>
          </w:rPr>
          <w:instrText xml:space="preserve"> PAGEREF _Toc42861871 \h </w:instrText>
        </w:r>
        <w:r>
          <w:rPr>
            <w:webHidden/>
          </w:rPr>
        </w:r>
        <w:r>
          <w:rPr>
            <w:webHidden/>
          </w:rPr>
          <w:fldChar w:fldCharType="separate"/>
        </w:r>
        <w:r w:rsidR="00815C12">
          <w:rPr>
            <w:webHidden/>
          </w:rPr>
          <w:t>6</w:t>
        </w:r>
        <w:r>
          <w:rPr>
            <w:webHidden/>
          </w:rPr>
          <w:fldChar w:fldCharType="end"/>
        </w:r>
      </w:hyperlink>
    </w:p>
    <w:p w14:paraId="05B2D678" w14:textId="583BE33E" w:rsidR="00AA5E87" w:rsidRDefault="00F80FED" w:rsidP="00AA5E87">
      <w:pPr>
        <w:pStyle w:val="TM5"/>
        <w:rPr>
          <w:rFonts w:asciiTheme="minorHAnsi" w:eastAsiaTheme="minorEastAsia" w:hAnsiTheme="minorHAnsi" w:cstheme="minorBidi"/>
          <w:b w:val="0"/>
          <w:bCs w:val="0"/>
          <w:sz w:val="22"/>
          <w:lang w:val="fr-CH" w:eastAsia="fr-CH"/>
        </w:rPr>
      </w:pPr>
      <w:hyperlink w:anchor="_Toc42861872" w:history="1">
        <w:r w:rsidR="00AA5E87" w:rsidRPr="0004647E">
          <w:rPr>
            <w:lang w:val="fr-CH"/>
          </w:rPr>
          <w:t>Annexe 2.</w:t>
        </w:r>
        <w:r w:rsidR="00AA5E87">
          <w:rPr>
            <w:rFonts w:asciiTheme="minorHAnsi" w:eastAsiaTheme="minorEastAsia" w:hAnsiTheme="minorHAnsi" w:cstheme="minorBidi"/>
            <w:b w:val="0"/>
            <w:bCs w:val="0"/>
            <w:sz w:val="22"/>
            <w:lang w:val="fr-CH" w:eastAsia="fr-CH"/>
          </w:rPr>
          <w:tab/>
        </w:r>
        <w:r w:rsidR="00AA5E87" w:rsidRPr="0004647E">
          <w:rPr>
            <w:lang w:val="fr-CH"/>
          </w:rPr>
          <w:t>Analyses particulières</w:t>
        </w:r>
        <w:r w:rsidR="00AA5E87">
          <w:rPr>
            <w:webHidden/>
          </w:rPr>
          <w:tab/>
        </w:r>
        <w:r w:rsidR="00AA5E87">
          <w:rPr>
            <w:webHidden/>
          </w:rPr>
          <w:fldChar w:fldCharType="begin"/>
        </w:r>
        <w:r w:rsidR="00AA5E87">
          <w:rPr>
            <w:webHidden/>
          </w:rPr>
          <w:instrText xml:space="preserve"> PAGEREF _Toc42861872 \h </w:instrText>
        </w:r>
        <w:r w:rsidR="00AA5E87">
          <w:rPr>
            <w:webHidden/>
          </w:rPr>
        </w:r>
        <w:r w:rsidR="00AA5E87">
          <w:rPr>
            <w:webHidden/>
          </w:rPr>
          <w:fldChar w:fldCharType="separate"/>
        </w:r>
        <w:r w:rsidR="00815C12">
          <w:rPr>
            <w:webHidden/>
          </w:rPr>
          <w:t>7</w:t>
        </w:r>
        <w:r w:rsidR="00AA5E87">
          <w:rPr>
            <w:webHidden/>
          </w:rPr>
          <w:fldChar w:fldCharType="end"/>
        </w:r>
      </w:hyperlink>
    </w:p>
    <w:p w14:paraId="38DA62E1" w14:textId="191F4DAC" w:rsidR="00AA5E87" w:rsidRDefault="00F80FED" w:rsidP="00AA5E87">
      <w:pPr>
        <w:pStyle w:val="TM6"/>
        <w:rPr>
          <w:rFonts w:asciiTheme="minorHAnsi" w:eastAsiaTheme="minorEastAsia" w:hAnsiTheme="minorHAnsi" w:cstheme="minorBidi"/>
          <w:bCs w:val="0"/>
          <w:szCs w:val="22"/>
        </w:rPr>
      </w:pPr>
      <w:hyperlink w:anchor="_Toc42861873" w:history="1">
        <w:r w:rsidR="00AA5E87" w:rsidRPr="0004647E">
          <w:t>A 2.1.</w:t>
        </w:r>
        <w:r w:rsidR="00AA5E87">
          <w:rPr>
            <w:rFonts w:asciiTheme="minorHAnsi" w:eastAsiaTheme="minorEastAsia" w:hAnsiTheme="minorHAnsi" w:cstheme="minorBidi"/>
            <w:bCs w:val="0"/>
            <w:szCs w:val="22"/>
          </w:rPr>
          <w:tab/>
        </w:r>
        <w:r w:rsidR="00AA5E87" w:rsidRPr="0004647E">
          <w:t>Génération de trafic</w:t>
        </w:r>
        <w:r w:rsidR="00AA5E87">
          <w:rPr>
            <w:webHidden/>
          </w:rPr>
          <w:tab/>
        </w:r>
        <w:r w:rsidR="00AA5E87">
          <w:rPr>
            <w:webHidden/>
          </w:rPr>
          <w:fldChar w:fldCharType="begin"/>
        </w:r>
        <w:r w:rsidR="00AA5E87">
          <w:rPr>
            <w:webHidden/>
          </w:rPr>
          <w:instrText xml:space="preserve"> PAGEREF _Toc42861873 \h </w:instrText>
        </w:r>
        <w:r w:rsidR="00AA5E87">
          <w:rPr>
            <w:webHidden/>
          </w:rPr>
        </w:r>
        <w:r w:rsidR="00AA5E87">
          <w:rPr>
            <w:webHidden/>
          </w:rPr>
          <w:fldChar w:fldCharType="separate"/>
        </w:r>
        <w:r w:rsidR="00815C12">
          <w:rPr>
            <w:webHidden/>
          </w:rPr>
          <w:t>7</w:t>
        </w:r>
        <w:r w:rsidR="00AA5E87">
          <w:rPr>
            <w:webHidden/>
          </w:rPr>
          <w:fldChar w:fldCharType="end"/>
        </w:r>
      </w:hyperlink>
    </w:p>
    <w:p w14:paraId="2D102ECD" w14:textId="771532F5" w:rsidR="00AA5E87" w:rsidRDefault="00F80FED" w:rsidP="00AA5E87">
      <w:pPr>
        <w:pStyle w:val="TM6"/>
        <w:rPr>
          <w:rFonts w:asciiTheme="minorHAnsi" w:eastAsiaTheme="minorEastAsia" w:hAnsiTheme="minorHAnsi" w:cstheme="minorBidi"/>
          <w:bCs w:val="0"/>
          <w:szCs w:val="22"/>
        </w:rPr>
      </w:pPr>
      <w:hyperlink w:anchor="_Toc42861874" w:history="1">
        <w:r w:rsidR="00AA5E87" w:rsidRPr="0004647E">
          <w:t>A 2.2.</w:t>
        </w:r>
        <w:r w:rsidR="00AA5E87">
          <w:rPr>
            <w:rFonts w:asciiTheme="minorHAnsi" w:eastAsiaTheme="minorEastAsia" w:hAnsiTheme="minorHAnsi" w:cstheme="minorBidi"/>
            <w:bCs w:val="0"/>
            <w:szCs w:val="22"/>
          </w:rPr>
          <w:tab/>
        </w:r>
        <w:r w:rsidR="00AA5E87" w:rsidRPr="0004647E">
          <w:t>xxx</w:t>
        </w:r>
        <w:r w:rsidR="00AA5E87">
          <w:rPr>
            <w:webHidden/>
          </w:rPr>
          <w:tab/>
        </w:r>
        <w:r w:rsidR="00AA5E87">
          <w:rPr>
            <w:webHidden/>
          </w:rPr>
          <w:fldChar w:fldCharType="begin"/>
        </w:r>
        <w:r w:rsidR="00AA5E87">
          <w:rPr>
            <w:webHidden/>
          </w:rPr>
          <w:instrText xml:space="preserve"> PAGEREF _Toc42861874 \h </w:instrText>
        </w:r>
        <w:r w:rsidR="00AA5E87">
          <w:rPr>
            <w:webHidden/>
          </w:rPr>
        </w:r>
        <w:r w:rsidR="00AA5E87">
          <w:rPr>
            <w:webHidden/>
          </w:rPr>
          <w:fldChar w:fldCharType="separate"/>
        </w:r>
        <w:r w:rsidR="00815C12">
          <w:rPr>
            <w:webHidden/>
          </w:rPr>
          <w:t>7</w:t>
        </w:r>
        <w:r w:rsidR="00AA5E87">
          <w:rPr>
            <w:webHidden/>
          </w:rPr>
          <w:fldChar w:fldCharType="end"/>
        </w:r>
      </w:hyperlink>
    </w:p>
    <w:p w14:paraId="60E038E0" w14:textId="77777777" w:rsidR="00AA5E87" w:rsidRPr="00CC3FCA" w:rsidRDefault="00AA5E87" w:rsidP="00AA5E87">
      <w:pPr>
        <w:pStyle w:val="CitecNormal"/>
        <w:rPr>
          <w:lang w:val="fr-CH"/>
        </w:rPr>
      </w:pPr>
      <w:r>
        <w:rPr>
          <w:rFonts w:cs="Arial"/>
          <w:b/>
          <w:bCs/>
          <w:noProof/>
          <w:sz w:val="24"/>
          <w:szCs w:val="24"/>
          <w:lang w:val="fr-CH" w:eastAsia="fr-FR"/>
        </w:rPr>
        <w:fldChar w:fldCharType="end"/>
      </w:r>
    </w:p>
    <w:p w14:paraId="512DB441" w14:textId="77777777" w:rsidR="005060CC" w:rsidRDefault="005060CC" w:rsidP="00C37E16">
      <w:pPr>
        <w:pStyle w:val="CitecNormal"/>
      </w:pPr>
    </w:p>
    <w:sectPr w:rsidR="005060CC" w:rsidSect="00A01214">
      <w:headerReference w:type="even" r:id="rId50"/>
      <w:headerReference w:type="default" r:id="rId51"/>
      <w:footerReference w:type="even" r:id="rId52"/>
      <w:footerReference w:type="default" r:id="rId53"/>
      <w:headerReference w:type="first" r:id="rId54"/>
      <w:footerReference w:type="first" r:id="rId55"/>
      <w:pgSz w:w="11906" w:h="16838" w:code="9"/>
      <w:pgMar w:top="1701" w:right="1134" w:bottom="1134" w:left="1134" w:header="709" w:footer="284" w:gutter="283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Frédéric SCHETTINI (Citec)" w:date="2023-08-22T11:25:00Z" w:initials="FS">
    <w:p w14:paraId="2968A29B" w14:textId="77777777" w:rsidR="005E1D00" w:rsidRDefault="005E1D00" w:rsidP="005E1D00">
      <w:pPr>
        <w:pStyle w:val="Commentaire"/>
        <w:jc w:val="left"/>
      </w:pPr>
      <w:r>
        <w:rPr>
          <w:rStyle w:val="Marquedecommentaire"/>
        </w:rPr>
        <w:annotationRef/>
      </w:r>
      <w:r>
        <w:t>Indiquer ou enregistrer les tools (par exemple: My documents\ArcGIS"</w:t>
      </w:r>
    </w:p>
  </w:comment>
  <w:comment w:id="12" w:author="Yahya YOUNES (Citec)" w:date="2023-08-22T11:57:00Z" w:initials="YY(">
    <w:p w14:paraId="0DA7213D" w14:textId="77777777" w:rsidR="005E1D00" w:rsidRDefault="005E1D00">
      <w:pPr>
        <w:pStyle w:val="Commentaire"/>
        <w:jc w:val="left"/>
      </w:pPr>
      <w:r>
        <w:rPr>
          <w:rStyle w:val="Marquedecommentaire"/>
        </w:rPr>
        <w:annotationRef/>
      </w:r>
      <w:r>
        <w:t>Peu importe il faut juste savoir la retrouver pour l'importer dans le projet non ?</w:t>
      </w:r>
    </w:p>
  </w:comment>
  <w:comment w:id="13" w:author="Frédéric SCHETTINI (Citec)" w:date="2023-08-22T11:26:00Z" w:initials="FS">
    <w:p w14:paraId="72F558D4" w14:textId="77777777" w:rsidR="005E1D00" w:rsidRDefault="005E1D00" w:rsidP="005E1D00">
      <w:pPr>
        <w:pStyle w:val="Commentaire"/>
        <w:jc w:val="left"/>
      </w:pPr>
      <w:r>
        <w:rPr>
          <w:rStyle w:val="Marquedecommentaire"/>
        </w:rPr>
        <w:annotationRef/>
      </w:r>
      <w:r>
        <w:t>Bien formatter les images</w:t>
      </w:r>
    </w:p>
  </w:comment>
  <w:comment w:id="14" w:author="Frédéric SCHETTINI (Citec)" w:date="2023-08-22T11:29:00Z" w:initials="FS">
    <w:p w14:paraId="495DA82A" w14:textId="77777777" w:rsidR="005E1D00" w:rsidRDefault="005E1D00" w:rsidP="005E1D00">
      <w:pPr>
        <w:pStyle w:val="Commentaire"/>
        <w:jc w:val="left"/>
      </w:pPr>
      <w:r>
        <w:rPr>
          <w:rStyle w:val="Marquedecommentaire"/>
        </w:rPr>
        <w:annotationRef/>
      </w:r>
      <w:r>
        <w:t>Lister les tools qui doivent être visibles</w:t>
      </w:r>
    </w:p>
  </w:comment>
  <w:comment w:id="15" w:author="Frédéric SCHETTINI (Citec)" w:date="2023-08-22T11:34:00Z" w:initials="FS">
    <w:p w14:paraId="7B08AAA1" w14:textId="77777777" w:rsidR="00C97974" w:rsidRDefault="00C97974" w:rsidP="00C97974">
      <w:pPr>
        <w:pStyle w:val="Commentaire"/>
        <w:jc w:val="left"/>
      </w:pPr>
      <w:r>
        <w:rPr>
          <w:rStyle w:val="Marquedecommentaire"/>
        </w:rPr>
        <w:annotationRef/>
      </w:r>
      <w:r>
        <w:t>Lesquelles?</w:t>
      </w:r>
    </w:p>
  </w:comment>
  <w:comment w:id="16" w:author="Frédéric SCHETTINI (Citec)" w:date="2023-08-22T11:35:00Z" w:initials="FS">
    <w:p w14:paraId="50BEC5F2" w14:textId="77777777" w:rsidR="00C97974" w:rsidRDefault="00C97974" w:rsidP="00C97974">
      <w:pPr>
        <w:pStyle w:val="Commentaire"/>
        <w:jc w:val="left"/>
      </w:pPr>
      <w:r>
        <w:rPr>
          <w:rStyle w:val="Marquedecommentaire"/>
        </w:rPr>
        <w:annotationRef/>
      </w:r>
      <w:r>
        <w:t>Lesquels?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68A29B" w15:done="0"/>
  <w15:commentEx w15:paraId="0DA7213D" w15:paraIdParent="2968A29B" w15:done="0"/>
  <w15:commentEx w15:paraId="72F558D4" w15:done="0"/>
  <w15:commentEx w15:paraId="495DA82A" w15:done="0"/>
  <w15:commentEx w15:paraId="7B08AAA1" w15:done="0"/>
  <w15:commentEx w15:paraId="50BEC5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F19C5" w16cex:dateUtc="2023-08-22T09:25:00Z"/>
  <w16cex:commentExtensible w16cex:durableId="413F669D" w16cex:dateUtc="2023-08-22T09:57:00Z"/>
  <w16cex:commentExtensible w16cex:durableId="288F19E2" w16cex:dateUtc="2023-08-22T09:26:00Z"/>
  <w16cex:commentExtensible w16cex:durableId="288F1AB4" w16cex:dateUtc="2023-08-22T09:29:00Z"/>
  <w16cex:commentExtensible w16cex:durableId="288F1BE1" w16cex:dateUtc="2023-08-22T09:34:00Z"/>
  <w16cex:commentExtensible w16cex:durableId="288F1BFA" w16cex:dateUtc="2023-08-22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68A29B" w16cid:durableId="288F19C5"/>
  <w16cid:commentId w16cid:paraId="0DA7213D" w16cid:durableId="413F669D"/>
  <w16cid:commentId w16cid:paraId="72F558D4" w16cid:durableId="288F19E2"/>
  <w16cid:commentId w16cid:paraId="495DA82A" w16cid:durableId="288F1AB4"/>
  <w16cid:commentId w16cid:paraId="7B08AAA1" w16cid:durableId="288F1BE1"/>
  <w16cid:commentId w16cid:paraId="50BEC5F2" w16cid:durableId="288F1B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3C865" w14:textId="77777777" w:rsidR="007B2F57" w:rsidRDefault="007B2F57" w:rsidP="00291E60">
      <w:pPr>
        <w:pStyle w:val="CitecpagedegardeDate"/>
      </w:pPr>
      <w:r>
        <w:separator/>
      </w:r>
    </w:p>
  </w:endnote>
  <w:endnote w:type="continuationSeparator" w:id="0">
    <w:p w14:paraId="5D0CF1CC" w14:textId="77777777" w:rsidR="007B2F57" w:rsidRDefault="007B2F57" w:rsidP="00291E60">
      <w:pPr>
        <w:pStyle w:val="CitecpagedegardeDate"/>
      </w:pPr>
      <w:r>
        <w:continuationSeparator/>
      </w:r>
    </w:p>
  </w:endnote>
  <w:endnote w:type="continuationNotice" w:id="1">
    <w:p w14:paraId="597EE1F9" w14:textId="77777777" w:rsidR="007B2F57" w:rsidRDefault="007B2F5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 w:name="C Univers 57 Condensed">
    <w:altName w:val="Courier New"/>
    <w:charset w:val="00"/>
    <w:family w:val="auto"/>
    <w:pitch w:val="variable"/>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AF1F" w14:textId="58043505" w:rsidR="00CA2645" w:rsidRDefault="00CA2645" w:rsidP="00BE2B66">
    <w:pPr>
      <w:pStyle w:val="CitecPieddepage"/>
      <w:framePr w:wrap="around"/>
      <w:tabs>
        <w:tab w:val="clear" w:pos="9582"/>
        <w:tab w:val="right" w:pos="9639"/>
      </w:tabs>
    </w:pPr>
    <w:r>
      <w:rPr>
        <w:rStyle w:val="Numrodepage"/>
      </w:rPr>
      <w:t xml:space="preserve">© </w:t>
    </w:r>
    <w:fldSimple w:instr="DOCPROPERTY  Copyright  \* MERGEFORMAT">
      <w:r w:rsidR="00815C12">
        <w:t>Citec Ingénieurs Conseils</w:t>
      </w:r>
    </w:fldSimple>
    <w:r>
      <w:t xml:space="preserve"> – </w:t>
    </w:r>
    <w:r w:rsidRPr="009373BE">
      <w:fldChar w:fldCharType="begin"/>
    </w:r>
    <w:r w:rsidRPr="009373BE">
      <w:instrText xml:space="preserve"> IF </w:instrText>
    </w:r>
    <w:r w:rsidRPr="009373BE">
      <w:fldChar w:fldCharType="begin"/>
    </w:r>
    <w:r w:rsidRPr="009373BE">
      <w:instrText xml:space="preserve"> DOCPROPERTY Document_O-R </w:instrText>
    </w:r>
    <w:r w:rsidRPr="009373BE">
      <w:fldChar w:fldCharType="separate"/>
    </w:r>
    <w:r w:rsidR="00815C12">
      <w:instrText>Rapport</w:instrText>
    </w:r>
    <w:r w:rsidRPr="009373BE">
      <w:fldChar w:fldCharType="end"/>
    </w:r>
    <w:r w:rsidRPr="009373BE">
      <w:instrText xml:space="preserve"> ="</w:instrText>
    </w:r>
    <w:r>
      <w:instrText>Offre</w:instrText>
    </w:r>
    <w:r w:rsidRPr="009373BE">
      <w:instrText xml:space="preserve">" "" </w:instrText>
    </w:r>
    <w:r w:rsidRPr="009373BE">
      <w:fldChar w:fldCharType="begin"/>
    </w:r>
    <w:r w:rsidRPr="009373BE">
      <w:instrText xml:space="preserve"> IF </w:instrText>
    </w:r>
    <w:r w:rsidRPr="009373BE">
      <w:fldChar w:fldCharType="begin"/>
    </w:r>
    <w:r w:rsidRPr="009373BE">
      <w:instrText xml:space="preserve"> DOCPROPERTY "auteur Va"</w:instrText>
    </w:r>
    <w:r w:rsidRPr="009373BE">
      <w:fldChar w:fldCharType="end"/>
    </w:r>
    <w:r w:rsidRPr="009373BE">
      <w:instrText xml:space="preserve"> ="" "" </w:instrText>
    </w:r>
    <w:r w:rsidRPr="009373BE">
      <w:fldChar w:fldCharType="begin"/>
    </w:r>
    <w:r w:rsidRPr="009373BE">
      <w:instrText xml:space="preserve"> IF </w:instrText>
    </w:r>
    <w:r w:rsidRPr="009373BE">
      <w:fldChar w:fldCharType="begin"/>
    </w:r>
    <w:r w:rsidRPr="009373BE">
      <w:instrText xml:space="preserve"> DOCPROPERTY "auteur Vb" </w:instrText>
    </w:r>
    <w:r w:rsidRPr="009373BE">
      <w:fldChar w:fldCharType="end"/>
    </w:r>
    <w:r w:rsidRPr="009373BE">
      <w:instrText xml:space="preserve"> ="" "</w:instrText>
    </w:r>
    <w:r>
      <w:instrText xml:space="preserve">v2 </w:instrText>
    </w:r>
    <w:r w:rsidRPr="009373BE">
      <w:instrText xml:space="preserve">" </w:instrText>
    </w:r>
    <w:r w:rsidRPr="009373BE">
      <w:fldChar w:fldCharType="begin"/>
    </w:r>
    <w:r w:rsidRPr="009373BE">
      <w:instrText xml:space="preserve"> IF </w:instrText>
    </w:r>
    <w:r w:rsidRPr="009373BE">
      <w:fldChar w:fldCharType="begin"/>
    </w:r>
    <w:r w:rsidRPr="009373BE">
      <w:instrText xml:space="preserve"> DOCPROPERTY "auteur Vc" </w:instrText>
    </w:r>
    <w:r w:rsidRPr="009373BE">
      <w:fldChar w:fldCharType="end"/>
    </w:r>
    <w:r w:rsidRPr="009373BE">
      <w:instrText xml:space="preserve"> ="" "</w:instrText>
    </w:r>
    <w:r>
      <w:instrText xml:space="preserve">v3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Vd" </w:instrText>
    </w:r>
    <w:r w:rsidRPr="009373BE">
      <w:fldChar w:fldCharType="end"/>
    </w:r>
    <w:r w:rsidRPr="009373BE">
      <w:instrText xml:space="preserve"> ="" "</w:instrText>
    </w:r>
    <w:r>
      <w:instrText xml:space="preserve">v4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Ve" </w:instrText>
    </w:r>
    <w:r w:rsidRPr="009373BE">
      <w:fldChar w:fldCharType="end"/>
    </w:r>
    <w:r w:rsidRPr="009373BE">
      <w:instrText>="" "</w:instrText>
    </w:r>
    <w:r>
      <w:instrText xml:space="preserve">v5 </w:instrText>
    </w:r>
    <w:r w:rsidRPr="009373BE">
      <w:instrText>" "</w:instrText>
    </w:r>
    <w:r>
      <w:instrText xml:space="preserve">v6 </w:instrText>
    </w:r>
    <w:r w:rsidRPr="009373BE">
      <w:instrText xml:space="preserve">" </w:instrText>
    </w:r>
    <w:r w:rsidRPr="009373BE">
      <w:fldChar w:fldCharType="separate"/>
    </w:r>
    <w:r>
      <w:rPr>
        <w:noProof/>
      </w:rPr>
      <w:instrText xml:space="preserve">v5 </w:instrText>
    </w:r>
    <w:r w:rsidRPr="009373BE">
      <w:fldChar w:fldCharType="end"/>
    </w:r>
    <w:r w:rsidRPr="009373BE">
      <w:instrText xml:space="preserve"> </w:instrText>
    </w:r>
    <w:r w:rsidRPr="009373BE">
      <w:fldChar w:fldCharType="separate"/>
    </w:r>
    <w:r>
      <w:rPr>
        <w:noProof/>
      </w:rPr>
      <w:instrText xml:space="preserve">v4 </w:instrText>
    </w:r>
    <w:r w:rsidRPr="009373BE">
      <w:fldChar w:fldCharType="end"/>
    </w:r>
    <w:r w:rsidRPr="009373BE">
      <w:instrText xml:space="preserve"> </w:instrText>
    </w:r>
    <w:r w:rsidRPr="009373BE">
      <w:fldChar w:fldCharType="separate"/>
    </w:r>
    <w:r>
      <w:rPr>
        <w:noProof/>
      </w:rPr>
      <w:instrText xml:space="preserve">v3 </w:instrText>
    </w:r>
    <w:r w:rsidRPr="009373BE">
      <w:fldChar w:fldCharType="end"/>
    </w:r>
    <w:r w:rsidRPr="009373BE">
      <w:instrText xml:space="preserve"> </w:instrText>
    </w:r>
    <w:r w:rsidRPr="009373BE">
      <w:fldChar w:fldCharType="separate"/>
    </w:r>
    <w:r>
      <w:rPr>
        <w:noProof/>
      </w:rPr>
      <w:instrText xml:space="preserve">v2 </w:instrText>
    </w:r>
    <w:r w:rsidRPr="009373BE">
      <w:fldChar w:fldCharType="end"/>
    </w:r>
    <w:r w:rsidRPr="009373BE">
      <w:instrText xml:space="preserve"> </w:instrText>
    </w:r>
    <w:r w:rsidRPr="009373BE">
      <w:fldChar w:fldCharType="end"/>
    </w:r>
    <w:r w:rsidRPr="009373BE">
      <w:instrText xml:space="preserve"> </w:instrText>
    </w:r>
    <w:r w:rsidRPr="009373BE">
      <w:fldChar w:fldCharType="end"/>
    </w:r>
    <w:fldSimple w:instr="DOCPROPERTY  &quot;Date du document pied de page&quot;  \* MERGEFORMAT">
      <w:r w:rsidR="00815C12">
        <w:t>10 Aout 2023</w:t>
      </w:r>
    </w:fldSimple>
    <w:r>
      <w:rPr>
        <w:rStyle w:val="Numrodepage"/>
      </w:rPr>
      <w:tab/>
    </w:r>
    <w:r w:rsidRPr="00291E60">
      <w:rPr>
        <w:rStyle w:val="Numrodepage"/>
      </w:rPr>
      <w:fldChar w:fldCharType="begin"/>
    </w:r>
    <w:r w:rsidRPr="00291E60">
      <w:rPr>
        <w:rStyle w:val="Numrodepage"/>
      </w:rPr>
      <w:instrText xml:space="preserve"> PAGE </w:instrText>
    </w:r>
    <w:r w:rsidRPr="00291E60">
      <w:rPr>
        <w:rStyle w:val="Numrodepage"/>
      </w:rPr>
      <w:fldChar w:fldCharType="separate"/>
    </w:r>
    <w:r>
      <w:rPr>
        <w:rStyle w:val="Numrodepage"/>
        <w:noProof/>
      </w:rPr>
      <w:t>1</w:t>
    </w:r>
    <w:r w:rsidRPr="00291E60">
      <w:rPr>
        <w:rStyle w:val="Numrodepag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C16CC" w14:textId="77777777" w:rsidR="00CA2645" w:rsidRPr="00A01214" w:rsidRDefault="00CA2645" w:rsidP="00A0121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3D904" w14:textId="04481EB6" w:rsidR="00CA2645" w:rsidRDefault="00CA2645" w:rsidP="004E3371">
    <w:pPr>
      <w:pStyle w:val="CitecPieddepage"/>
      <w:framePr w:w="10773" w:wrap="around" w:xAlign="right"/>
      <w:tabs>
        <w:tab w:val="clear" w:pos="9582"/>
        <w:tab w:val="right" w:pos="9639"/>
      </w:tabs>
    </w:pPr>
    <w:r w:rsidRPr="00291E60">
      <w:rPr>
        <w:rStyle w:val="Numrodepage"/>
      </w:rPr>
      <w:fldChar w:fldCharType="begin"/>
    </w:r>
    <w:r w:rsidRPr="00291E60">
      <w:rPr>
        <w:rStyle w:val="Numrodepage"/>
      </w:rPr>
      <w:instrText xml:space="preserve"> PAGE </w:instrText>
    </w:r>
    <w:r w:rsidRPr="00291E60">
      <w:rPr>
        <w:rStyle w:val="Numrodepage"/>
      </w:rPr>
      <w:fldChar w:fldCharType="separate"/>
    </w:r>
    <w:r>
      <w:rPr>
        <w:rStyle w:val="Numrodepage"/>
        <w:noProof/>
      </w:rPr>
      <w:t>20</w:t>
    </w:r>
    <w:r w:rsidRPr="00291E60">
      <w:rPr>
        <w:rStyle w:val="Numrodepage"/>
      </w:rPr>
      <w:fldChar w:fldCharType="end"/>
    </w:r>
    <w:r w:rsidRPr="00291E60">
      <w:rPr>
        <w:rStyle w:val="Numrodepage"/>
      </w:rPr>
      <w:tab/>
    </w:r>
    <w:r>
      <w:rPr>
        <w:rStyle w:val="Numrodepage"/>
      </w:rPr>
      <w:t xml:space="preserve">© </w:t>
    </w:r>
    <w:fldSimple w:instr="DOCPROPERTY  Copyright  \* MERGEFORMAT">
      <w:r w:rsidR="00815C12">
        <w:t>Citec Ingénieurs Conseils</w:t>
      </w:r>
    </w:fldSimple>
    <w:r>
      <w:t xml:space="preserve"> – </w:t>
    </w:r>
    <w:r w:rsidRPr="009373BE">
      <w:fldChar w:fldCharType="begin"/>
    </w:r>
    <w:r w:rsidRPr="009373BE">
      <w:instrText xml:space="preserve"> IF </w:instrText>
    </w:r>
    <w:r w:rsidRPr="009373BE">
      <w:fldChar w:fldCharType="begin"/>
    </w:r>
    <w:r w:rsidRPr="009373BE">
      <w:instrText xml:space="preserve"> DOCPROPERTY Document_O-R </w:instrText>
    </w:r>
    <w:r w:rsidRPr="009373BE">
      <w:fldChar w:fldCharType="separate"/>
    </w:r>
    <w:r w:rsidR="00815C12">
      <w:instrText>Rapport</w:instrText>
    </w:r>
    <w:r w:rsidRPr="009373BE">
      <w:fldChar w:fldCharType="end"/>
    </w:r>
    <w:r w:rsidRPr="009373BE">
      <w:instrText xml:space="preserve"> ="</w:instrText>
    </w:r>
    <w:r>
      <w:instrText>Offre</w:instrText>
    </w:r>
    <w:r w:rsidRPr="009373BE">
      <w:instrText xml:space="preserve">" "" </w:instrText>
    </w:r>
    <w:r w:rsidRPr="009373BE">
      <w:fldChar w:fldCharType="begin"/>
    </w:r>
    <w:r w:rsidRPr="009373BE">
      <w:instrText xml:space="preserve"> IF </w:instrText>
    </w:r>
    <w:r w:rsidRPr="009373BE">
      <w:fldChar w:fldCharType="begin"/>
    </w:r>
    <w:r w:rsidRPr="009373BE">
      <w:instrText xml:space="preserve"> DOCPROPERTY "auteur Va"</w:instrText>
    </w:r>
    <w:r w:rsidRPr="009373BE">
      <w:fldChar w:fldCharType="end"/>
    </w:r>
    <w:r w:rsidRPr="009373BE">
      <w:instrText xml:space="preserve"> ="" "" </w:instrText>
    </w:r>
    <w:r w:rsidRPr="009373BE">
      <w:fldChar w:fldCharType="begin"/>
    </w:r>
    <w:r w:rsidRPr="009373BE">
      <w:instrText xml:space="preserve"> IF </w:instrText>
    </w:r>
    <w:r w:rsidRPr="009373BE">
      <w:fldChar w:fldCharType="begin"/>
    </w:r>
    <w:r w:rsidRPr="009373BE">
      <w:instrText xml:space="preserve"> DOCPROPERTY "auteur Vb" </w:instrText>
    </w:r>
    <w:r w:rsidRPr="009373BE">
      <w:fldChar w:fldCharType="end"/>
    </w:r>
    <w:r w:rsidRPr="009373BE">
      <w:instrText xml:space="preserve"> ="" "</w:instrText>
    </w:r>
    <w:r>
      <w:instrText xml:space="preserve">v2 </w:instrText>
    </w:r>
    <w:r w:rsidRPr="009373BE">
      <w:instrText xml:space="preserve">" </w:instrText>
    </w:r>
    <w:r w:rsidRPr="009373BE">
      <w:fldChar w:fldCharType="begin"/>
    </w:r>
    <w:r w:rsidRPr="009373BE">
      <w:instrText xml:space="preserve"> IF </w:instrText>
    </w:r>
    <w:r w:rsidRPr="009373BE">
      <w:fldChar w:fldCharType="begin"/>
    </w:r>
    <w:r w:rsidRPr="009373BE">
      <w:instrText xml:space="preserve"> DOCPROPERTY "auteur Vc" </w:instrText>
    </w:r>
    <w:r w:rsidRPr="009373BE">
      <w:fldChar w:fldCharType="end"/>
    </w:r>
    <w:r w:rsidRPr="009373BE">
      <w:instrText xml:space="preserve"> ="" "</w:instrText>
    </w:r>
    <w:r>
      <w:instrText xml:space="preserve">v3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Vd" </w:instrText>
    </w:r>
    <w:r w:rsidRPr="009373BE">
      <w:fldChar w:fldCharType="end"/>
    </w:r>
    <w:r w:rsidRPr="009373BE">
      <w:instrText xml:space="preserve"> ="" "</w:instrText>
    </w:r>
    <w:r>
      <w:instrText xml:space="preserve">v4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Ve" </w:instrText>
    </w:r>
    <w:r w:rsidRPr="009373BE">
      <w:fldChar w:fldCharType="end"/>
    </w:r>
    <w:r w:rsidRPr="009373BE">
      <w:instrText>="" "</w:instrText>
    </w:r>
    <w:r>
      <w:instrText xml:space="preserve">v5 </w:instrText>
    </w:r>
    <w:r w:rsidRPr="009373BE">
      <w:instrText>" "</w:instrText>
    </w:r>
    <w:r>
      <w:instrText xml:space="preserve">v6 </w:instrText>
    </w:r>
    <w:r w:rsidRPr="009373BE">
      <w:instrText xml:space="preserve">" </w:instrText>
    </w:r>
    <w:r w:rsidRPr="009373BE">
      <w:fldChar w:fldCharType="separate"/>
    </w:r>
    <w:r>
      <w:rPr>
        <w:noProof/>
      </w:rPr>
      <w:instrText xml:space="preserve">v5 </w:instrText>
    </w:r>
    <w:r w:rsidRPr="009373BE">
      <w:fldChar w:fldCharType="end"/>
    </w:r>
    <w:r w:rsidRPr="009373BE">
      <w:instrText xml:space="preserve"> </w:instrText>
    </w:r>
    <w:r w:rsidRPr="009373BE">
      <w:fldChar w:fldCharType="separate"/>
    </w:r>
    <w:r>
      <w:rPr>
        <w:noProof/>
      </w:rPr>
      <w:instrText xml:space="preserve">v4 </w:instrText>
    </w:r>
    <w:r w:rsidRPr="009373BE">
      <w:fldChar w:fldCharType="end"/>
    </w:r>
    <w:r w:rsidRPr="009373BE">
      <w:instrText xml:space="preserve"> </w:instrText>
    </w:r>
    <w:r w:rsidRPr="009373BE">
      <w:fldChar w:fldCharType="separate"/>
    </w:r>
    <w:r>
      <w:rPr>
        <w:noProof/>
      </w:rPr>
      <w:instrText xml:space="preserve">v3 </w:instrText>
    </w:r>
    <w:r w:rsidRPr="009373BE">
      <w:fldChar w:fldCharType="end"/>
    </w:r>
    <w:r w:rsidRPr="009373BE">
      <w:instrText xml:space="preserve"> </w:instrText>
    </w:r>
    <w:r w:rsidRPr="009373BE">
      <w:fldChar w:fldCharType="separate"/>
    </w:r>
    <w:r>
      <w:rPr>
        <w:noProof/>
      </w:rPr>
      <w:instrText xml:space="preserve">v2 </w:instrText>
    </w:r>
    <w:r w:rsidRPr="009373BE">
      <w:fldChar w:fldCharType="end"/>
    </w:r>
    <w:r w:rsidRPr="009373BE">
      <w:instrText xml:space="preserve"> </w:instrText>
    </w:r>
    <w:r w:rsidRPr="009373BE">
      <w:fldChar w:fldCharType="end"/>
    </w:r>
    <w:r w:rsidRPr="009373BE">
      <w:instrText xml:space="preserve"> </w:instrText>
    </w:r>
    <w:r w:rsidRPr="009373BE">
      <w:fldChar w:fldCharType="end"/>
    </w:r>
    <w:fldSimple w:instr="DOCPROPERTY  &quot;Date du document pied de page&quot;  \* MERGEFORMAT">
      <w:r w:rsidR="00815C12">
        <w:t>10 Aout 2023</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3404" w14:textId="1339A186" w:rsidR="00CA2645" w:rsidRDefault="00CA2645" w:rsidP="00BE2B66">
    <w:pPr>
      <w:pStyle w:val="CitecPieddepage"/>
      <w:framePr w:wrap="around"/>
      <w:tabs>
        <w:tab w:val="clear" w:pos="9582"/>
        <w:tab w:val="right" w:pos="9639"/>
      </w:tabs>
    </w:pPr>
    <w:r>
      <w:rPr>
        <w:rStyle w:val="Numrodepage"/>
      </w:rPr>
      <w:t xml:space="preserve">© </w:t>
    </w:r>
    <w:fldSimple w:instr="DOCPROPERTY  Copyright  \* MERGEFORMAT">
      <w:r w:rsidR="00815C12">
        <w:t>Citec Ingénieurs Conseils</w:t>
      </w:r>
    </w:fldSimple>
    <w:r>
      <w:t xml:space="preserve"> – </w:t>
    </w:r>
    <w:r w:rsidRPr="009373BE">
      <w:fldChar w:fldCharType="begin"/>
    </w:r>
    <w:r w:rsidRPr="009373BE">
      <w:instrText xml:space="preserve"> IF </w:instrText>
    </w:r>
    <w:r w:rsidRPr="009373BE">
      <w:fldChar w:fldCharType="begin"/>
    </w:r>
    <w:r w:rsidRPr="009373BE">
      <w:instrText xml:space="preserve"> DOCPROPERTY Document_O-R </w:instrText>
    </w:r>
    <w:r w:rsidRPr="009373BE">
      <w:fldChar w:fldCharType="separate"/>
    </w:r>
    <w:r w:rsidR="00815C12">
      <w:instrText>Rapport</w:instrText>
    </w:r>
    <w:r w:rsidRPr="009373BE">
      <w:fldChar w:fldCharType="end"/>
    </w:r>
    <w:r w:rsidRPr="009373BE">
      <w:instrText xml:space="preserve"> ="</w:instrText>
    </w:r>
    <w:r>
      <w:instrText>Offre</w:instrText>
    </w:r>
    <w:r w:rsidRPr="009373BE">
      <w:instrText xml:space="preserve">" "" </w:instrText>
    </w:r>
    <w:r w:rsidRPr="009373BE">
      <w:fldChar w:fldCharType="begin"/>
    </w:r>
    <w:r w:rsidRPr="009373BE">
      <w:instrText xml:space="preserve"> IF </w:instrText>
    </w:r>
    <w:r w:rsidRPr="009373BE">
      <w:fldChar w:fldCharType="begin"/>
    </w:r>
    <w:r w:rsidRPr="009373BE">
      <w:instrText xml:space="preserve"> DOCPROPERTY "auteur Va"</w:instrText>
    </w:r>
    <w:r w:rsidRPr="009373BE">
      <w:fldChar w:fldCharType="end"/>
    </w:r>
    <w:r w:rsidRPr="009373BE">
      <w:instrText xml:space="preserve"> ="" "" </w:instrText>
    </w:r>
    <w:r w:rsidRPr="009373BE">
      <w:fldChar w:fldCharType="begin"/>
    </w:r>
    <w:r w:rsidRPr="009373BE">
      <w:instrText xml:space="preserve"> IF </w:instrText>
    </w:r>
    <w:r w:rsidRPr="009373BE">
      <w:fldChar w:fldCharType="begin"/>
    </w:r>
    <w:r w:rsidRPr="009373BE">
      <w:instrText xml:space="preserve"> DOCPROPERTY "auteur Vb" </w:instrText>
    </w:r>
    <w:r w:rsidRPr="009373BE">
      <w:fldChar w:fldCharType="end"/>
    </w:r>
    <w:r w:rsidRPr="009373BE">
      <w:instrText xml:space="preserve"> ="" "</w:instrText>
    </w:r>
    <w:r>
      <w:instrText xml:space="preserve">v2 </w:instrText>
    </w:r>
    <w:r w:rsidRPr="009373BE">
      <w:instrText xml:space="preserve">" </w:instrText>
    </w:r>
    <w:r w:rsidRPr="009373BE">
      <w:fldChar w:fldCharType="begin"/>
    </w:r>
    <w:r w:rsidRPr="009373BE">
      <w:instrText xml:space="preserve"> IF </w:instrText>
    </w:r>
    <w:r w:rsidRPr="009373BE">
      <w:fldChar w:fldCharType="begin"/>
    </w:r>
    <w:r w:rsidRPr="009373BE">
      <w:instrText xml:space="preserve"> DOCPROPERTY "auteur Vc" </w:instrText>
    </w:r>
    <w:r w:rsidRPr="009373BE">
      <w:fldChar w:fldCharType="end"/>
    </w:r>
    <w:r w:rsidRPr="009373BE">
      <w:instrText xml:space="preserve"> ="" "</w:instrText>
    </w:r>
    <w:r>
      <w:instrText xml:space="preserve">v3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Vd" </w:instrText>
    </w:r>
    <w:r w:rsidRPr="009373BE">
      <w:fldChar w:fldCharType="end"/>
    </w:r>
    <w:r w:rsidRPr="009373BE">
      <w:instrText xml:space="preserve"> ="" "</w:instrText>
    </w:r>
    <w:r>
      <w:instrText xml:space="preserve">v4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Ve" </w:instrText>
    </w:r>
    <w:r w:rsidRPr="009373BE">
      <w:fldChar w:fldCharType="end"/>
    </w:r>
    <w:r w:rsidRPr="009373BE">
      <w:instrText>="" "</w:instrText>
    </w:r>
    <w:r>
      <w:instrText xml:space="preserve">v5 </w:instrText>
    </w:r>
    <w:r w:rsidRPr="009373BE">
      <w:instrText>" "</w:instrText>
    </w:r>
    <w:r>
      <w:instrText xml:space="preserve">v6 </w:instrText>
    </w:r>
    <w:r w:rsidRPr="009373BE">
      <w:instrText xml:space="preserve">" </w:instrText>
    </w:r>
    <w:r w:rsidRPr="009373BE">
      <w:fldChar w:fldCharType="separate"/>
    </w:r>
    <w:r>
      <w:rPr>
        <w:noProof/>
      </w:rPr>
      <w:instrText xml:space="preserve">v5 </w:instrText>
    </w:r>
    <w:r w:rsidRPr="009373BE">
      <w:fldChar w:fldCharType="end"/>
    </w:r>
    <w:r w:rsidRPr="009373BE">
      <w:instrText xml:space="preserve"> </w:instrText>
    </w:r>
    <w:r w:rsidRPr="009373BE">
      <w:fldChar w:fldCharType="separate"/>
    </w:r>
    <w:r>
      <w:rPr>
        <w:noProof/>
      </w:rPr>
      <w:instrText xml:space="preserve">v4 </w:instrText>
    </w:r>
    <w:r w:rsidRPr="009373BE">
      <w:fldChar w:fldCharType="end"/>
    </w:r>
    <w:r w:rsidRPr="009373BE">
      <w:instrText xml:space="preserve"> </w:instrText>
    </w:r>
    <w:r w:rsidRPr="009373BE">
      <w:fldChar w:fldCharType="separate"/>
    </w:r>
    <w:r>
      <w:rPr>
        <w:noProof/>
      </w:rPr>
      <w:instrText xml:space="preserve">v3 </w:instrText>
    </w:r>
    <w:r w:rsidRPr="009373BE">
      <w:fldChar w:fldCharType="end"/>
    </w:r>
    <w:r w:rsidRPr="009373BE">
      <w:instrText xml:space="preserve"> </w:instrText>
    </w:r>
    <w:r w:rsidRPr="009373BE">
      <w:fldChar w:fldCharType="separate"/>
    </w:r>
    <w:r>
      <w:rPr>
        <w:noProof/>
      </w:rPr>
      <w:instrText xml:space="preserve">v2 </w:instrText>
    </w:r>
    <w:r w:rsidRPr="009373BE">
      <w:fldChar w:fldCharType="end"/>
    </w:r>
    <w:r w:rsidRPr="009373BE">
      <w:instrText xml:space="preserve"> </w:instrText>
    </w:r>
    <w:r w:rsidRPr="009373BE">
      <w:fldChar w:fldCharType="end"/>
    </w:r>
    <w:r w:rsidRPr="009373BE">
      <w:instrText xml:space="preserve"> </w:instrText>
    </w:r>
    <w:r w:rsidRPr="009373BE">
      <w:fldChar w:fldCharType="end"/>
    </w:r>
    <w:fldSimple w:instr="DOCPROPERTY  &quot;Date du document pied de page&quot;  \* MERGEFORMAT">
      <w:r w:rsidR="00815C12">
        <w:t>10 Aout 2023</w:t>
      </w:r>
    </w:fldSimple>
    <w:r>
      <w:rPr>
        <w:rStyle w:val="Numrodepage"/>
      </w:rPr>
      <w:tab/>
    </w:r>
    <w:r w:rsidRPr="00291E60">
      <w:rPr>
        <w:rStyle w:val="Numrodepage"/>
      </w:rPr>
      <w:fldChar w:fldCharType="begin"/>
    </w:r>
    <w:r w:rsidRPr="00291E60">
      <w:rPr>
        <w:rStyle w:val="Numrodepage"/>
      </w:rPr>
      <w:instrText xml:space="preserve"> PAGE </w:instrText>
    </w:r>
    <w:r w:rsidRPr="00291E60">
      <w:rPr>
        <w:rStyle w:val="Numrodepage"/>
      </w:rPr>
      <w:fldChar w:fldCharType="separate"/>
    </w:r>
    <w:r>
      <w:rPr>
        <w:rStyle w:val="Numrodepage"/>
        <w:noProof/>
      </w:rPr>
      <w:t>1</w:t>
    </w:r>
    <w:r w:rsidRPr="00291E60">
      <w:rPr>
        <w:rStyle w:val="Numrodepage"/>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B97A5" w14:textId="2A3E453F" w:rsidR="00CA2645" w:rsidRDefault="00CA2645" w:rsidP="00940E71">
    <w:pPr>
      <w:pStyle w:val="CitecPieddepage"/>
      <w:framePr w:wrap="around"/>
      <w:tabs>
        <w:tab w:val="clear" w:pos="9582"/>
        <w:tab w:val="right" w:pos="9639"/>
      </w:tabs>
    </w:pPr>
    <w:r>
      <w:rPr>
        <w:rStyle w:val="Numrodepage"/>
      </w:rPr>
      <w:t xml:space="preserve">© </w:t>
    </w:r>
    <w:fldSimple w:instr="DOCPROPERTY  Copyright  \* MERGEFORMAT">
      <w:r w:rsidR="00815C12">
        <w:t>Citec Ingénieurs Conseils</w:t>
      </w:r>
    </w:fldSimple>
    <w:r>
      <w:t xml:space="preserve"> – </w:t>
    </w:r>
    <w:r w:rsidRPr="009373BE">
      <w:fldChar w:fldCharType="begin"/>
    </w:r>
    <w:r w:rsidRPr="009373BE">
      <w:instrText xml:space="preserve"> IF </w:instrText>
    </w:r>
    <w:r w:rsidRPr="009373BE">
      <w:fldChar w:fldCharType="begin"/>
    </w:r>
    <w:r w:rsidRPr="009373BE">
      <w:instrText xml:space="preserve"> DOCPROPERTY Document_O-R </w:instrText>
    </w:r>
    <w:r w:rsidRPr="009373BE">
      <w:fldChar w:fldCharType="separate"/>
    </w:r>
    <w:r w:rsidR="00815C12">
      <w:instrText>Rapport</w:instrText>
    </w:r>
    <w:r w:rsidRPr="009373BE">
      <w:fldChar w:fldCharType="end"/>
    </w:r>
    <w:r w:rsidRPr="009373BE">
      <w:instrText xml:space="preserve"> ="</w:instrText>
    </w:r>
    <w:r>
      <w:instrText>Offre</w:instrText>
    </w:r>
    <w:r w:rsidRPr="009373BE">
      <w:instrText xml:space="preserve">" "" </w:instrText>
    </w:r>
    <w:r w:rsidRPr="009373BE">
      <w:fldChar w:fldCharType="begin"/>
    </w:r>
    <w:r w:rsidRPr="009373BE">
      <w:instrText xml:space="preserve"> IF </w:instrText>
    </w:r>
    <w:r w:rsidRPr="009373BE">
      <w:fldChar w:fldCharType="begin"/>
    </w:r>
    <w:r w:rsidRPr="009373BE">
      <w:instrText xml:space="preserve"> DOCPROPERTY "auteur Va"</w:instrText>
    </w:r>
    <w:r w:rsidRPr="009373BE">
      <w:fldChar w:fldCharType="end"/>
    </w:r>
    <w:r w:rsidRPr="009373BE">
      <w:instrText xml:space="preserve"> ="" "" </w:instrText>
    </w:r>
    <w:r w:rsidRPr="009373BE">
      <w:fldChar w:fldCharType="begin"/>
    </w:r>
    <w:r w:rsidRPr="009373BE">
      <w:instrText xml:space="preserve"> IF </w:instrText>
    </w:r>
    <w:r w:rsidRPr="009373BE">
      <w:fldChar w:fldCharType="begin"/>
    </w:r>
    <w:r w:rsidRPr="009373BE">
      <w:instrText xml:space="preserve"> DOCPROPERTY "auteur Vb" </w:instrText>
    </w:r>
    <w:r w:rsidRPr="009373BE">
      <w:fldChar w:fldCharType="end"/>
    </w:r>
    <w:r w:rsidRPr="009373BE">
      <w:instrText xml:space="preserve"> ="" "</w:instrText>
    </w:r>
    <w:r>
      <w:instrText xml:space="preserve">v2 </w:instrText>
    </w:r>
    <w:r w:rsidRPr="009373BE">
      <w:instrText xml:space="preserve">" </w:instrText>
    </w:r>
    <w:r w:rsidRPr="009373BE">
      <w:fldChar w:fldCharType="begin"/>
    </w:r>
    <w:r w:rsidRPr="009373BE">
      <w:instrText xml:space="preserve"> IF </w:instrText>
    </w:r>
    <w:r w:rsidRPr="009373BE">
      <w:fldChar w:fldCharType="begin"/>
    </w:r>
    <w:r w:rsidRPr="009373BE">
      <w:instrText xml:space="preserve"> DOCPROPERTY "auteur Vc" </w:instrText>
    </w:r>
    <w:r w:rsidRPr="009373BE">
      <w:fldChar w:fldCharType="end"/>
    </w:r>
    <w:r w:rsidRPr="009373BE">
      <w:instrText xml:space="preserve"> ="" "</w:instrText>
    </w:r>
    <w:r>
      <w:instrText xml:space="preserve">v3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Vd" </w:instrText>
    </w:r>
    <w:r w:rsidRPr="009373BE">
      <w:fldChar w:fldCharType="end"/>
    </w:r>
    <w:r w:rsidRPr="009373BE">
      <w:instrText xml:space="preserve"> ="" "</w:instrText>
    </w:r>
    <w:r>
      <w:instrText xml:space="preserve">v4 </w:instrText>
    </w:r>
    <w:r w:rsidRPr="009373BE">
      <w:instrText xml:space="preserve">" </w:instrText>
    </w:r>
    <w:r w:rsidRPr="009373BE">
      <w:fldChar w:fldCharType="begin"/>
    </w:r>
    <w:r w:rsidRPr="009373BE">
      <w:instrText xml:space="preserve"> IF</w:instrText>
    </w:r>
    <w:r w:rsidRPr="009373BE">
      <w:fldChar w:fldCharType="begin"/>
    </w:r>
    <w:r w:rsidRPr="009373BE">
      <w:instrText xml:space="preserve"> DOCPROPERTY "auteur Ve" </w:instrText>
    </w:r>
    <w:r w:rsidRPr="009373BE">
      <w:fldChar w:fldCharType="end"/>
    </w:r>
    <w:r w:rsidRPr="009373BE">
      <w:instrText>="" "</w:instrText>
    </w:r>
    <w:r>
      <w:instrText xml:space="preserve">v5 </w:instrText>
    </w:r>
    <w:r w:rsidRPr="009373BE">
      <w:instrText>" "</w:instrText>
    </w:r>
    <w:r>
      <w:instrText xml:space="preserve">v6 </w:instrText>
    </w:r>
    <w:r w:rsidRPr="009373BE">
      <w:instrText xml:space="preserve">" </w:instrText>
    </w:r>
    <w:r w:rsidRPr="009373BE">
      <w:fldChar w:fldCharType="separate"/>
    </w:r>
    <w:r>
      <w:rPr>
        <w:noProof/>
      </w:rPr>
      <w:instrText xml:space="preserve">v5 </w:instrText>
    </w:r>
    <w:r w:rsidRPr="009373BE">
      <w:fldChar w:fldCharType="end"/>
    </w:r>
    <w:r w:rsidRPr="009373BE">
      <w:instrText xml:space="preserve"> </w:instrText>
    </w:r>
    <w:r w:rsidRPr="009373BE">
      <w:fldChar w:fldCharType="separate"/>
    </w:r>
    <w:r>
      <w:rPr>
        <w:noProof/>
      </w:rPr>
      <w:instrText xml:space="preserve">v4 </w:instrText>
    </w:r>
    <w:r w:rsidRPr="009373BE">
      <w:fldChar w:fldCharType="end"/>
    </w:r>
    <w:r w:rsidRPr="009373BE">
      <w:instrText xml:space="preserve"> </w:instrText>
    </w:r>
    <w:r w:rsidRPr="009373BE">
      <w:fldChar w:fldCharType="separate"/>
    </w:r>
    <w:r>
      <w:rPr>
        <w:noProof/>
      </w:rPr>
      <w:instrText xml:space="preserve">v3 </w:instrText>
    </w:r>
    <w:r w:rsidRPr="009373BE">
      <w:fldChar w:fldCharType="end"/>
    </w:r>
    <w:r w:rsidRPr="009373BE">
      <w:instrText xml:space="preserve"> </w:instrText>
    </w:r>
    <w:r w:rsidRPr="009373BE">
      <w:fldChar w:fldCharType="separate"/>
    </w:r>
    <w:r>
      <w:rPr>
        <w:noProof/>
      </w:rPr>
      <w:instrText xml:space="preserve">v2 </w:instrText>
    </w:r>
    <w:r w:rsidRPr="009373BE">
      <w:fldChar w:fldCharType="end"/>
    </w:r>
    <w:r w:rsidRPr="009373BE">
      <w:instrText xml:space="preserve"> </w:instrText>
    </w:r>
    <w:r w:rsidRPr="009373BE">
      <w:fldChar w:fldCharType="end"/>
    </w:r>
    <w:r w:rsidRPr="009373BE">
      <w:instrText xml:space="preserve"> </w:instrText>
    </w:r>
    <w:r w:rsidRPr="009373BE">
      <w:fldChar w:fldCharType="end"/>
    </w:r>
    <w:fldSimple w:instr="DOCPROPERTY  &quot;Date du document pied de page&quot;  \* MERGEFORMAT">
      <w:r w:rsidR="00815C12">
        <w:t>10 Aout 2023</w:t>
      </w:r>
    </w:fldSimple>
    <w:r>
      <w:rPr>
        <w:rStyle w:val="Numrodepage"/>
      </w:rPr>
      <w:tab/>
    </w:r>
    <w:r w:rsidRPr="00291E60">
      <w:rPr>
        <w:rStyle w:val="Numrodepage"/>
      </w:rPr>
      <w:fldChar w:fldCharType="begin"/>
    </w:r>
    <w:r w:rsidRPr="00291E60">
      <w:rPr>
        <w:rStyle w:val="Numrodepage"/>
      </w:rPr>
      <w:instrText xml:space="preserve"> PAGE </w:instrText>
    </w:r>
    <w:r w:rsidRPr="00291E60">
      <w:rPr>
        <w:rStyle w:val="Numrodepage"/>
      </w:rPr>
      <w:fldChar w:fldCharType="separate"/>
    </w:r>
    <w:r>
      <w:rPr>
        <w:rStyle w:val="Numrodepage"/>
        <w:noProof/>
      </w:rPr>
      <w:t>1</w:t>
    </w:r>
    <w:r w:rsidRPr="00291E60">
      <w:rPr>
        <w:rStyle w:val="Numrodepage"/>
      </w:rPr>
      <w:fldChar w:fldCharType="end"/>
    </w:r>
  </w:p>
  <w:p w14:paraId="14C57DC5" w14:textId="77777777" w:rsidR="00CA2645" w:rsidRPr="005F1BCC" w:rsidRDefault="00CA2645" w:rsidP="005F1BCC">
    <w:pPr>
      <w:pStyle w:val="Pieddepage"/>
      <w:tabs>
        <w:tab w:val="clear" w:pos="4536"/>
      </w:tabs>
      <w:ind w:right="-2"/>
      <w:jc w:val="right"/>
      <w:rPr>
        <w:color w:val="FFFFFF"/>
      </w:rPr>
    </w:pPr>
    <w:r w:rsidRPr="005F1BCC">
      <w:rPr>
        <w:rStyle w:val="Numrodepage"/>
        <w:color w:val="FFFFFF"/>
      </w:rPr>
      <w:fldChar w:fldCharType="begin"/>
    </w:r>
    <w:r w:rsidRPr="005F1BCC">
      <w:rPr>
        <w:rStyle w:val="Numrodepage"/>
        <w:color w:val="FFFFFF"/>
      </w:rPr>
      <w:instrText xml:space="preserve"> PAGE </w:instrText>
    </w:r>
    <w:r w:rsidRPr="005F1BCC">
      <w:rPr>
        <w:rStyle w:val="Numrodepage"/>
        <w:color w:val="FFFFFF"/>
      </w:rPr>
      <w:fldChar w:fldCharType="separate"/>
    </w:r>
    <w:r>
      <w:rPr>
        <w:rStyle w:val="Numrodepage"/>
        <w:noProof/>
        <w:color w:val="FFFFFF"/>
      </w:rPr>
      <w:t>1</w:t>
    </w:r>
    <w:r w:rsidRPr="005F1BCC">
      <w:rPr>
        <w:rStyle w:val="Numrodepage"/>
        <w:color w:val="FFFFF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68147" w14:textId="77777777" w:rsidR="007B2F57" w:rsidRDefault="007B2F57" w:rsidP="00291E60">
      <w:pPr>
        <w:pStyle w:val="CitecpagedegardeDate"/>
      </w:pPr>
      <w:r>
        <w:separator/>
      </w:r>
    </w:p>
  </w:footnote>
  <w:footnote w:type="continuationSeparator" w:id="0">
    <w:p w14:paraId="3A299691" w14:textId="77777777" w:rsidR="007B2F57" w:rsidRDefault="007B2F57" w:rsidP="00291E60">
      <w:pPr>
        <w:pStyle w:val="CitecpagedegardeDate"/>
      </w:pPr>
      <w:r>
        <w:continuationSeparator/>
      </w:r>
    </w:p>
  </w:footnote>
  <w:footnote w:type="continuationNotice" w:id="1">
    <w:p w14:paraId="61F31947" w14:textId="77777777" w:rsidR="007B2F57" w:rsidRDefault="007B2F5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0B2F" w14:textId="38B08C29" w:rsidR="00CA2645" w:rsidRDefault="00CA2645" w:rsidP="007C02C4">
    <w:pPr>
      <w:pStyle w:val="CitecEn-tteimpaire"/>
      <w:framePr w:wrap="around"/>
      <w:tabs>
        <w:tab w:val="clear" w:pos="2835"/>
        <w:tab w:val="clear" w:pos="9582"/>
        <w:tab w:val="right" w:pos="6804"/>
        <w:tab w:val="right" w:pos="9639"/>
      </w:tabs>
    </w:pPr>
    <w:r w:rsidRPr="00C676D8">
      <w:rPr>
        <w:iCs/>
        <w:szCs w:val="16"/>
      </w:rPr>
      <w:fldChar w:fldCharType="begin"/>
    </w:r>
    <w:r w:rsidRPr="00C676D8">
      <w:rPr>
        <w:iCs/>
        <w:szCs w:val="16"/>
      </w:rPr>
      <w:instrText xml:space="preserve"> IF</w:instrText>
    </w:r>
    <w:r w:rsidRPr="00C676D8">
      <w:rPr>
        <w:iCs/>
        <w:szCs w:val="16"/>
      </w:rPr>
      <w:fldChar w:fldCharType="begin"/>
    </w:r>
    <w:r w:rsidRPr="00C676D8">
      <w:rPr>
        <w:iCs/>
        <w:szCs w:val="16"/>
      </w:rPr>
      <w:instrText xml:space="preserve"> DOCPROPERTY  Document_O-R </w:instrText>
    </w:r>
    <w:r w:rsidRPr="00C676D8">
      <w:rPr>
        <w:iCs/>
        <w:szCs w:val="16"/>
      </w:rPr>
      <w:fldChar w:fldCharType="separate"/>
    </w:r>
    <w:r w:rsidR="00815C12">
      <w:rPr>
        <w:iCs/>
        <w:szCs w:val="16"/>
      </w:rPr>
      <w:instrText>Rapport</w:instrText>
    </w:r>
    <w:r w:rsidRPr="00C676D8">
      <w:rPr>
        <w:iCs/>
        <w:szCs w:val="16"/>
      </w:rPr>
      <w:fldChar w:fldCharType="end"/>
    </w:r>
    <w:r w:rsidRPr="00C676D8">
      <w:rPr>
        <w:iCs/>
        <w:szCs w:val="16"/>
      </w:rPr>
      <w:instrText>="Offre" "Offre</w:instrText>
    </w:r>
    <w:r>
      <w:rPr>
        <w:iCs/>
        <w:szCs w:val="16"/>
      </w:rPr>
      <w:instrText xml:space="preserve"> : </w:instrText>
    </w:r>
    <w:r w:rsidRPr="00C676D8">
      <w:rPr>
        <w:iCs/>
        <w:szCs w:val="16"/>
      </w:rPr>
      <w:instrText xml:space="preserve">""" </w:instrText>
    </w:r>
    <w:r w:rsidRPr="00C676D8">
      <w:rPr>
        <w:iCs/>
        <w:szCs w:val="16"/>
      </w:rPr>
      <w:fldChar w:fldCharType="end"/>
    </w:r>
    <w:fldSimple w:instr="TITLE   \* MERGEFORMAT">
      <w:r w:rsidR="00815C12">
        <w:t>Guide utilisateur</w:t>
      </w:r>
    </w:fldSimple>
    <w:r>
      <w:tab/>
    </w:r>
    <w:r w:rsidRPr="009373BE">
      <w:rPr>
        <w:iCs/>
        <w:szCs w:val="16"/>
      </w:rPr>
      <w:fldChar w:fldCharType="begin"/>
    </w:r>
    <w:r w:rsidRPr="009373BE">
      <w:rPr>
        <w:iCs/>
        <w:szCs w:val="16"/>
      </w:rPr>
      <w:instrText xml:space="preserve"> IF</w:instrText>
    </w:r>
    <w:r w:rsidRPr="009373BE">
      <w:rPr>
        <w:iCs/>
        <w:szCs w:val="16"/>
      </w:rPr>
      <w:fldChar w:fldCharType="begin"/>
    </w:r>
    <w:r w:rsidRPr="009373BE">
      <w:rPr>
        <w:iCs/>
        <w:szCs w:val="16"/>
      </w:rPr>
      <w:instrText xml:space="preserve"> DOCPROPERTY  Document_O-R </w:instrText>
    </w:r>
    <w:r w:rsidRPr="009373BE">
      <w:rPr>
        <w:iCs/>
        <w:szCs w:val="16"/>
      </w:rPr>
      <w:fldChar w:fldCharType="separate"/>
    </w:r>
    <w:r w:rsidR="00815C12">
      <w:rPr>
        <w:iCs/>
        <w:szCs w:val="16"/>
      </w:rPr>
      <w:instrText>Rapport</w:instrText>
    </w:r>
    <w:r w:rsidRPr="009373BE">
      <w:rPr>
        <w:iCs/>
        <w:szCs w:val="16"/>
      </w:rPr>
      <w:fldChar w:fldCharType="end"/>
    </w:r>
    <w:r w:rsidRPr="009373BE">
      <w:rPr>
        <w:iCs/>
        <w:szCs w:val="16"/>
      </w:rPr>
      <w:instrText xml:space="preserve">="Offre" "O.""" </w:instrText>
    </w:r>
    <w:r w:rsidRPr="009373BE">
      <w:rPr>
        <w:iCs/>
        <w:szCs w:val="16"/>
      </w:rPr>
      <w:fldChar w:fldCharType="end"/>
    </w:r>
    <w:fldSimple w:instr="DOCPROPERTY  Référence  \* MERGEFORMAT">
      <w:r w:rsidR="00815C12">
        <w:t>70014.0</w:t>
      </w:r>
    </w:fldSimple>
    <w:r w:rsidRPr="009373BE">
      <w:fldChar w:fldCharType="begin"/>
    </w:r>
    <w:r w:rsidRPr="009373BE">
      <w:instrText xml:space="preserve"> IF </w:instrText>
    </w:r>
    <w:r w:rsidRPr="009373BE">
      <w:fldChar w:fldCharType="begin"/>
    </w:r>
    <w:r w:rsidRPr="009373BE">
      <w:instrText xml:space="preserve"> DOCPROPERTY Document_O-R </w:instrText>
    </w:r>
    <w:r w:rsidRPr="009373BE">
      <w:fldChar w:fldCharType="separate"/>
    </w:r>
    <w:r w:rsidR="00815C12">
      <w:instrText>Rapport</w:instrText>
    </w:r>
    <w:r w:rsidRPr="009373BE">
      <w:fldChar w:fldCharType="end"/>
    </w:r>
    <w:r w:rsidRPr="009373BE">
      <w:instrText xml:space="preserve"> ="Rapport" "" </w:instrText>
    </w:r>
    <w:r w:rsidRPr="009373BE">
      <w:fldChar w:fldCharType="begin"/>
    </w:r>
    <w:r w:rsidRPr="009373BE">
      <w:instrText xml:space="preserve"> IF </w:instrText>
    </w:r>
    <w:r w:rsidRPr="009373BE">
      <w:fldChar w:fldCharType="begin"/>
    </w:r>
    <w:r w:rsidRPr="009373BE">
      <w:instrText xml:space="preserve"> DOCPROPERTY "auteur Va"</w:instrText>
    </w:r>
    <w:r w:rsidRPr="009373BE">
      <w:fldChar w:fldCharType="end"/>
    </w:r>
    <w:r w:rsidRPr="009373BE">
      <w:instrText xml:space="preserve"> ="" "" </w:instrText>
    </w:r>
    <w:r w:rsidRPr="009373BE">
      <w:fldChar w:fldCharType="begin"/>
    </w:r>
    <w:r w:rsidRPr="009373BE">
      <w:instrText xml:space="preserve"> IF </w:instrText>
    </w:r>
    <w:r w:rsidRPr="009373BE">
      <w:fldChar w:fldCharType="begin"/>
    </w:r>
    <w:r w:rsidRPr="009373BE">
      <w:instrText xml:space="preserve"> DOCPROPERTY "auteur Vb" </w:instrText>
    </w:r>
    <w:r w:rsidRPr="009373BE">
      <w:fldChar w:fldCharType="end"/>
    </w:r>
    <w:r w:rsidRPr="009373BE">
      <w:instrText xml:space="preserve"> ="" "a" </w:instrText>
    </w:r>
    <w:r w:rsidRPr="009373BE">
      <w:fldChar w:fldCharType="begin"/>
    </w:r>
    <w:r w:rsidRPr="009373BE">
      <w:instrText xml:space="preserve"> IF </w:instrText>
    </w:r>
    <w:r w:rsidRPr="009373BE">
      <w:fldChar w:fldCharType="begin"/>
    </w:r>
    <w:r w:rsidRPr="009373BE">
      <w:instrText xml:space="preserve"> DOCPROPERTY "auteur Vc" </w:instrText>
    </w:r>
    <w:r w:rsidRPr="009373BE">
      <w:fldChar w:fldCharType="separate"/>
    </w:r>
    <w:r>
      <w:instrText>DD</w:instrText>
    </w:r>
    <w:r w:rsidRPr="009373BE">
      <w:fldChar w:fldCharType="end"/>
    </w:r>
    <w:r w:rsidRPr="009373BE">
      <w:instrText xml:space="preserve"> ="" "b" </w:instrText>
    </w:r>
    <w:r w:rsidRPr="009373BE">
      <w:fldChar w:fldCharType="begin"/>
    </w:r>
    <w:r w:rsidRPr="009373BE">
      <w:instrText xml:space="preserve"> IF</w:instrText>
    </w:r>
    <w:r w:rsidRPr="009373BE">
      <w:fldChar w:fldCharType="begin"/>
    </w:r>
    <w:r w:rsidRPr="009373BE">
      <w:instrText xml:space="preserve"> DOCPROPERTY "auteur Vd" </w:instrText>
    </w:r>
    <w:r w:rsidRPr="009373BE">
      <w:fldChar w:fldCharType="end"/>
    </w:r>
    <w:r w:rsidRPr="009373BE">
      <w:instrText xml:space="preserve"> ="" "c" </w:instrText>
    </w:r>
    <w:r w:rsidRPr="009373BE">
      <w:fldChar w:fldCharType="begin"/>
    </w:r>
    <w:r w:rsidRPr="009373BE">
      <w:instrText xml:space="preserve"> IF</w:instrText>
    </w:r>
    <w:r w:rsidRPr="009373BE">
      <w:fldChar w:fldCharType="begin"/>
    </w:r>
    <w:r w:rsidRPr="009373BE">
      <w:instrText xml:space="preserve"> DOCPROPERTY "auteur Ve" </w:instrText>
    </w:r>
    <w:r w:rsidRPr="009373BE">
      <w:fldChar w:fldCharType="end"/>
    </w:r>
    <w:r w:rsidRPr="009373BE">
      <w:instrText xml:space="preserve">="" "d" "e" </w:instrText>
    </w:r>
    <w:r w:rsidRPr="009373BE">
      <w:fldChar w:fldCharType="separate"/>
    </w:r>
    <w:r w:rsidRPr="009373BE">
      <w:rPr>
        <w:noProof/>
      </w:rPr>
      <w:instrText>d</w:instrText>
    </w:r>
    <w:r w:rsidRPr="009373BE">
      <w:fldChar w:fldCharType="end"/>
    </w:r>
    <w:r w:rsidRPr="009373BE">
      <w:instrText xml:space="preserve"> </w:instrText>
    </w:r>
    <w:r w:rsidRPr="009373BE">
      <w:fldChar w:fldCharType="separate"/>
    </w:r>
    <w:r w:rsidRPr="009373BE">
      <w:rPr>
        <w:noProof/>
      </w:rPr>
      <w:instrText>c</w:instrText>
    </w:r>
    <w:r w:rsidRPr="009373BE">
      <w:fldChar w:fldCharType="end"/>
    </w:r>
    <w:r w:rsidRPr="009373BE">
      <w:instrText xml:space="preserve"> </w:instrText>
    </w:r>
    <w:r w:rsidRPr="009373BE">
      <w:fldChar w:fldCharType="separate"/>
    </w:r>
    <w:r w:rsidRPr="009373BE">
      <w:rPr>
        <w:noProof/>
      </w:rPr>
      <w:instrText>c</w:instrText>
    </w:r>
    <w:r w:rsidRPr="009373BE">
      <w:fldChar w:fldCharType="end"/>
    </w:r>
    <w:r w:rsidRPr="009373BE">
      <w:instrText xml:space="preserve"> </w:instrText>
    </w:r>
    <w:r w:rsidRPr="009373BE">
      <w:fldChar w:fldCharType="separate"/>
    </w:r>
    <w:r w:rsidRPr="009373BE">
      <w:rPr>
        <w:noProof/>
      </w:rPr>
      <w:instrText>a</w:instrText>
    </w:r>
    <w:r w:rsidRPr="009373BE">
      <w:fldChar w:fldCharType="end"/>
    </w:r>
    <w:r w:rsidRPr="009373BE">
      <w:instrText xml:space="preserve"> </w:instrText>
    </w:r>
    <w:r w:rsidRPr="009373BE">
      <w:fldChar w:fldCharType="end"/>
    </w:r>
    <w:r w:rsidRPr="009373BE">
      <w:instrText xml:space="preserve"> </w:instrText>
    </w:r>
    <w:r w:rsidRPr="009373BE">
      <w:fldChar w:fldCharType="end"/>
    </w:r>
    <w:r>
      <w:tab/>
    </w:r>
    <w:r>
      <w:fldChar w:fldCharType="begin"/>
    </w:r>
    <w:r>
      <w:instrText xml:space="preserve"> DOCPROPERTY  Client  \* MERGEFORMAT </w:instrText>
    </w:r>
    <w:r>
      <w:fldChar w:fldCharType="end"/>
    </w:r>
  </w:p>
  <w:p w14:paraId="26F8DF1F" w14:textId="77777777" w:rsidR="00CA2645" w:rsidRDefault="00CA264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EC899" w14:textId="30CECB93" w:rsidR="00CA2645" w:rsidRDefault="00322044" w:rsidP="0045172D">
    <w:pPr>
      <w:pStyle w:val="CitecEn-tteimpaire"/>
      <w:framePr w:wrap="around"/>
      <w:tabs>
        <w:tab w:val="clear" w:pos="9582"/>
        <w:tab w:val="right" w:pos="9639"/>
      </w:tabs>
    </w:pPr>
    <w:r>
      <w:fldChar w:fldCharType="begin"/>
    </w:r>
    <w:r>
      <w:instrText xml:space="preserve"> DOCPROPERTY  Client  \* MERGEFORMAT </w:instrText>
    </w:r>
    <w:r>
      <w:fldChar w:fldCharType="end"/>
    </w:r>
    <w:r w:rsidR="00CA2645">
      <w:tab/>
    </w:r>
    <w:r w:rsidR="00CA2645" w:rsidRPr="00C676D8">
      <w:rPr>
        <w:iCs/>
        <w:szCs w:val="16"/>
      </w:rPr>
      <w:fldChar w:fldCharType="begin"/>
    </w:r>
    <w:r w:rsidR="00CA2645" w:rsidRPr="00C676D8">
      <w:rPr>
        <w:iCs/>
        <w:szCs w:val="16"/>
      </w:rPr>
      <w:instrText xml:space="preserve"> IF</w:instrText>
    </w:r>
    <w:r w:rsidR="00CA2645" w:rsidRPr="00C676D8">
      <w:rPr>
        <w:iCs/>
        <w:szCs w:val="16"/>
      </w:rPr>
      <w:fldChar w:fldCharType="begin"/>
    </w:r>
    <w:r w:rsidR="00CA2645" w:rsidRPr="00C676D8">
      <w:rPr>
        <w:iCs/>
        <w:szCs w:val="16"/>
      </w:rPr>
      <w:instrText xml:space="preserve"> DOCPROPERTY  Document_O-R </w:instrText>
    </w:r>
    <w:r w:rsidR="00CA2645" w:rsidRPr="00C676D8">
      <w:rPr>
        <w:iCs/>
        <w:szCs w:val="16"/>
      </w:rPr>
      <w:fldChar w:fldCharType="separate"/>
    </w:r>
    <w:r w:rsidR="00815C12">
      <w:rPr>
        <w:iCs/>
        <w:szCs w:val="16"/>
      </w:rPr>
      <w:instrText>Rapport</w:instrText>
    </w:r>
    <w:r w:rsidR="00CA2645" w:rsidRPr="00C676D8">
      <w:rPr>
        <w:iCs/>
        <w:szCs w:val="16"/>
      </w:rPr>
      <w:fldChar w:fldCharType="end"/>
    </w:r>
    <w:r w:rsidR="00CA2645" w:rsidRPr="00C676D8">
      <w:rPr>
        <w:iCs/>
        <w:szCs w:val="16"/>
      </w:rPr>
      <w:instrText>="Offre" "Offre</w:instrText>
    </w:r>
    <w:r w:rsidR="00CA2645">
      <w:rPr>
        <w:iCs/>
        <w:szCs w:val="16"/>
      </w:rPr>
      <w:instrText xml:space="preserve"> : </w:instrText>
    </w:r>
    <w:r w:rsidR="00CA2645" w:rsidRPr="00C676D8">
      <w:rPr>
        <w:iCs/>
        <w:szCs w:val="16"/>
      </w:rPr>
      <w:instrText xml:space="preserve">""" </w:instrText>
    </w:r>
    <w:r w:rsidR="00CA2645" w:rsidRPr="00C676D8">
      <w:rPr>
        <w:iCs/>
        <w:szCs w:val="16"/>
      </w:rPr>
      <w:fldChar w:fldCharType="end"/>
    </w:r>
    <w:fldSimple w:instr="TITLE   \* MERGEFORMAT">
      <w:r w:rsidR="00815C12">
        <w:t>Guide utilisateur</w:t>
      </w:r>
    </w:fldSimple>
    <w:r w:rsidR="00CA2645">
      <w:tab/>
    </w:r>
    <w:r w:rsidR="00CA2645" w:rsidRPr="009373BE">
      <w:rPr>
        <w:iCs/>
        <w:szCs w:val="16"/>
      </w:rPr>
      <w:fldChar w:fldCharType="begin"/>
    </w:r>
    <w:r w:rsidR="00CA2645" w:rsidRPr="009373BE">
      <w:rPr>
        <w:iCs/>
        <w:szCs w:val="16"/>
      </w:rPr>
      <w:instrText xml:space="preserve"> IF</w:instrText>
    </w:r>
    <w:r w:rsidR="00CA2645" w:rsidRPr="009373BE">
      <w:rPr>
        <w:iCs/>
        <w:szCs w:val="16"/>
      </w:rPr>
      <w:fldChar w:fldCharType="begin"/>
    </w:r>
    <w:r w:rsidR="00CA2645" w:rsidRPr="009373BE">
      <w:rPr>
        <w:iCs/>
        <w:szCs w:val="16"/>
      </w:rPr>
      <w:instrText xml:space="preserve"> DOCPROPERTY  Document_O-R </w:instrText>
    </w:r>
    <w:r w:rsidR="00CA2645" w:rsidRPr="009373BE">
      <w:rPr>
        <w:iCs/>
        <w:szCs w:val="16"/>
      </w:rPr>
      <w:fldChar w:fldCharType="separate"/>
    </w:r>
    <w:r w:rsidR="00815C12">
      <w:rPr>
        <w:iCs/>
        <w:szCs w:val="16"/>
      </w:rPr>
      <w:instrText>Rapport</w:instrText>
    </w:r>
    <w:r w:rsidR="00CA2645" w:rsidRPr="009373BE">
      <w:rPr>
        <w:iCs/>
        <w:szCs w:val="16"/>
      </w:rPr>
      <w:fldChar w:fldCharType="end"/>
    </w:r>
    <w:r w:rsidR="00CA2645" w:rsidRPr="009373BE">
      <w:rPr>
        <w:iCs/>
        <w:szCs w:val="16"/>
      </w:rPr>
      <w:instrText xml:space="preserve">="Offre" "O.""" </w:instrText>
    </w:r>
    <w:r w:rsidR="00CA2645" w:rsidRPr="009373BE">
      <w:rPr>
        <w:iCs/>
        <w:szCs w:val="16"/>
      </w:rPr>
      <w:fldChar w:fldCharType="end"/>
    </w:r>
    <w:fldSimple w:instr="DOCPROPERTY  Référence  \* MERGEFORMAT">
      <w:r w:rsidR="00815C12">
        <w:t>70014.0</w:t>
      </w:r>
    </w:fldSimple>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Document_O-R </w:instrText>
    </w:r>
    <w:r w:rsidR="00CA2645" w:rsidRPr="009373BE">
      <w:fldChar w:fldCharType="separate"/>
    </w:r>
    <w:r w:rsidR="00815C12">
      <w:instrText>Rapport</w:instrText>
    </w:r>
    <w:r w:rsidR="00CA2645" w:rsidRPr="009373BE">
      <w:fldChar w:fldCharType="end"/>
    </w:r>
    <w:r w:rsidR="00CA2645" w:rsidRPr="009373BE">
      <w:instrText xml:space="preserve"> ="Rapport" ""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Va"</w:instrText>
    </w:r>
    <w:r w:rsidR="00CA2645" w:rsidRPr="009373BE">
      <w:fldChar w:fldCharType="end"/>
    </w:r>
    <w:r w:rsidR="00CA2645" w:rsidRPr="009373BE">
      <w:instrText xml:space="preserve"> ="" ""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Vb" </w:instrText>
    </w:r>
    <w:r w:rsidR="00CA2645" w:rsidRPr="009373BE">
      <w:fldChar w:fldCharType="end"/>
    </w:r>
    <w:r w:rsidR="00CA2645" w:rsidRPr="009373BE">
      <w:instrText xml:space="preserve"> ="" "a"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Vc" </w:instrText>
    </w:r>
    <w:r w:rsidR="00CA2645" w:rsidRPr="009373BE">
      <w:fldChar w:fldCharType="separate"/>
    </w:r>
    <w:r w:rsidR="00CA2645">
      <w:instrText>DD</w:instrText>
    </w:r>
    <w:r w:rsidR="00CA2645" w:rsidRPr="009373BE">
      <w:fldChar w:fldCharType="end"/>
    </w:r>
    <w:r w:rsidR="00CA2645" w:rsidRPr="009373BE">
      <w:instrText xml:space="preserve"> ="" "b" </w:instrText>
    </w:r>
    <w:r w:rsidR="00CA2645" w:rsidRPr="009373BE">
      <w:fldChar w:fldCharType="begin"/>
    </w:r>
    <w:r w:rsidR="00CA2645" w:rsidRPr="009373BE">
      <w:instrText xml:space="preserve"> IF</w:instrText>
    </w:r>
    <w:r w:rsidR="00CA2645" w:rsidRPr="009373BE">
      <w:fldChar w:fldCharType="begin"/>
    </w:r>
    <w:r w:rsidR="00CA2645" w:rsidRPr="009373BE">
      <w:instrText xml:space="preserve"> DOCPROPERTY "auteur Vd" </w:instrText>
    </w:r>
    <w:r w:rsidR="00CA2645" w:rsidRPr="009373BE">
      <w:fldChar w:fldCharType="end"/>
    </w:r>
    <w:r w:rsidR="00CA2645" w:rsidRPr="009373BE">
      <w:instrText xml:space="preserve"> ="" "c" </w:instrText>
    </w:r>
    <w:r w:rsidR="00CA2645" w:rsidRPr="009373BE">
      <w:fldChar w:fldCharType="begin"/>
    </w:r>
    <w:r w:rsidR="00CA2645" w:rsidRPr="009373BE">
      <w:instrText xml:space="preserve"> IF</w:instrText>
    </w:r>
    <w:r w:rsidR="00CA2645" w:rsidRPr="009373BE">
      <w:fldChar w:fldCharType="begin"/>
    </w:r>
    <w:r w:rsidR="00CA2645" w:rsidRPr="009373BE">
      <w:instrText xml:space="preserve"> DOCPROPERTY "auteur Ve" </w:instrText>
    </w:r>
    <w:r w:rsidR="00CA2645" w:rsidRPr="009373BE">
      <w:fldChar w:fldCharType="end"/>
    </w:r>
    <w:r w:rsidR="00CA2645" w:rsidRPr="009373BE">
      <w:instrText xml:space="preserve">="" "d" "e" </w:instrText>
    </w:r>
    <w:r w:rsidR="00CA2645" w:rsidRPr="009373BE">
      <w:fldChar w:fldCharType="separate"/>
    </w:r>
    <w:r w:rsidR="00CA2645" w:rsidRPr="009373BE">
      <w:rPr>
        <w:noProof/>
      </w:rPr>
      <w:instrText>d</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c</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c</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a</w:instrText>
    </w:r>
    <w:r w:rsidR="00CA2645" w:rsidRPr="009373BE">
      <w:fldChar w:fldCharType="end"/>
    </w:r>
    <w:r w:rsidR="00CA2645" w:rsidRPr="009373BE">
      <w:instrText xml:space="preserve"> </w:instrText>
    </w:r>
    <w:r w:rsidR="00CA2645" w:rsidRPr="009373BE">
      <w:fldChar w:fldCharType="end"/>
    </w:r>
    <w:r w:rsidR="00CA2645" w:rsidRPr="009373BE">
      <w:instrText xml:space="preserve"> </w:instrText>
    </w:r>
    <w:r w:rsidR="00CA2645" w:rsidRPr="009373BE">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16036" w14:textId="77777777" w:rsidR="00CA2645" w:rsidRDefault="00CA2645">
    <w:r>
      <w:rPr>
        <w:noProof/>
        <w:lang w:val="fr-CH"/>
      </w:rPr>
      <mc:AlternateContent>
        <mc:Choice Requires="wps">
          <w:drawing>
            <wp:anchor distT="0" distB="0" distL="114300" distR="114300" simplePos="0" relativeHeight="251658240" behindDoc="0" locked="0" layoutInCell="1" allowOverlap="1" wp14:anchorId="3F0B4E23" wp14:editId="2FC159A6">
              <wp:simplePos x="0" y="0"/>
              <wp:positionH relativeFrom="column">
                <wp:posOffset>1370510</wp:posOffset>
              </wp:positionH>
              <wp:positionV relativeFrom="paragraph">
                <wp:posOffset>6416765</wp:posOffset>
              </wp:positionV>
              <wp:extent cx="2600325" cy="1005073"/>
              <wp:effectExtent l="19050" t="266700" r="0" b="271780"/>
              <wp:wrapNone/>
              <wp:docPr id="6" name="Text Box 6"/>
              <wp:cNvGraphicFramePr/>
              <a:graphic xmlns:a="http://schemas.openxmlformats.org/drawingml/2006/main">
                <a:graphicData uri="http://schemas.microsoft.com/office/word/2010/wordprocessingShape">
                  <wps:wsp>
                    <wps:cNvSpPr txBox="1"/>
                    <wps:spPr>
                      <a:xfrm rot="20760000">
                        <a:off x="0" y="0"/>
                        <a:ext cx="2600325" cy="10050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91357" w14:textId="23353E22" w:rsidR="00CA2645" w:rsidRPr="00762AC8" w:rsidRDefault="00CA2645" w:rsidP="00537339">
                          <w:pPr>
                            <w:jc w:val="center"/>
                            <w:rPr>
                              <w:b/>
                              <w:color w:val="FF0000"/>
                              <w:sz w:val="50"/>
                              <w:szCs w:val="50"/>
                              <w:lang w:val="fr-CH"/>
                            </w:rPr>
                          </w:pP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Verificateur </w:instrText>
                          </w:r>
                          <w:r w:rsidRPr="00762AC8">
                            <w:rPr>
                              <w:color w:val="FF0000"/>
                              <w:sz w:val="50"/>
                              <w:szCs w:val="50"/>
                            </w:rPr>
                            <w:fldChar w:fldCharType="separate"/>
                          </w:r>
                          <w:r w:rsidR="00815C12">
                            <w:rPr>
                              <w:color w:val="FF0000"/>
                              <w:sz w:val="50"/>
                              <w:szCs w:val="50"/>
                            </w:rPr>
                            <w:instrText>Frédéric SCHETTINI</w:instrText>
                          </w:r>
                          <w:r w:rsidRPr="00762AC8">
                            <w:rPr>
                              <w:color w:val="FF0000"/>
                              <w:sz w:val="50"/>
                              <w:szCs w:val="50"/>
                            </w:rPr>
                            <w:fldChar w:fldCharType="end"/>
                          </w:r>
                          <w:r w:rsidRPr="00762AC8">
                            <w:rPr>
                              <w:color w:val="FF0000"/>
                              <w:sz w:val="50"/>
                              <w:szCs w:val="50"/>
                            </w:rPr>
                            <w:instrText xml:space="preserve"> =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Verificateur </w:instrText>
                          </w:r>
                          <w:r w:rsidRPr="00762AC8">
                            <w:rPr>
                              <w:color w:val="FF0000"/>
                              <w:sz w:val="50"/>
                              <w:szCs w:val="50"/>
                            </w:rPr>
                            <w:fldChar w:fldCharType="separate"/>
                          </w:r>
                          <w:r w:rsidR="00815C12">
                            <w:rPr>
                              <w:color w:val="FF0000"/>
                              <w:sz w:val="50"/>
                              <w:szCs w:val="50"/>
                            </w:rPr>
                            <w:instrText>Frédéric SCHETTINI</w:instrText>
                          </w:r>
                          <w:r w:rsidRPr="00762AC8">
                            <w:rPr>
                              <w:color w:val="FF0000"/>
                              <w:sz w:val="50"/>
                              <w:szCs w:val="50"/>
                            </w:rPr>
                            <w:fldChar w:fldCharType="end"/>
                          </w:r>
                          <w:r w:rsidRPr="00762AC8">
                            <w:rPr>
                              <w:color w:val="FF0000"/>
                              <w:sz w:val="50"/>
                              <w:szCs w:val="50"/>
                            </w:rPr>
                            <w:instrText xml:space="preserve"> = "ZZ"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Va" </w:instrText>
                          </w:r>
                          <w:r w:rsidRPr="00762AC8">
                            <w:rPr>
                              <w:color w:val="FF0000"/>
                              <w:sz w:val="50"/>
                              <w:szCs w:val="50"/>
                            </w:rPr>
                            <w:fldChar w:fldCharType="end"/>
                          </w:r>
                          <w:r w:rsidRPr="00762AC8">
                            <w:rPr>
                              <w:color w:val="FF0000"/>
                              <w:sz w:val="50"/>
                              <w:szCs w:val="50"/>
                            </w:rPr>
                            <w:instrText xml:space="preserve">=""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Va" </w:instrText>
                          </w:r>
                          <w:r w:rsidRPr="00762AC8">
                            <w:rPr>
                              <w:color w:val="FF0000"/>
                              <w:sz w:val="50"/>
                              <w:szCs w:val="50"/>
                            </w:rPr>
                            <w:fldChar w:fldCharType="separate"/>
                          </w:r>
                          <w:r w:rsidRPr="00762AC8">
                            <w:rPr>
                              <w:color w:val="FF0000"/>
                              <w:sz w:val="50"/>
                              <w:szCs w:val="50"/>
                            </w:rPr>
                            <w:instrText>b</w:instrText>
                          </w:r>
                          <w:r w:rsidRPr="00762AC8">
                            <w:rPr>
                              <w:color w:val="FF0000"/>
                              <w:sz w:val="50"/>
                              <w:szCs w:val="50"/>
                            </w:rPr>
                            <w:fldChar w:fldCharType="end"/>
                          </w:r>
                          <w:r w:rsidRPr="00762AC8">
                            <w:rPr>
                              <w:color w:val="FF0000"/>
                              <w:sz w:val="50"/>
                              <w:szCs w:val="50"/>
                            </w:rPr>
                            <w:instrText xml:space="preserve">=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Vb" </w:instrText>
                          </w:r>
                          <w:r w:rsidRPr="00762AC8">
                            <w:rPr>
                              <w:color w:val="FF0000"/>
                              <w:sz w:val="50"/>
                              <w:szCs w:val="50"/>
                            </w:rPr>
                            <w:fldChar w:fldCharType="end"/>
                          </w:r>
                          <w:r w:rsidRPr="00762AC8">
                            <w:rPr>
                              <w:color w:val="FF0000"/>
                              <w:sz w:val="50"/>
                              <w:szCs w:val="50"/>
                            </w:rPr>
                            <w:instrText xml:space="preserve">=""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Vb" </w:instrText>
                          </w:r>
                          <w:r w:rsidRPr="00762AC8">
                            <w:rPr>
                              <w:color w:val="FF0000"/>
                              <w:sz w:val="50"/>
                              <w:szCs w:val="50"/>
                            </w:rPr>
                            <w:fldChar w:fldCharType="separate"/>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Vc" </w:instrText>
                          </w:r>
                          <w:r w:rsidRPr="00762AC8">
                            <w:rPr>
                              <w:color w:val="FF0000"/>
                              <w:sz w:val="50"/>
                              <w:szCs w:val="50"/>
                            </w:rPr>
                            <w:fldChar w:fldCharType="end"/>
                          </w:r>
                          <w:r w:rsidRPr="00762AC8">
                            <w:rPr>
                              <w:color w:val="FF0000"/>
                              <w:sz w:val="50"/>
                              <w:szCs w:val="50"/>
                            </w:rPr>
                            <w:instrText xml:space="preserve"> =""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Vc" </w:instrText>
                          </w:r>
                          <w:r w:rsidRPr="00762AC8">
                            <w:rPr>
                              <w:color w:val="FF0000"/>
                              <w:sz w:val="50"/>
                              <w:szCs w:val="50"/>
                            </w:rPr>
                            <w:fldChar w:fldCharType="end"/>
                          </w:r>
                          <w:r w:rsidRPr="00762AC8">
                            <w:rPr>
                              <w:color w:val="FF0000"/>
                              <w:sz w:val="50"/>
                              <w:szCs w:val="50"/>
                            </w:rPr>
                            <w:instrText xml:space="preserve">=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Vd" </w:instrText>
                          </w:r>
                          <w:r w:rsidRPr="00762AC8">
                            <w:rPr>
                              <w:color w:val="FF0000"/>
                              <w:sz w:val="50"/>
                              <w:szCs w:val="50"/>
                            </w:rPr>
                            <w:fldChar w:fldCharType="end"/>
                          </w:r>
                          <w:r w:rsidRPr="00762AC8">
                            <w:rPr>
                              <w:color w:val="FF0000"/>
                              <w:sz w:val="50"/>
                              <w:szCs w:val="50"/>
                            </w:rPr>
                            <w:instrText xml:space="preserve"> =""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Vd" </w:instrText>
                          </w:r>
                          <w:r w:rsidRPr="00762AC8">
                            <w:rPr>
                              <w:color w:val="FF0000"/>
                              <w:sz w:val="50"/>
                              <w:szCs w:val="50"/>
                            </w:rPr>
                            <w:fldChar w:fldCharType="end"/>
                          </w:r>
                          <w:r w:rsidRPr="00762AC8">
                            <w:rPr>
                              <w:color w:val="FF0000"/>
                              <w:sz w:val="50"/>
                              <w:szCs w:val="50"/>
                            </w:rPr>
                            <w:instrText xml:space="preserve"> =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Ve" </w:instrText>
                          </w:r>
                          <w:r w:rsidRPr="00762AC8">
                            <w:rPr>
                              <w:color w:val="FF0000"/>
                              <w:sz w:val="50"/>
                              <w:szCs w:val="50"/>
                            </w:rPr>
                            <w:fldChar w:fldCharType="end"/>
                          </w:r>
                          <w:r w:rsidRPr="00762AC8">
                            <w:rPr>
                              <w:color w:val="FF0000"/>
                              <w:sz w:val="50"/>
                              <w:szCs w:val="50"/>
                            </w:rPr>
                            <w:instrText xml:space="preserve"> = "" "" </w:instrText>
                          </w:r>
                          <w:r w:rsidRPr="00762AC8">
                            <w:rPr>
                              <w:color w:val="FF0000"/>
                              <w:sz w:val="50"/>
                              <w:szCs w:val="50"/>
                            </w:rPr>
                            <w:fldChar w:fldCharType="begin"/>
                          </w:r>
                          <w:r w:rsidRPr="00762AC8">
                            <w:rPr>
                              <w:color w:val="FF0000"/>
                              <w:sz w:val="50"/>
                              <w:szCs w:val="50"/>
                            </w:rPr>
                            <w:instrText xml:space="preserve"> IF</w:instrText>
                          </w:r>
                          <w:r w:rsidRPr="00762AC8">
                            <w:rPr>
                              <w:color w:val="FF0000"/>
                              <w:sz w:val="50"/>
                              <w:szCs w:val="50"/>
                            </w:rPr>
                            <w:fldChar w:fldCharType="begin"/>
                          </w:r>
                          <w:r w:rsidRPr="00762AC8">
                            <w:rPr>
                              <w:color w:val="FF0000"/>
                              <w:sz w:val="50"/>
                              <w:szCs w:val="50"/>
                            </w:rPr>
                            <w:instrText xml:space="preserve"> DOCPROPERTY "verif Ve" </w:instrText>
                          </w:r>
                          <w:r w:rsidRPr="00762AC8">
                            <w:rPr>
                              <w:color w:val="FF0000"/>
                              <w:sz w:val="50"/>
                              <w:szCs w:val="50"/>
                            </w:rPr>
                            <w:fldChar w:fldCharType="end"/>
                          </w:r>
                          <w:r w:rsidRPr="00762AC8">
                            <w:rPr>
                              <w:color w:val="FF0000"/>
                              <w:sz w:val="50"/>
                              <w:szCs w:val="50"/>
                            </w:rPr>
                            <w:instrText xml:space="preserve">=""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 </w:instrText>
                          </w:r>
                          <w:r w:rsidRPr="00762AC8">
                            <w:rPr>
                              <w:color w:val="FF0000"/>
                              <w:sz w:val="50"/>
                              <w:szCs w:val="50"/>
                            </w:rPr>
                            <w:fldChar w:fldCharType="separate"/>
                          </w:r>
                          <w:r w:rsidRPr="00762AC8">
                            <w:rPr>
                              <w:noProof/>
                              <w:color w:val="FF0000"/>
                              <w:sz w:val="50"/>
                              <w:szCs w:val="50"/>
                            </w:rPr>
                            <w:instrText xml:space="preserve">document </w:instrText>
                          </w:r>
                          <w:r w:rsidRPr="00762AC8">
                            <w:rPr>
                              <w:b/>
                              <w:noProof/>
                              <w:color w:val="FF0000"/>
                              <w:sz w:val="50"/>
                              <w:szCs w:val="50"/>
                            </w:rPr>
                            <w:instrText>P R O V I S O I R E</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separate"/>
                          </w:r>
                          <w:r w:rsidRPr="00762AC8">
                            <w:rPr>
                              <w:noProof/>
                              <w:color w:val="FF0000"/>
                              <w:sz w:val="50"/>
                              <w:szCs w:val="50"/>
                            </w:rPr>
                            <w:instrText xml:space="preserve">document </w:instrText>
                          </w:r>
                          <w:r w:rsidRPr="00762AC8">
                            <w:rPr>
                              <w:b/>
                              <w:noProof/>
                              <w:color w:val="FF0000"/>
                              <w:sz w:val="50"/>
                              <w:szCs w:val="50"/>
                            </w:rPr>
                            <w:instrText>P R O V I S O I R E</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separate"/>
                          </w:r>
                          <w:r w:rsidRPr="00762AC8">
                            <w:rPr>
                              <w:noProof/>
                              <w:color w:val="FF0000"/>
                              <w:sz w:val="50"/>
                              <w:szCs w:val="50"/>
                            </w:rPr>
                            <w:instrText xml:space="preserve">document </w:instrText>
                          </w:r>
                          <w:r w:rsidRPr="00762AC8">
                            <w:rPr>
                              <w:b/>
                              <w:noProof/>
                              <w:color w:val="FF0000"/>
                              <w:sz w:val="50"/>
                              <w:szCs w:val="50"/>
                            </w:rPr>
                            <w:instrText>P R O V I S O I R E</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B4E23" id="_x0000_t202" coordsize="21600,21600" o:spt="202" path="m,l,21600r21600,l21600,xe">
              <v:stroke joinstyle="miter"/>
              <v:path gradientshapeok="t" o:connecttype="rect"/>
            </v:shapetype>
            <v:shape id="Text Box 6" o:spid="_x0000_s1032" type="#_x0000_t202" style="position:absolute;left:0;text-align:left;margin-left:107.9pt;margin-top:505.25pt;width:204.75pt;height:79.15pt;rotation:-14;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" filled="f" stroked="f" strokeweight=".5pt">
              <v:textbox>
                <w:txbxContent>
                  <w:p w14:paraId="27991357" w14:textId="23353E22" w:rsidR="00CA2645" w:rsidRPr="00762AC8" w:rsidRDefault="00CA2645" w:rsidP="00537339">
                    <w:pPr>
                      <w:jc w:val="center"/>
                      <w:rPr>
                        <w:b/>
                        <w:color w:val="FF0000"/>
                        <w:sz w:val="50"/>
                        <w:szCs w:val="50"/>
                        <w:lang w:val="fr-CH"/>
                      </w:rPr>
                    </w:pP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Verificateur </w:instrText>
                    </w:r>
                    <w:r w:rsidRPr="00762AC8">
                      <w:rPr>
                        <w:color w:val="FF0000"/>
                        <w:sz w:val="50"/>
                        <w:szCs w:val="50"/>
                      </w:rPr>
                      <w:fldChar w:fldCharType="separate"/>
                    </w:r>
                    <w:r w:rsidR="00815C12">
                      <w:rPr>
                        <w:color w:val="FF0000"/>
                        <w:sz w:val="50"/>
                        <w:szCs w:val="50"/>
                      </w:rPr>
                      <w:instrText>Frédéric SCHETTINI</w:instrText>
                    </w:r>
                    <w:r w:rsidRPr="00762AC8">
                      <w:rPr>
                        <w:color w:val="FF0000"/>
                        <w:sz w:val="50"/>
                        <w:szCs w:val="50"/>
                      </w:rPr>
                      <w:fldChar w:fldCharType="end"/>
                    </w:r>
                    <w:r w:rsidRPr="00762AC8">
                      <w:rPr>
                        <w:color w:val="FF0000"/>
                        <w:sz w:val="50"/>
                        <w:szCs w:val="50"/>
                      </w:rPr>
                      <w:instrText xml:space="preserve"> =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Verificateur </w:instrText>
                    </w:r>
                    <w:r w:rsidRPr="00762AC8">
                      <w:rPr>
                        <w:color w:val="FF0000"/>
                        <w:sz w:val="50"/>
                        <w:szCs w:val="50"/>
                      </w:rPr>
                      <w:fldChar w:fldCharType="separate"/>
                    </w:r>
                    <w:r w:rsidR="00815C12">
                      <w:rPr>
                        <w:color w:val="FF0000"/>
                        <w:sz w:val="50"/>
                        <w:szCs w:val="50"/>
                      </w:rPr>
                      <w:instrText>Frédéric SCHETTINI</w:instrText>
                    </w:r>
                    <w:r w:rsidRPr="00762AC8">
                      <w:rPr>
                        <w:color w:val="FF0000"/>
                        <w:sz w:val="50"/>
                        <w:szCs w:val="50"/>
                      </w:rPr>
                      <w:fldChar w:fldCharType="end"/>
                    </w:r>
                    <w:r w:rsidRPr="00762AC8">
                      <w:rPr>
                        <w:color w:val="FF0000"/>
                        <w:sz w:val="50"/>
                        <w:szCs w:val="50"/>
                      </w:rPr>
                      <w:instrText xml:space="preserve"> = "ZZ"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Va" </w:instrText>
                    </w:r>
                    <w:r w:rsidRPr="00762AC8">
                      <w:rPr>
                        <w:color w:val="FF0000"/>
                        <w:sz w:val="50"/>
                        <w:szCs w:val="50"/>
                      </w:rPr>
                      <w:fldChar w:fldCharType="end"/>
                    </w:r>
                    <w:r w:rsidRPr="00762AC8">
                      <w:rPr>
                        <w:color w:val="FF0000"/>
                        <w:sz w:val="50"/>
                        <w:szCs w:val="50"/>
                      </w:rPr>
                      <w:instrText xml:space="preserve">=""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Va" </w:instrText>
                    </w:r>
                    <w:r w:rsidRPr="00762AC8">
                      <w:rPr>
                        <w:color w:val="FF0000"/>
                        <w:sz w:val="50"/>
                        <w:szCs w:val="50"/>
                      </w:rPr>
                      <w:fldChar w:fldCharType="separate"/>
                    </w:r>
                    <w:r w:rsidRPr="00762AC8">
                      <w:rPr>
                        <w:color w:val="FF0000"/>
                        <w:sz w:val="50"/>
                        <w:szCs w:val="50"/>
                      </w:rPr>
                      <w:instrText>b</w:instrText>
                    </w:r>
                    <w:r w:rsidRPr="00762AC8">
                      <w:rPr>
                        <w:color w:val="FF0000"/>
                        <w:sz w:val="50"/>
                        <w:szCs w:val="50"/>
                      </w:rPr>
                      <w:fldChar w:fldCharType="end"/>
                    </w:r>
                    <w:r w:rsidRPr="00762AC8">
                      <w:rPr>
                        <w:color w:val="FF0000"/>
                        <w:sz w:val="50"/>
                        <w:szCs w:val="50"/>
                      </w:rPr>
                      <w:instrText xml:space="preserve">=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Vb" </w:instrText>
                    </w:r>
                    <w:r w:rsidRPr="00762AC8">
                      <w:rPr>
                        <w:color w:val="FF0000"/>
                        <w:sz w:val="50"/>
                        <w:szCs w:val="50"/>
                      </w:rPr>
                      <w:fldChar w:fldCharType="end"/>
                    </w:r>
                    <w:r w:rsidRPr="00762AC8">
                      <w:rPr>
                        <w:color w:val="FF0000"/>
                        <w:sz w:val="50"/>
                        <w:szCs w:val="50"/>
                      </w:rPr>
                      <w:instrText xml:space="preserve">=""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Vb" </w:instrText>
                    </w:r>
                    <w:r w:rsidRPr="00762AC8">
                      <w:rPr>
                        <w:color w:val="FF0000"/>
                        <w:sz w:val="50"/>
                        <w:szCs w:val="50"/>
                      </w:rPr>
                      <w:fldChar w:fldCharType="separate"/>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Vc" </w:instrText>
                    </w:r>
                    <w:r w:rsidRPr="00762AC8">
                      <w:rPr>
                        <w:color w:val="FF0000"/>
                        <w:sz w:val="50"/>
                        <w:szCs w:val="50"/>
                      </w:rPr>
                      <w:fldChar w:fldCharType="end"/>
                    </w:r>
                    <w:r w:rsidRPr="00762AC8">
                      <w:rPr>
                        <w:color w:val="FF0000"/>
                        <w:sz w:val="50"/>
                        <w:szCs w:val="50"/>
                      </w:rPr>
                      <w:instrText xml:space="preserve"> =""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Vc" </w:instrText>
                    </w:r>
                    <w:r w:rsidRPr="00762AC8">
                      <w:rPr>
                        <w:color w:val="FF0000"/>
                        <w:sz w:val="50"/>
                        <w:szCs w:val="50"/>
                      </w:rPr>
                      <w:fldChar w:fldCharType="end"/>
                    </w:r>
                    <w:r w:rsidRPr="00762AC8">
                      <w:rPr>
                        <w:color w:val="FF0000"/>
                        <w:sz w:val="50"/>
                        <w:szCs w:val="50"/>
                      </w:rPr>
                      <w:instrText xml:space="preserve">=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Vd" </w:instrText>
                    </w:r>
                    <w:r w:rsidRPr="00762AC8">
                      <w:rPr>
                        <w:color w:val="FF0000"/>
                        <w:sz w:val="50"/>
                        <w:szCs w:val="50"/>
                      </w:rPr>
                      <w:fldChar w:fldCharType="end"/>
                    </w:r>
                    <w:r w:rsidRPr="00762AC8">
                      <w:rPr>
                        <w:color w:val="FF0000"/>
                        <w:sz w:val="50"/>
                        <w:szCs w:val="50"/>
                      </w:rPr>
                      <w:instrText xml:space="preserve"> ="" ""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"verif Vd" </w:instrText>
                    </w:r>
                    <w:r w:rsidRPr="00762AC8">
                      <w:rPr>
                        <w:color w:val="FF0000"/>
                        <w:sz w:val="50"/>
                        <w:szCs w:val="50"/>
                      </w:rPr>
                      <w:fldChar w:fldCharType="end"/>
                    </w:r>
                    <w:r w:rsidRPr="00762AC8">
                      <w:rPr>
                        <w:color w:val="FF0000"/>
                        <w:sz w:val="50"/>
                        <w:szCs w:val="50"/>
                      </w:rPr>
                      <w:instrText xml:space="preserve"> = ""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w:instrText>
                    </w:r>
                    <w:r w:rsidRPr="00762AC8">
                      <w:rPr>
                        <w:color w:val="FF0000"/>
                        <w:sz w:val="50"/>
                        <w:szCs w:val="50"/>
                      </w:rPr>
                      <w:fldChar w:fldCharType="begin"/>
                    </w:r>
                    <w:r w:rsidRPr="00762AC8">
                      <w:rPr>
                        <w:color w:val="FF0000"/>
                        <w:sz w:val="50"/>
                        <w:szCs w:val="50"/>
                      </w:rPr>
                      <w:instrText xml:space="preserve"> IF </w:instrText>
                    </w:r>
                    <w:r w:rsidRPr="00762AC8">
                      <w:rPr>
                        <w:color w:val="FF0000"/>
                        <w:sz w:val="50"/>
                        <w:szCs w:val="50"/>
                      </w:rPr>
                      <w:fldChar w:fldCharType="begin"/>
                    </w:r>
                    <w:r w:rsidRPr="00762AC8">
                      <w:rPr>
                        <w:color w:val="FF0000"/>
                        <w:sz w:val="50"/>
                        <w:szCs w:val="50"/>
                      </w:rPr>
                      <w:instrText xml:space="preserve"> DOCPROPERTY "auteur Ve" </w:instrText>
                    </w:r>
                    <w:r w:rsidRPr="00762AC8">
                      <w:rPr>
                        <w:color w:val="FF0000"/>
                        <w:sz w:val="50"/>
                        <w:szCs w:val="50"/>
                      </w:rPr>
                      <w:fldChar w:fldCharType="end"/>
                    </w:r>
                    <w:r w:rsidRPr="00762AC8">
                      <w:rPr>
                        <w:color w:val="FF0000"/>
                        <w:sz w:val="50"/>
                        <w:szCs w:val="50"/>
                      </w:rPr>
                      <w:instrText xml:space="preserve"> = "" "" </w:instrText>
                    </w:r>
                    <w:r w:rsidRPr="00762AC8">
                      <w:rPr>
                        <w:color w:val="FF0000"/>
                        <w:sz w:val="50"/>
                        <w:szCs w:val="50"/>
                      </w:rPr>
                      <w:fldChar w:fldCharType="begin"/>
                    </w:r>
                    <w:r w:rsidRPr="00762AC8">
                      <w:rPr>
                        <w:color w:val="FF0000"/>
                        <w:sz w:val="50"/>
                        <w:szCs w:val="50"/>
                      </w:rPr>
                      <w:instrText xml:space="preserve"> IF</w:instrText>
                    </w:r>
                    <w:r w:rsidRPr="00762AC8">
                      <w:rPr>
                        <w:color w:val="FF0000"/>
                        <w:sz w:val="50"/>
                        <w:szCs w:val="50"/>
                      </w:rPr>
                      <w:fldChar w:fldCharType="begin"/>
                    </w:r>
                    <w:r w:rsidRPr="00762AC8">
                      <w:rPr>
                        <w:color w:val="FF0000"/>
                        <w:sz w:val="50"/>
                        <w:szCs w:val="50"/>
                      </w:rPr>
                      <w:instrText xml:space="preserve"> DOCPROPERTY "verif Ve" </w:instrText>
                    </w:r>
                    <w:r w:rsidRPr="00762AC8">
                      <w:rPr>
                        <w:color w:val="FF0000"/>
                        <w:sz w:val="50"/>
                        <w:szCs w:val="50"/>
                      </w:rPr>
                      <w:fldChar w:fldCharType="end"/>
                    </w:r>
                    <w:r w:rsidRPr="00762AC8">
                      <w:rPr>
                        <w:color w:val="FF0000"/>
                        <w:sz w:val="50"/>
                        <w:szCs w:val="50"/>
                      </w:rPr>
                      <w:instrText xml:space="preserve">="" "document </w:instrText>
                    </w:r>
                    <w:r w:rsidRPr="00762AC8">
                      <w:rPr>
                        <w:color w:val="FF0000"/>
                        <w:sz w:val="50"/>
                        <w:szCs w:val="50"/>
                      </w:rPr>
                      <w:br/>
                    </w:r>
                    <w:r w:rsidRPr="00762AC8">
                      <w:rPr>
                        <w:b/>
                        <w:color w:val="FF0000"/>
                        <w:sz w:val="50"/>
                        <w:szCs w:val="50"/>
                      </w:rPr>
                      <w:instrText>P R O V I S O I R E</w:instrText>
                    </w:r>
                    <w:r w:rsidRPr="00762AC8">
                      <w:rPr>
                        <w:color w:val="FF0000"/>
                        <w:sz w:val="50"/>
                        <w:szCs w:val="50"/>
                      </w:rPr>
                      <w:instrText xml:space="preserve">" "" </w:instrText>
                    </w:r>
                    <w:r w:rsidRPr="00762AC8">
                      <w:rPr>
                        <w:color w:val="FF0000"/>
                        <w:sz w:val="50"/>
                        <w:szCs w:val="50"/>
                      </w:rPr>
                      <w:fldChar w:fldCharType="separate"/>
                    </w:r>
                    <w:r w:rsidRPr="00762AC8">
                      <w:rPr>
                        <w:noProof/>
                        <w:color w:val="FF0000"/>
                        <w:sz w:val="50"/>
                        <w:szCs w:val="50"/>
                      </w:rPr>
                      <w:instrText xml:space="preserve">document </w:instrText>
                    </w:r>
                    <w:r w:rsidRPr="00762AC8">
                      <w:rPr>
                        <w:b/>
                        <w:noProof/>
                        <w:color w:val="FF0000"/>
                        <w:sz w:val="50"/>
                        <w:szCs w:val="50"/>
                      </w:rPr>
                      <w:instrText>P R O V I S O I R E</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separate"/>
                    </w:r>
                    <w:r w:rsidRPr="00762AC8">
                      <w:rPr>
                        <w:noProof/>
                        <w:color w:val="FF0000"/>
                        <w:sz w:val="50"/>
                        <w:szCs w:val="50"/>
                      </w:rPr>
                      <w:instrText xml:space="preserve">document </w:instrText>
                    </w:r>
                    <w:r w:rsidRPr="00762AC8">
                      <w:rPr>
                        <w:b/>
                        <w:noProof/>
                        <w:color w:val="FF0000"/>
                        <w:sz w:val="50"/>
                        <w:szCs w:val="50"/>
                      </w:rPr>
                      <w:instrText>P R O V I S O I R E</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separate"/>
                    </w:r>
                    <w:r w:rsidRPr="00762AC8">
                      <w:rPr>
                        <w:noProof/>
                        <w:color w:val="FF0000"/>
                        <w:sz w:val="50"/>
                        <w:szCs w:val="50"/>
                      </w:rPr>
                      <w:instrText xml:space="preserve">document </w:instrText>
                    </w:r>
                    <w:r w:rsidRPr="00762AC8">
                      <w:rPr>
                        <w:b/>
                        <w:noProof/>
                        <w:color w:val="FF0000"/>
                        <w:sz w:val="50"/>
                        <w:szCs w:val="50"/>
                      </w:rPr>
                      <w:instrText>P R O V I S O I R E</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r w:rsidRPr="00762AC8">
                      <w:rPr>
                        <w:color w:val="FF0000"/>
                        <w:sz w:val="50"/>
                        <w:szCs w:val="50"/>
                      </w:rPr>
                      <w:instrText xml:space="preserve"> </w:instrText>
                    </w:r>
                    <w:r w:rsidRPr="00762AC8">
                      <w:rPr>
                        <w:color w:val="FF0000"/>
                        <w:sz w:val="50"/>
                        <w:szCs w:val="50"/>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2F765" w14:textId="77777777" w:rsidR="00CA2645" w:rsidRDefault="00CA264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5F3B2" w14:textId="77777777" w:rsidR="00CA2645" w:rsidRDefault="00CA264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1B6FE" w14:textId="5F4CE982" w:rsidR="00CA2645" w:rsidRDefault="00CA2645" w:rsidP="004E3371">
    <w:pPr>
      <w:pStyle w:val="CitecEn-tteimpaire"/>
      <w:framePr w:w="10773" w:wrap="around" w:xAlign="right"/>
      <w:tabs>
        <w:tab w:val="clear" w:pos="2835"/>
        <w:tab w:val="clear" w:pos="9582"/>
        <w:tab w:val="right" w:pos="6804"/>
        <w:tab w:val="right" w:pos="9639"/>
      </w:tabs>
    </w:pPr>
    <w:r w:rsidRPr="00C676D8">
      <w:rPr>
        <w:iCs/>
        <w:szCs w:val="16"/>
      </w:rPr>
      <w:fldChar w:fldCharType="begin"/>
    </w:r>
    <w:r w:rsidRPr="00C676D8">
      <w:rPr>
        <w:iCs/>
        <w:szCs w:val="16"/>
      </w:rPr>
      <w:instrText xml:space="preserve"> IF</w:instrText>
    </w:r>
    <w:r w:rsidRPr="00C676D8">
      <w:rPr>
        <w:iCs/>
        <w:szCs w:val="16"/>
      </w:rPr>
      <w:fldChar w:fldCharType="begin"/>
    </w:r>
    <w:r w:rsidRPr="00C676D8">
      <w:rPr>
        <w:iCs/>
        <w:szCs w:val="16"/>
      </w:rPr>
      <w:instrText xml:space="preserve"> DOCPROPERTY  Document_O-R </w:instrText>
    </w:r>
    <w:r w:rsidRPr="00C676D8">
      <w:rPr>
        <w:iCs/>
        <w:szCs w:val="16"/>
      </w:rPr>
      <w:fldChar w:fldCharType="separate"/>
    </w:r>
    <w:r w:rsidR="00815C12">
      <w:rPr>
        <w:iCs/>
        <w:szCs w:val="16"/>
      </w:rPr>
      <w:instrText>Rapport</w:instrText>
    </w:r>
    <w:r w:rsidRPr="00C676D8">
      <w:rPr>
        <w:iCs/>
        <w:szCs w:val="16"/>
      </w:rPr>
      <w:fldChar w:fldCharType="end"/>
    </w:r>
    <w:r w:rsidRPr="00C676D8">
      <w:rPr>
        <w:iCs/>
        <w:szCs w:val="16"/>
      </w:rPr>
      <w:instrText>="Offre" "Offre</w:instrText>
    </w:r>
    <w:r>
      <w:rPr>
        <w:iCs/>
        <w:szCs w:val="16"/>
      </w:rPr>
      <w:instrText xml:space="preserve"> : </w:instrText>
    </w:r>
    <w:r w:rsidRPr="00C676D8">
      <w:rPr>
        <w:iCs/>
        <w:szCs w:val="16"/>
      </w:rPr>
      <w:instrText xml:space="preserve">""" </w:instrText>
    </w:r>
    <w:r w:rsidRPr="00C676D8">
      <w:rPr>
        <w:iCs/>
        <w:szCs w:val="16"/>
      </w:rPr>
      <w:fldChar w:fldCharType="end"/>
    </w:r>
    <w:fldSimple w:instr="TITLE   \* MERGEFORMAT">
      <w:r w:rsidR="00815C12">
        <w:t>Guide utilisateur</w:t>
      </w:r>
    </w:fldSimple>
    <w:r>
      <w:tab/>
    </w:r>
    <w:r w:rsidRPr="009373BE">
      <w:rPr>
        <w:iCs/>
        <w:szCs w:val="16"/>
      </w:rPr>
      <w:fldChar w:fldCharType="begin"/>
    </w:r>
    <w:r w:rsidRPr="009373BE">
      <w:rPr>
        <w:iCs/>
        <w:szCs w:val="16"/>
      </w:rPr>
      <w:instrText xml:space="preserve"> IF</w:instrText>
    </w:r>
    <w:r w:rsidRPr="009373BE">
      <w:rPr>
        <w:iCs/>
        <w:szCs w:val="16"/>
      </w:rPr>
      <w:fldChar w:fldCharType="begin"/>
    </w:r>
    <w:r w:rsidRPr="009373BE">
      <w:rPr>
        <w:iCs/>
        <w:szCs w:val="16"/>
      </w:rPr>
      <w:instrText xml:space="preserve"> DOCPROPERTY  Document_O-R </w:instrText>
    </w:r>
    <w:r w:rsidRPr="009373BE">
      <w:rPr>
        <w:iCs/>
        <w:szCs w:val="16"/>
      </w:rPr>
      <w:fldChar w:fldCharType="separate"/>
    </w:r>
    <w:r w:rsidR="00815C12">
      <w:rPr>
        <w:iCs/>
        <w:szCs w:val="16"/>
      </w:rPr>
      <w:instrText>Rapport</w:instrText>
    </w:r>
    <w:r w:rsidRPr="009373BE">
      <w:rPr>
        <w:iCs/>
        <w:szCs w:val="16"/>
      </w:rPr>
      <w:fldChar w:fldCharType="end"/>
    </w:r>
    <w:r w:rsidRPr="009373BE">
      <w:rPr>
        <w:iCs/>
        <w:szCs w:val="16"/>
      </w:rPr>
      <w:instrText xml:space="preserve">="Offre" "O.""" </w:instrText>
    </w:r>
    <w:r w:rsidRPr="009373BE">
      <w:rPr>
        <w:iCs/>
        <w:szCs w:val="16"/>
      </w:rPr>
      <w:fldChar w:fldCharType="end"/>
    </w:r>
    <w:fldSimple w:instr="DOCPROPERTY  Référence  \* MERGEFORMAT">
      <w:r w:rsidR="00815C12">
        <w:t>70014.0</w:t>
      </w:r>
    </w:fldSimple>
    <w:r w:rsidRPr="009373BE">
      <w:fldChar w:fldCharType="begin"/>
    </w:r>
    <w:r w:rsidRPr="009373BE">
      <w:instrText xml:space="preserve"> IF </w:instrText>
    </w:r>
    <w:r w:rsidRPr="009373BE">
      <w:fldChar w:fldCharType="begin"/>
    </w:r>
    <w:r w:rsidRPr="009373BE">
      <w:instrText xml:space="preserve"> DOCPROPERTY Document_O-R </w:instrText>
    </w:r>
    <w:r w:rsidRPr="009373BE">
      <w:fldChar w:fldCharType="separate"/>
    </w:r>
    <w:r w:rsidR="00815C12">
      <w:instrText>Rapport</w:instrText>
    </w:r>
    <w:r w:rsidRPr="009373BE">
      <w:fldChar w:fldCharType="end"/>
    </w:r>
    <w:r w:rsidRPr="009373BE">
      <w:instrText xml:space="preserve"> ="Rapport" "" </w:instrText>
    </w:r>
    <w:r w:rsidRPr="009373BE">
      <w:fldChar w:fldCharType="begin"/>
    </w:r>
    <w:r w:rsidRPr="009373BE">
      <w:instrText xml:space="preserve"> IF </w:instrText>
    </w:r>
    <w:r w:rsidRPr="009373BE">
      <w:fldChar w:fldCharType="begin"/>
    </w:r>
    <w:r w:rsidRPr="009373BE">
      <w:instrText xml:space="preserve"> DOCPROPERTY "auteur Va"</w:instrText>
    </w:r>
    <w:r w:rsidRPr="009373BE">
      <w:fldChar w:fldCharType="end"/>
    </w:r>
    <w:r w:rsidRPr="009373BE">
      <w:instrText xml:space="preserve"> ="" "" </w:instrText>
    </w:r>
    <w:r w:rsidRPr="009373BE">
      <w:fldChar w:fldCharType="begin"/>
    </w:r>
    <w:r w:rsidRPr="009373BE">
      <w:instrText xml:space="preserve"> IF </w:instrText>
    </w:r>
    <w:r w:rsidRPr="009373BE">
      <w:fldChar w:fldCharType="begin"/>
    </w:r>
    <w:r w:rsidRPr="009373BE">
      <w:instrText xml:space="preserve"> DOCPROPERTY "auteur Vb" </w:instrText>
    </w:r>
    <w:r w:rsidRPr="009373BE">
      <w:fldChar w:fldCharType="end"/>
    </w:r>
    <w:r w:rsidRPr="009373BE">
      <w:instrText xml:space="preserve"> ="" "a" </w:instrText>
    </w:r>
    <w:r w:rsidRPr="009373BE">
      <w:fldChar w:fldCharType="begin"/>
    </w:r>
    <w:r w:rsidRPr="009373BE">
      <w:instrText xml:space="preserve"> IF </w:instrText>
    </w:r>
    <w:r w:rsidRPr="009373BE">
      <w:fldChar w:fldCharType="begin"/>
    </w:r>
    <w:r w:rsidRPr="009373BE">
      <w:instrText xml:space="preserve"> DOCPROPERTY "auteur Vc" </w:instrText>
    </w:r>
    <w:r w:rsidRPr="009373BE">
      <w:fldChar w:fldCharType="separate"/>
    </w:r>
    <w:r>
      <w:instrText>DD</w:instrText>
    </w:r>
    <w:r w:rsidRPr="009373BE">
      <w:fldChar w:fldCharType="end"/>
    </w:r>
    <w:r w:rsidRPr="009373BE">
      <w:instrText xml:space="preserve"> ="" "b" </w:instrText>
    </w:r>
    <w:r w:rsidRPr="009373BE">
      <w:fldChar w:fldCharType="begin"/>
    </w:r>
    <w:r w:rsidRPr="009373BE">
      <w:instrText xml:space="preserve"> IF</w:instrText>
    </w:r>
    <w:r w:rsidRPr="009373BE">
      <w:fldChar w:fldCharType="begin"/>
    </w:r>
    <w:r w:rsidRPr="009373BE">
      <w:instrText xml:space="preserve"> DOCPROPERTY "auteur Vd" </w:instrText>
    </w:r>
    <w:r w:rsidRPr="009373BE">
      <w:fldChar w:fldCharType="end"/>
    </w:r>
    <w:r w:rsidRPr="009373BE">
      <w:instrText xml:space="preserve"> ="" "c" </w:instrText>
    </w:r>
    <w:r w:rsidRPr="009373BE">
      <w:fldChar w:fldCharType="begin"/>
    </w:r>
    <w:r w:rsidRPr="009373BE">
      <w:instrText xml:space="preserve"> IF</w:instrText>
    </w:r>
    <w:r w:rsidRPr="009373BE">
      <w:fldChar w:fldCharType="begin"/>
    </w:r>
    <w:r w:rsidRPr="009373BE">
      <w:instrText xml:space="preserve"> DOCPROPERTY "auteur Ve" </w:instrText>
    </w:r>
    <w:r w:rsidRPr="009373BE">
      <w:fldChar w:fldCharType="end"/>
    </w:r>
    <w:r w:rsidRPr="009373BE">
      <w:instrText xml:space="preserve">="" "d" "e" </w:instrText>
    </w:r>
    <w:r w:rsidRPr="009373BE">
      <w:fldChar w:fldCharType="separate"/>
    </w:r>
    <w:r w:rsidRPr="009373BE">
      <w:rPr>
        <w:noProof/>
      </w:rPr>
      <w:instrText>d</w:instrText>
    </w:r>
    <w:r w:rsidRPr="009373BE">
      <w:fldChar w:fldCharType="end"/>
    </w:r>
    <w:r w:rsidRPr="009373BE">
      <w:instrText xml:space="preserve"> </w:instrText>
    </w:r>
    <w:r w:rsidRPr="009373BE">
      <w:fldChar w:fldCharType="separate"/>
    </w:r>
    <w:r w:rsidRPr="009373BE">
      <w:rPr>
        <w:noProof/>
      </w:rPr>
      <w:instrText>c</w:instrText>
    </w:r>
    <w:r w:rsidRPr="009373BE">
      <w:fldChar w:fldCharType="end"/>
    </w:r>
    <w:r w:rsidRPr="009373BE">
      <w:instrText xml:space="preserve"> </w:instrText>
    </w:r>
    <w:r w:rsidRPr="009373BE">
      <w:fldChar w:fldCharType="separate"/>
    </w:r>
    <w:r w:rsidRPr="009373BE">
      <w:rPr>
        <w:noProof/>
      </w:rPr>
      <w:instrText>c</w:instrText>
    </w:r>
    <w:r w:rsidRPr="009373BE">
      <w:fldChar w:fldCharType="end"/>
    </w:r>
    <w:r w:rsidRPr="009373BE">
      <w:instrText xml:space="preserve"> </w:instrText>
    </w:r>
    <w:r w:rsidRPr="009373BE">
      <w:fldChar w:fldCharType="separate"/>
    </w:r>
    <w:r w:rsidRPr="009373BE">
      <w:rPr>
        <w:noProof/>
      </w:rPr>
      <w:instrText>a</w:instrText>
    </w:r>
    <w:r w:rsidRPr="009373BE">
      <w:fldChar w:fldCharType="end"/>
    </w:r>
    <w:r w:rsidRPr="009373BE">
      <w:instrText xml:space="preserve"> </w:instrText>
    </w:r>
    <w:r w:rsidRPr="009373BE">
      <w:fldChar w:fldCharType="end"/>
    </w:r>
    <w:r w:rsidRPr="009373BE">
      <w:instrText xml:space="preserve"> </w:instrText>
    </w:r>
    <w:r w:rsidRPr="009373BE">
      <w:fldChar w:fldCharType="end"/>
    </w:r>
    <w:r>
      <w:tab/>
    </w:r>
    <w:r>
      <w:fldChar w:fldCharType="begin"/>
    </w:r>
    <w:r>
      <w:instrText xml:space="preserve"> DOCPROPERTY  Client  \* MERGEFORMAT </w:instrText>
    </w:r>
    <w:r>
      <w:fldChar w:fldCharType="end"/>
    </w:r>
  </w:p>
  <w:p w14:paraId="00E5FD41" w14:textId="77777777" w:rsidR="00CA2645" w:rsidRDefault="00CA2645">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5A81" w14:textId="701AAD07" w:rsidR="00CA2645" w:rsidRDefault="00322044" w:rsidP="0045172D">
    <w:pPr>
      <w:pStyle w:val="CitecEn-tteimpaire"/>
      <w:framePr w:wrap="around"/>
      <w:tabs>
        <w:tab w:val="clear" w:pos="9582"/>
        <w:tab w:val="right" w:pos="9639"/>
      </w:tabs>
    </w:pPr>
    <w:r>
      <w:fldChar w:fldCharType="begin"/>
    </w:r>
    <w:r>
      <w:instrText xml:space="preserve"> DOCPROPERTY  Client  \* MERGEFORMAT </w:instrText>
    </w:r>
    <w:r>
      <w:fldChar w:fldCharType="end"/>
    </w:r>
    <w:r w:rsidR="00CA2645">
      <w:tab/>
    </w:r>
    <w:r w:rsidR="00CA2645" w:rsidRPr="00C676D8">
      <w:rPr>
        <w:iCs/>
        <w:szCs w:val="16"/>
      </w:rPr>
      <w:fldChar w:fldCharType="begin"/>
    </w:r>
    <w:r w:rsidR="00CA2645" w:rsidRPr="00C676D8">
      <w:rPr>
        <w:iCs/>
        <w:szCs w:val="16"/>
      </w:rPr>
      <w:instrText xml:space="preserve"> IF</w:instrText>
    </w:r>
    <w:r w:rsidR="00CA2645" w:rsidRPr="00C676D8">
      <w:rPr>
        <w:iCs/>
        <w:szCs w:val="16"/>
      </w:rPr>
      <w:fldChar w:fldCharType="begin"/>
    </w:r>
    <w:r w:rsidR="00CA2645" w:rsidRPr="00C676D8">
      <w:rPr>
        <w:iCs/>
        <w:szCs w:val="16"/>
      </w:rPr>
      <w:instrText xml:space="preserve"> DOCPROPERTY  Document_O-R </w:instrText>
    </w:r>
    <w:r w:rsidR="00CA2645" w:rsidRPr="00C676D8">
      <w:rPr>
        <w:iCs/>
        <w:szCs w:val="16"/>
      </w:rPr>
      <w:fldChar w:fldCharType="separate"/>
    </w:r>
    <w:r w:rsidR="00815C12">
      <w:rPr>
        <w:iCs/>
        <w:szCs w:val="16"/>
      </w:rPr>
      <w:instrText>Rapport</w:instrText>
    </w:r>
    <w:r w:rsidR="00CA2645" w:rsidRPr="00C676D8">
      <w:rPr>
        <w:iCs/>
        <w:szCs w:val="16"/>
      </w:rPr>
      <w:fldChar w:fldCharType="end"/>
    </w:r>
    <w:r w:rsidR="00CA2645" w:rsidRPr="00C676D8">
      <w:rPr>
        <w:iCs/>
        <w:szCs w:val="16"/>
      </w:rPr>
      <w:instrText>="Offre" "Offre</w:instrText>
    </w:r>
    <w:r w:rsidR="00CA2645">
      <w:rPr>
        <w:iCs/>
        <w:szCs w:val="16"/>
      </w:rPr>
      <w:instrText xml:space="preserve"> : </w:instrText>
    </w:r>
    <w:r w:rsidR="00CA2645" w:rsidRPr="00C676D8">
      <w:rPr>
        <w:iCs/>
        <w:szCs w:val="16"/>
      </w:rPr>
      <w:instrText xml:space="preserve">""" </w:instrText>
    </w:r>
    <w:r w:rsidR="00CA2645" w:rsidRPr="00C676D8">
      <w:rPr>
        <w:iCs/>
        <w:szCs w:val="16"/>
      </w:rPr>
      <w:fldChar w:fldCharType="end"/>
    </w:r>
    <w:fldSimple w:instr="TITLE   \* MERGEFORMAT">
      <w:r w:rsidR="00815C12">
        <w:t>Guide utilisateur</w:t>
      </w:r>
    </w:fldSimple>
    <w:r w:rsidR="00CA2645">
      <w:tab/>
    </w:r>
    <w:r w:rsidR="00CA2645" w:rsidRPr="009373BE">
      <w:rPr>
        <w:iCs/>
        <w:szCs w:val="16"/>
      </w:rPr>
      <w:fldChar w:fldCharType="begin"/>
    </w:r>
    <w:r w:rsidR="00CA2645" w:rsidRPr="009373BE">
      <w:rPr>
        <w:iCs/>
        <w:szCs w:val="16"/>
      </w:rPr>
      <w:instrText xml:space="preserve"> IF</w:instrText>
    </w:r>
    <w:r w:rsidR="00CA2645" w:rsidRPr="009373BE">
      <w:rPr>
        <w:iCs/>
        <w:szCs w:val="16"/>
      </w:rPr>
      <w:fldChar w:fldCharType="begin"/>
    </w:r>
    <w:r w:rsidR="00CA2645" w:rsidRPr="009373BE">
      <w:rPr>
        <w:iCs/>
        <w:szCs w:val="16"/>
      </w:rPr>
      <w:instrText xml:space="preserve"> DOCPROPERTY  Document_O-R </w:instrText>
    </w:r>
    <w:r w:rsidR="00CA2645" w:rsidRPr="009373BE">
      <w:rPr>
        <w:iCs/>
        <w:szCs w:val="16"/>
      </w:rPr>
      <w:fldChar w:fldCharType="separate"/>
    </w:r>
    <w:r w:rsidR="00815C12">
      <w:rPr>
        <w:iCs/>
        <w:szCs w:val="16"/>
      </w:rPr>
      <w:instrText>Rapport</w:instrText>
    </w:r>
    <w:r w:rsidR="00CA2645" w:rsidRPr="009373BE">
      <w:rPr>
        <w:iCs/>
        <w:szCs w:val="16"/>
      </w:rPr>
      <w:fldChar w:fldCharType="end"/>
    </w:r>
    <w:r w:rsidR="00CA2645" w:rsidRPr="009373BE">
      <w:rPr>
        <w:iCs/>
        <w:szCs w:val="16"/>
      </w:rPr>
      <w:instrText xml:space="preserve">="Offre" "O.""" </w:instrText>
    </w:r>
    <w:r w:rsidR="00CA2645" w:rsidRPr="009373BE">
      <w:rPr>
        <w:iCs/>
        <w:szCs w:val="16"/>
      </w:rPr>
      <w:fldChar w:fldCharType="end"/>
    </w:r>
    <w:fldSimple w:instr="DOCPROPERTY  Référence  \* MERGEFORMAT">
      <w:r w:rsidR="00815C12">
        <w:t>70014.0</w:t>
      </w:r>
    </w:fldSimple>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Document_O-R </w:instrText>
    </w:r>
    <w:r w:rsidR="00CA2645" w:rsidRPr="009373BE">
      <w:fldChar w:fldCharType="separate"/>
    </w:r>
    <w:r w:rsidR="00815C12">
      <w:instrText>Rapport</w:instrText>
    </w:r>
    <w:r w:rsidR="00CA2645" w:rsidRPr="009373BE">
      <w:fldChar w:fldCharType="end"/>
    </w:r>
    <w:r w:rsidR="00CA2645" w:rsidRPr="009373BE">
      <w:instrText xml:space="preserve"> ="Rapport" ""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Va"</w:instrText>
    </w:r>
    <w:r w:rsidR="00CA2645" w:rsidRPr="009373BE">
      <w:fldChar w:fldCharType="end"/>
    </w:r>
    <w:r w:rsidR="00CA2645" w:rsidRPr="009373BE">
      <w:instrText xml:space="preserve"> ="" ""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Vb" </w:instrText>
    </w:r>
    <w:r w:rsidR="00CA2645" w:rsidRPr="009373BE">
      <w:fldChar w:fldCharType="end"/>
    </w:r>
    <w:r w:rsidR="00CA2645" w:rsidRPr="009373BE">
      <w:instrText xml:space="preserve"> ="" "a"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Vc" </w:instrText>
    </w:r>
    <w:r w:rsidR="00CA2645" w:rsidRPr="009373BE">
      <w:fldChar w:fldCharType="separate"/>
    </w:r>
    <w:r w:rsidR="00CA2645">
      <w:instrText>DD</w:instrText>
    </w:r>
    <w:r w:rsidR="00CA2645" w:rsidRPr="009373BE">
      <w:fldChar w:fldCharType="end"/>
    </w:r>
    <w:r w:rsidR="00CA2645" w:rsidRPr="009373BE">
      <w:instrText xml:space="preserve"> ="" "b" </w:instrText>
    </w:r>
    <w:r w:rsidR="00CA2645" w:rsidRPr="009373BE">
      <w:fldChar w:fldCharType="begin"/>
    </w:r>
    <w:r w:rsidR="00CA2645" w:rsidRPr="009373BE">
      <w:instrText xml:space="preserve"> IF</w:instrText>
    </w:r>
    <w:r w:rsidR="00CA2645" w:rsidRPr="009373BE">
      <w:fldChar w:fldCharType="begin"/>
    </w:r>
    <w:r w:rsidR="00CA2645" w:rsidRPr="009373BE">
      <w:instrText xml:space="preserve"> DOCPROPERTY "auteur Vd" </w:instrText>
    </w:r>
    <w:r w:rsidR="00CA2645" w:rsidRPr="009373BE">
      <w:fldChar w:fldCharType="end"/>
    </w:r>
    <w:r w:rsidR="00CA2645" w:rsidRPr="009373BE">
      <w:instrText xml:space="preserve"> ="" "c" </w:instrText>
    </w:r>
    <w:r w:rsidR="00CA2645" w:rsidRPr="009373BE">
      <w:fldChar w:fldCharType="begin"/>
    </w:r>
    <w:r w:rsidR="00CA2645" w:rsidRPr="009373BE">
      <w:instrText xml:space="preserve"> IF</w:instrText>
    </w:r>
    <w:r w:rsidR="00CA2645" w:rsidRPr="009373BE">
      <w:fldChar w:fldCharType="begin"/>
    </w:r>
    <w:r w:rsidR="00CA2645" w:rsidRPr="009373BE">
      <w:instrText xml:space="preserve"> DOCPROPERTY "auteur Ve" </w:instrText>
    </w:r>
    <w:r w:rsidR="00CA2645" w:rsidRPr="009373BE">
      <w:fldChar w:fldCharType="end"/>
    </w:r>
    <w:r w:rsidR="00CA2645" w:rsidRPr="009373BE">
      <w:instrText xml:space="preserve">="" "d" "e" </w:instrText>
    </w:r>
    <w:r w:rsidR="00CA2645" w:rsidRPr="009373BE">
      <w:fldChar w:fldCharType="separate"/>
    </w:r>
    <w:r w:rsidR="00CA2645" w:rsidRPr="009373BE">
      <w:rPr>
        <w:noProof/>
      </w:rPr>
      <w:instrText>d</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c</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c</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a</w:instrText>
    </w:r>
    <w:r w:rsidR="00CA2645" w:rsidRPr="009373BE">
      <w:fldChar w:fldCharType="end"/>
    </w:r>
    <w:r w:rsidR="00CA2645" w:rsidRPr="009373BE">
      <w:instrText xml:space="preserve"> </w:instrText>
    </w:r>
    <w:r w:rsidR="00CA2645" w:rsidRPr="009373BE">
      <w:fldChar w:fldCharType="end"/>
    </w:r>
    <w:r w:rsidR="00CA2645" w:rsidRPr="009373BE">
      <w:instrText xml:space="preserve"> </w:instrText>
    </w:r>
    <w:r w:rsidR="00CA2645" w:rsidRPr="009373BE">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CF7F3" w14:textId="226544B5" w:rsidR="00CA2645" w:rsidRDefault="00322044" w:rsidP="00940E71">
    <w:pPr>
      <w:pStyle w:val="CitecEn-tteimpaire"/>
      <w:framePr w:wrap="around"/>
      <w:tabs>
        <w:tab w:val="clear" w:pos="9582"/>
        <w:tab w:val="right" w:pos="9639"/>
      </w:tabs>
    </w:pPr>
    <w:r>
      <w:fldChar w:fldCharType="begin"/>
    </w:r>
    <w:r>
      <w:instrText xml:space="preserve"> DOCPROPERTY  Client  \* MERGEFORMAT </w:instrText>
    </w:r>
    <w:r>
      <w:fldChar w:fldCharType="end"/>
    </w:r>
    <w:r w:rsidR="00CA2645">
      <w:tab/>
    </w:r>
    <w:r w:rsidR="00CA2645" w:rsidRPr="00C676D8">
      <w:rPr>
        <w:iCs/>
        <w:szCs w:val="16"/>
      </w:rPr>
      <w:fldChar w:fldCharType="begin"/>
    </w:r>
    <w:r w:rsidR="00CA2645" w:rsidRPr="00C676D8">
      <w:rPr>
        <w:iCs/>
        <w:szCs w:val="16"/>
      </w:rPr>
      <w:instrText xml:space="preserve"> IF</w:instrText>
    </w:r>
    <w:r w:rsidR="00CA2645" w:rsidRPr="00C676D8">
      <w:rPr>
        <w:iCs/>
        <w:szCs w:val="16"/>
      </w:rPr>
      <w:fldChar w:fldCharType="begin"/>
    </w:r>
    <w:r w:rsidR="00CA2645" w:rsidRPr="00C676D8">
      <w:rPr>
        <w:iCs/>
        <w:szCs w:val="16"/>
      </w:rPr>
      <w:instrText xml:space="preserve"> DOCPROPERTY  Document_O-R </w:instrText>
    </w:r>
    <w:r w:rsidR="00CA2645" w:rsidRPr="00C676D8">
      <w:rPr>
        <w:iCs/>
        <w:szCs w:val="16"/>
      </w:rPr>
      <w:fldChar w:fldCharType="separate"/>
    </w:r>
    <w:r w:rsidR="00815C12">
      <w:rPr>
        <w:iCs/>
        <w:szCs w:val="16"/>
      </w:rPr>
      <w:instrText>Rapport</w:instrText>
    </w:r>
    <w:r w:rsidR="00CA2645" w:rsidRPr="00C676D8">
      <w:rPr>
        <w:iCs/>
        <w:szCs w:val="16"/>
      </w:rPr>
      <w:fldChar w:fldCharType="end"/>
    </w:r>
    <w:r w:rsidR="00CA2645" w:rsidRPr="00C676D8">
      <w:rPr>
        <w:iCs/>
        <w:szCs w:val="16"/>
      </w:rPr>
      <w:instrText>="Offre" "Offre</w:instrText>
    </w:r>
    <w:r w:rsidR="00CA2645">
      <w:rPr>
        <w:iCs/>
        <w:szCs w:val="16"/>
      </w:rPr>
      <w:instrText xml:space="preserve"> : </w:instrText>
    </w:r>
    <w:r w:rsidR="00CA2645" w:rsidRPr="00C676D8">
      <w:rPr>
        <w:iCs/>
        <w:szCs w:val="16"/>
      </w:rPr>
      <w:instrText xml:space="preserve">""" </w:instrText>
    </w:r>
    <w:r w:rsidR="00CA2645" w:rsidRPr="00C676D8">
      <w:rPr>
        <w:iCs/>
        <w:szCs w:val="16"/>
      </w:rPr>
      <w:fldChar w:fldCharType="end"/>
    </w:r>
    <w:fldSimple w:instr="TITLE   \* MERGEFORMAT">
      <w:r w:rsidR="00815C12">
        <w:t>Guide utilisateur</w:t>
      </w:r>
    </w:fldSimple>
    <w:r w:rsidR="00CA2645">
      <w:tab/>
    </w:r>
    <w:r w:rsidR="00CA2645" w:rsidRPr="009373BE">
      <w:rPr>
        <w:iCs/>
        <w:szCs w:val="16"/>
      </w:rPr>
      <w:fldChar w:fldCharType="begin"/>
    </w:r>
    <w:r w:rsidR="00CA2645" w:rsidRPr="009373BE">
      <w:rPr>
        <w:iCs/>
        <w:szCs w:val="16"/>
      </w:rPr>
      <w:instrText xml:space="preserve"> IF</w:instrText>
    </w:r>
    <w:r w:rsidR="00CA2645" w:rsidRPr="009373BE">
      <w:rPr>
        <w:iCs/>
        <w:szCs w:val="16"/>
      </w:rPr>
      <w:fldChar w:fldCharType="begin"/>
    </w:r>
    <w:r w:rsidR="00CA2645" w:rsidRPr="009373BE">
      <w:rPr>
        <w:iCs/>
        <w:szCs w:val="16"/>
      </w:rPr>
      <w:instrText xml:space="preserve"> DOCPROPERTY  Document_O-R </w:instrText>
    </w:r>
    <w:r w:rsidR="00CA2645" w:rsidRPr="009373BE">
      <w:rPr>
        <w:iCs/>
        <w:szCs w:val="16"/>
      </w:rPr>
      <w:fldChar w:fldCharType="separate"/>
    </w:r>
    <w:r w:rsidR="00815C12">
      <w:rPr>
        <w:iCs/>
        <w:szCs w:val="16"/>
      </w:rPr>
      <w:instrText>Rapport</w:instrText>
    </w:r>
    <w:r w:rsidR="00CA2645" w:rsidRPr="009373BE">
      <w:rPr>
        <w:iCs/>
        <w:szCs w:val="16"/>
      </w:rPr>
      <w:fldChar w:fldCharType="end"/>
    </w:r>
    <w:r w:rsidR="00CA2645" w:rsidRPr="009373BE">
      <w:rPr>
        <w:iCs/>
        <w:szCs w:val="16"/>
      </w:rPr>
      <w:instrText xml:space="preserve">="Offre" "O.""" </w:instrText>
    </w:r>
    <w:r w:rsidR="00CA2645" w:rsidRPr="009373BE">
      <w:rPr>
        <w:iCs/>
        <w:szCs w:val="16"/>
      </w:rPr>
      <w:fldChar w:fldCharType="end"/>
    </w:r>
    <w:fldSimple w:instr="DOCPROPERTY  Référence  \* MERGEFORMAT">
      <w:r w:rsidR="00815C12">
        <w:t>70014.0</w:t>
      </w:r>
    </w:fldSimple>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Document_O-R </w:instrText>
    </w:r>
    <w:r w:rsidR="00CA2645" w:rsidRPr="009373BE">
      <w:fldChar w:fldCharType="separate"/>
    </w:r>
    <w:r w:rsidR="00815C12">
      <w:instrText>Rapport</w:instrText>
    </w:r>
    <w:r w:rsidR="00CA2645" w:rsidRPr="009373BE">
      <w:fldChar w:fldCharType="end"/>
    </w:r>
    <w:r w:rsidR="00CA2645" w:rsidRPr="009373BE">
      <w:instrText xml:space="preserve"> ="Rapport" ""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Va"</w:instrText>
    </w:r>
    <w:r w:rsidR="00CA2645" w:rsidRPr="009373BE">
      <w:fldChar w:fldCharType="end"/>
    </w:r>
    <w:r w:rsidR="00CA2645" w:rsidRPr="009373BE">
      <w:instrText xml:space="preserve"> ="" ""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Vb" </w:instrText>
    </w:r>
    <w:r w:rsidR="00CA2645" w:rsidRPr="009373BE">
      <w:fldChar w:fldCharType="end"/>
    </w:r>
    <w:r w:rsidR="00CA2645" w:rsidRPr="009373BE">
      <w:instrText xml:space="preserve"> ="" "a" </w:instrText>
    </w:r>
    <w:r w:rsidR="00CA2645" w:rsidRPr="009373BE">
      <w:fldChar w:fldCharType="begin"/>
    </w:r>
    <w:r w:rsidR="00CA2645" w:rsidRPr="009373BE">
      <w:instrText xml:space="preserve"> IF </w:instrText>
    </w:r>
    <w:r w:rsidR="00CA2645" w:rsidRPr="009373BE">
      <w:fldChar w:fldCharType="begin"/>
    </w:r>
    <w:r w:rsidR="00CA2645" w:rsidRPr="009373BE">
      <w:instrText xml:space="preserve"> DOCPROPERTY "auteur Vc" </w:instrText>
    </w:r>
    <w:r w:rsidR="00CA2645" w:rsidRPr="009373BE">
      <w:fldChar w:fldCharType="separate"/>
    </w:r>
    <w:r w:rsidR="00CA2645">
      <w:instrText>DD</w:instrText>
    </w:r>
    <w:r w:rsidR="00CA2645" w:rsidRPr="009373BE">
      <w:fldChar w:fldCharType="end"/>
    </w:r>
    <w:r w:rsidR="00CA2645" w:rsidRPr="009373BE">
      <w:instrText xml:space="preserve"> ="" "b" </w:instrText>
    </w:r>
    <w:r w:rsidR="00CA2645" w:rsidRPr="009373BE">
      <w:fldChar w:fldCharType="begin"/>
    </w:r>
    <w:r w:rsidR="00CA2645" w:rsidRPr="009373BE">
      <w:instrText xml:space="preserve"> IF</w:instrText>
    </w:r>
    <w:r w:rsidR="00CA2645" w:rsidRPr="009373BE">
      <w:fldChar w:fldCharType="begin"/>
    </w:r>
    <w:r w:rsidR="00CA2645" w:rsidRPr="009373BE">
      <w:instrText xml:space="preserve"> DOCPROPERTY "auteur Vd" </w:instrText>
    </w:r>
    <w:r w:rsidR="00CA2645" w:rsidRPr="009373BE">
      <w:fldChar w:fldCharType="end"/>
    </w:r>
    <w:r w:rsidR="00CA2645" w:rsidRPr="009373BE">
      <w:instrText xml:space="preserve"> ="" "c" </w:instrText>
    </w:r>
    <w:r w:rsidR="00CA2645" w:rsidRPr="009373BE">
      <w:fldChar w:fldCharType="begin"/>
    </w:r>
    <w:r w:rsidR="00CA2645" w:rsidRPr="009373BE">
      <w:instrText xml:space="preserve"> IF</w:instrText>
    </w:r>
    <w:r w:rsidR="00CA2645" w:rsidRPr="009373BE">
      <w:fldChar w:fldCharType="begin"/>
    </w:r>
    <w:r w:rsidR="00CA2645" w:rsidRPr="009373BE">
      <w:instrText xml:space="preserve"> DOCPROPERTY "auteur Ve" </w:instrText>
    </w:r>
    <w:r w:rsidR="00CA2645" w:rsidRPr="009373BE">
      <w:fldChar w:fldCharType="end"/>
    </w:r>
    <w:r w:rsidR="00CA2645" w:rsidRPr="009373BE">
      <w:instrText xml:space="preserve">="" "d" "e" </w:instrText>
    </w:r>
    <w:r w:rsidR="00CA2645" w:rsidRPr="009373BE">
      <w:fldChar w:fldCharType="separate"/>
    </w:r>
    <w:r w:rsidR="00CA2645" w:rsidRPr="009373BE">
      <w:rPr>
        <w:noProof/>
      </w:rPr>
      <w:instrText>d</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c</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c</w:instrText>
    </w:r>
    <w:r w:rsidR="00CA2645" w:rsidRPr="009373BE">
      <w:fldChar w:fldCharType="end"/>
    </w:r>
    <w:r w:rsidR="00CA2645" w:rsidRPr="009373BE">
      <w:instrText xml:space="preserve"> </w:instrText>
    </w:r>
    <w:r w:rsidR="00CA2645" w:rsidRPr="009373BE">
      <w:fldChar w:fldCharType="separate"/>
    </w:r>
    <w:r w:rsidR="00CA2645" w:rsidRPr="009373BE">
      <w:rPr>
        <w:noProof/>
      </w:rPr>
      <w:instrText>a</w:instrText>
    </w:r>
    <w:r w:rsidR="00CA2645" w:rsidRPr="009373BE">
      <w:fldChar w:fldCharType="end"/>
    </w:r>
    <w:r w:rsidR="00CA2645" w:rsidRPr="009373BE">
      <w:instrText xml:space="preserve"> </w:instrText>
    </w:r>
    <w:r w:rsidR="00CA2645" w:rsidRPr="009373BE">
      <w:fldChar w:fldCharType="end"/>
    </w:r>
    <w:r w:rsidR="00CA2645" w:rsidRPr="009373BE">
      <w:instrText xml:space="preserve"> </w:instrText>
    </w:r>
    <w:r w:rsidR="00CA2645" w:rsidRPr="009373BE">
      <w:fldChar w:fldCharType="end"/>
    </w:r>
  </w:p>
  <w:p w14:paraId="1800DE13" w14:textId="77777777" w:rsidR="00CA2645" w:rsidRDefault="00CA264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4FCBE10"/>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383A7D9E"/>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CA52341A"/>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7D942932"/>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2EC49350"/>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A9E9A76"/>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890D256"/>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A0D474"/>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E41002"/>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ED4AB54E"/>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27C7C4D"/>
    <w:multiLevelType w:val="hybridMultilevel"/>
    <w:tmpl w:val="E8CC94AA"/>
    <w:lvl w:ilvl="0" w:tplc="8708A2B6">
      <w:start w:val="1"/>
      <w:numFmt w:val="bullet"/>
      <w:lvlText w:val=""/>
      <w:lvlJc w:val="left"/>
      <w:pPr>
        <w:tabs>
          <w:tab w:val="num" w:pos="357"/>
        </w:tabs>
        <w:ind w:left="357" w:hanging="357"/>
      </w:pPr>
      <w:rPr>
        <w:rFonts w:ascii="Symbol" w:hAnsi="Symbol" w:hint="default"/>
        <w:color w:val="auto"/>
      </w:rPr>
    </w:lvl>
    <w:lvl w:ilvl="1" w:tplc="26644D6C">
      <w:start w:val="1"/>
      <w:numFmt w:val="bullet"/>
      <w:lvlText w:val=""/>
      <w:lvlJc w:val="left"/>
      <w:pPr>
        <w:tabs>
          <w:tab w:val="num" w:pos="1440"/>
        </w:tabs>
        <w:ind w:left="1440" w:hanging="360"/>
      </w:pPr>
      <w:rPr>
        <w:rFonts w:ascii="Symbol" w:hAnsi="Symbol" w:hint="default"/>
        <w:color w:val="auto"/>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3B7339B"/>
    <w:multiLevelType w:val="hybridMultilevel"/>
    <w:tmpl w:val="08C4BFEE"/>
    <w:lvl w:ilvl="0" w:tplc="018E0486">
      <w:start w:val="3"/>
      <w:numFmt w:val="decimal"/>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2" w15:restartNumberingAfterBreak="0">
    <w:nsid w:val="07697AFD"/>
    <w:multiLevelType w:val="hybridMultilevel"/>
    <w:tmpl w:val="DE5C32B6"/>
    <w:lvl w:ilvl="0" w:tplc="EFE4BB98">
      <w:start w:val="1"/>
      <w:numFmt w:val="decimal"/>
      <w:pStyle w:val="CitecListenumrote"/>
      <w:lvlText w:val="%1."/>
      <w:lvlJc w:val="left"/>
      <w:pPr>
        <w:tabs>
          <w:tab w:val="num" w:pos="720"/>
        </w:tabs>
        <w:ind w:left="720" w:hanging="360"/>
      </w:pPr>
      <w:rPr>
        <w:rFonts w:hint="default"/>
      </w:rPr>
    </w:lvl>
    <w:lvl w:ilvl="1" w:tplc="26644D6C" w:tentative="1">
      <w:start w:val="1"/>
      <w:numFmt w:val="lowerLetter"/>
      <w:lvlText w:val="%2."/>
      <w:lvlJc w:val="left"/>
      <w:pPr>
        <w:tabs>
          <w:tab w:val="num" w:pos="1440"/>
        </w:tabs>
        <w:ind w:left="1440" w:hanging="360"/>
      </w:pPr>
    </w:lvl>
    <w:lvl w:ilvl="2" w:tplc="100C0005" w:tentative="1">
      <w:start w:val="1"/>
      <w:numFmt w:val="lowerRoman"/>
      <w:lvlText w:val="%3."/>
      <w:lvlJc w:val="right"/>
      <w:pPr>
        <w:tabs>
          <w:tab w:val="num" w:pos="2160"/>
        </w:tabs>
        <w:ind w:left="2160" w:hanging="180"/>
      </w:pPr>
    </w:lvl>
    <w:lvl w:ilvl="3" w:tplc="100C0001" w:tentative="1">
      <w:start w:val="1"/>
      <w:numFmt w:val="decimal"/>
      <w:lvlText w:val="%4."/>
      <w:lvlJc w:val="left"/>
      <w:pPr>
        <w:tabs>
          <w:tab w:val="num" w:pos="2880"/>
        </w:tabs>
        <w:ind w:left="2880" w:hanging="360"/>
      </w:pPr>
    </w:lvl>
    <w:lvl w:ilvl="4" w:tplc="100C0003" w:tentative="1">
      <w:start w:val="1"/>
      <w:numFmt w:val="lowerLetter"/>
      <w:lvlText w:val="%5."/>
      <w:lvlJc w:val="left"/>
      <w:pPr>
        <w:tabs>
          <w:tab w:val="num" w:pos="3600"/>
        </w:tabs>
        <w:ind w:left="3600" w:hanging="360"/>
      </w:pPr>
    </w:lvl>
    <w:lvl w:ilvl="5" w:tplc="100C0005" w:tentative="1">
      <w:start w:val="1"/>
      <w:numFmt w:val="lowerRoman"/>
      <w:lvlText w:val="%6."/>
      <w:lvlJc w:val="right"/>
      <w:pPr>
        <w:tabs>
          <w:tab w:val="num" w:pos="4320"/>
        </w:tabs>
        <w:ind w:left="4320" w:hanging="180"/>
      </w:pPr>
    </w:lvl>
    <w:lvl w:ilvl="6" w:tplc="100C0001" w:tentative="1">
      <w:start w:val="1"/>
      <w:numFmt w:val="decimal"/>
      <w:lvlText w:val="%7."/>
      <w:lvlJc w:val="left"/>
      <w:pPr>
        <w:tabs>
          <w:tab w:val="num" w:pos="5040"/>
        </w:tabs>
        <w:ind w:left="5040" w:hanging="360"/>
      </w:pPr>
    </w:lvl>
    <w:lvl w:ilvl="7" w:tplc="100C0003" w:tentative="1">
      <w:start w:val="1"/>
      <w:numFmt w:val="lowerLetter"/>
      <w:lvlText w:val="%8."/>
      <w:lvlJc w:val="left"/>
      <w:pPr>
        <w:tabs>
          <w:tab w:val="num" w:pos="5760"/>
        </w:tabs>
        <w:ind w:left="5760" w:hanging="360"/>
      </w:pPr>
    </w:lvl>
    <w:lvl w:ilvl="8" w:tplc="100C0005" w:tentative="1">
      <w:start w:val="1"/>
      <w:numFmt w:val="lowerRoman"/>
      <w:lvlText w:val="%9."/>
      <w:lvlJc w:val="right"/>
      <w:pPr>
        <w:tabs>
          <w:tab w:val="num" w:pos="6480"/>
        </w:tabs>
        <w:ind w:left="6480" w:hanging="180"/>
      </w:pPr>
    </w:lvl>
  </w:abstractNum>
  <w:abstractNum w:abstractNumId="13" w15:restartNumberingAfterBreak="0">
    <w:nsid w:val="09227F08"/>
    <w:multiLevelType w:val="multilevel"/>
    <w:tmpl w:val="A6A80112"/>
    <w:lvl w:ilvl="0">
      <w:start w:val="1"/>
      <w:numFmt w:val="bullet"/>
      <w:pStyle w:val="CitecpucesN1"/>
      <w:lvlText w:val="■"/>
      <w:lvlJc w:val="left"/>
      <w:pPr>
        <w:tabs>
          <w:tab w:val="num" w:pos="568"/>
        </w:tabs>
        <w:ind w:left="568" w:hanging="284"/>
      </w:pPr>
      <w:rPr>
        <w:rFonts w:ascii="Arial Narrow" w:hAnsi="Arial Narrow" w:hint="default"/>
        <w:color w:val="auto"/>
      </w:rPr>
    </w:lvl>
    <w:lvl w:ilvl="1">
      <w:start w:val="1"/>
      <w:numFmt w:val="bullet"/>
      <w:pStyle w:val="CitecpucesN2"/>
      <w:lvlText w:val="□"/>
      <w:lvlJc w:val="left"/>
      <w:pPr>
        <w:tabs>
          <w:tab w:val="num" w:pos="1134"/>
        </w:tabs>
        <w:ind w:left="1417" w:hanging="283"/>
      </w:pPr>
      <w:rPr>
        <w:rFonts w:ascii="Arial Narrow" w:hAnsi="Arial Narrow" w:hint="default"/>
      </w:rPr>
    </w:lvl>
    <w:lvl w:ilvl="2">
      <w:start w:val="1"/>
      <w:numFmt w:val="bullet"/>
      <w:pStyle w:val="CitecpucesN3"/>
      <w:lvlText w:val="▪"/>
      <w:lvlJc w:val="left"/>
      <w:pPr>
        <w:tabs>
          <w:tab w:val="num" w:pos="568"/>
        </w:tabs>
        <w:ind w:left="1135" w:hanging="284"/>
      </w:pPr>
      <w:rPr>
        <w:rFonts w:ascii="Arial Narrow" w:hAnsi="Arial Narrow" w:hint="default"/>
      </w:rPr>
    </w:lvl>
    <w:lvl w:ilvl="3">
      <w:start w:val="1"/>
      <w:numFmt w:val="bullet"/>
      <w:lvlText w:val=""/>
      <w:lvlJc w:val="left"/>
      <w:pPr>
        <w:tabs>
          <w:tab w:val="num" w:pos="2008"/>
        </w:tabs>
        <w:ind w:left="2008" w:hanging="360"/>
      </w:pPr>
      <w:rPr>
        <w:rFonts w:ascii="Symbol" w:hAnsi="Symbol" w:hint="default"/>
      </w:rPr>
    </w:lvl>
    <w:lvl w:ilvl="4">
      <w:start w:val="1"/>
      <w:numFmt w:val="bullet"/>
      <w:lvlText w:val=""/>
      <w:lvlJc w:val="left"/>
      <w:pPr>
        <w:tabs>
          <w:tab w:val="num" w:pos="2368"/>
        </w:tabs>
        <w:ind w:left="2368" w:hanging="360"/>
      </w:pPr>
      <w:rPr>
        <w:rFonts w:ascii="Symbol" w:hAnsi="Symbol" w:hint="default"/>
      </w:rPr>
    </w:lvl>
    <w:lvl w:ilvl="5">
      <w:start w:val="1"/>
      <w:numFmt w:val="bullet"/>
      <w:lvlText w:val=""/>
      <w:lvlJc w:val="left"/>
      <w:pPr>
        <w:tabs>
          <w:tab w:val="num" w:pos="2728"/>
        </w:tabs>
        <w:ind w:left="2728" w:hanging="360"/>
      </w:pPr>
      <w:rPr>
        <w:rFonts w:ascii="Wingdings" w:hAnsi="Wingdings" w:hint="default"/>
      </w:rPr>
    </w:lvl>
    <w:lvl w:ilvl="6">
      <w:start w:val="1"/>
      <w:numFmt w:val="bullet"/>
      <w:lvlText w:val=""/>
      <w:lvlJc w:val="left"/>
      <w:pPr>
        <w:tabs>
          <w:tab w:val="num" w:pos="3088"/>
        </w:tabs>
        <w:ind w:left="3088" w:hanging="360"/>
      </w:pPr>
      <w:rPr>
        <w:rFonts w:ascii="Wingdings" w:hAnsi="Wingdings" w:hint="default"/>
      </w:rPr>
    </w:lvl>
    <w:lvl w:ilvl="7">
      <w:start w:val="1"/>
      <w:numFmt w:val="bullet"/>
      <w:lvlText w:val=""/>
      <w:lvlJc w:val="left"/>
      <w:pPr>
        <w:tabs>
          <w:tab w:val="num" w:pos="3448"/>
        </w:tabs>
        <w:ind w:left="3448" w:hanging="360"/>
      </w:pPr>
      <w:rPr>
        <w:rFonts w:ascii="Symbol" w:hAnsi="Symbol" w:hint="default"/>
      </w:rPr>
    </w:lvl>
    <w:lvl w:ilvl="8">
      <w:start w:val="1"/>
      <w:numFmt w:val="bullet"/>
      <w:lvlText w:val=""/>
      <w:lvlJc w:val="left"/>
      <w:pPr>
        <w:tabs>
          <w:tab w:val="num" w:pos="3808"/>
        </w:tabs>
        <w:ind w:left="3808" w:hanging="360"/>
      </w:pPr>
      <w:rPr>
        <w:rFonts w:ascii="Symbol" w:hAnsi="Symbol" w:hint="default"/>
      </w:rPr>
    </w:lvl>
  </w:abstractNum>
  <w:abstractNum w:abstractNumId="14" w15:restartNumberingAfterBreak="0">
    <w:nsid w:val="09262100"/>
    <w:multiLevelType w:val="multilevel"/>
    <w:tmpl w:val="8AE63A8E"/>
    <w:numStyleLink w:val="CitecTitres"/>
  </w:abstractNum>
  <w:abstractNum w:abstractNumId="15" w15:restartNumberingAfterBreak="0">
    <w:nsid w:val="12D35DD3"/>
    <w:multiLevelType w:val="singleLevel"/>
    <w:tmpl w:val="96D60408"/>
    <w:lvl w:ilvl="0">
      <w:start w:val="1"/>
      <w:numFmt w:val="upperRoman"/>
      <w:lvlText w:val="%1."/>
      <w:lvlJc w:val="left"/>
      <w:pPr>
        <w:tabs>
          <w:tab w:val="num" w:pos="720"/>
        </w:tabs>
        <w:ind w:left="720" w:hanging="720"/>
      </w:pPr>
    </w:lvl>
  </w:abstractNum>
  <w:abstractNum w:abstractNumId="16" w15:restartNumberingAfterBreak="0">
    <w:nsid w:val="14897FDD"/>
    <w:multiLevelType w:val="hybridMultilevel"/>
    <w:tmpl w:val="E9840A60"/>
    <w:lvl w:ilvl="0" w:tplc="2BACB576">
      <w:start w:val="1"/>
      <w:numFmt w:val="decimal"/>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7" w15:restartNumberingAfterBreak="0">
    <w:nsid w:val="1E09742A"/>
    <w:multiLevelType w:val="hybridMultilevel"/>
    <w:tmpl w:val="E5720512"/>
    <w:lvl w:ilvl="0" w:tplc="05ACECEE">
      <w:start w:val="7"/>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775F85"/>
    <w:multiLevelType w:val="hybridMultilevel"/>
    <w:tmpl w:val="7A3E1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67E7796"/>
    <w:multiLevelType w:val="multilevel"/>
    <w:tmpl w:val="8AE63A8E"/>
    <w:styleLink w:val="CitecTitres"/>
    <w:lvl w:ilvl="0">
      <w:start w:val="1"/>
      <w:numFmt w:val="decimal"/>
      <w:pStyle w:val="CitecTitre1"/>
      <w:lvlText w:val="%1."/>
      <w:lvlJc w:val="left"/>
      <w:pPr>
        <w:ind w:left="737" w:hanging="737"/>
      </w:pPr>
      <w:rPr>
        <w:rFonts w:ascii="Arial Narrow" w:hAnsi="Arial Narrow" w:hint="default"/>
        <w:b/>
        <w:color w:val="auto"/>
        <w:sz w:val="36"/>
      </w:rPr>
    </w:lvl>
    <w:lvl w:ilvl="1">
      <w:start w:val="1"/>
      <w:numFmt w:val="decimal"/>
      <w:pStyle w:val="CitecTitre2"/>
      <w:lvlText w:val="%1.%2."/>
      <w:lvlJc w:val="left"/>
      <w:pPr>
        <w:ind w:left="737" w:hanging="737"/>
      </w:pPr>
      <w:rPr>
        <w:rFonts w:ascii="Arial Narrow" w:hAnsi="Arial Narrow" w:hint="default"/>
        <w:b/>
        <w:i w:val="0"/>
        <w:sz w:val="28"/>
      </w:rPr>
    </w:lvl>
    <w:lvl w:ilvl="2">
      <w:start w:val="1"/>
      <w:numFmt w:val="none"/>
      <w:pStyle w:val="Citectitre3"/>
      <w:suff w:val="nothing"/>
      <w:lvlText w:val="%3"/>
      <w:lvlJc w:val="left"/>
      <w:pPr>
        <w:ind w:left="0" w:firstLine="0"/>
      </w:pPr>
      <w:rPr>
        <w:rFonts w:hint="default"/>
      </w:rPr>
    </w:lvl>
    <w:lvl w:ilvl="3">
      <w:start w:val="1"/>
      <w:numFmt w:val="none"/>
      <w:pStyle w:val="CitecTitre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9206358"/>
    <w:multiLevelType w:val="multilevel"/>
    <w:tmpl w:val="100C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C725702"/>
    <w:multiLevelType w:val="multilevel"/>
    <w:tmpl w:val="35E2B0E2"/>
    <w:styleLink w:val="TitresAnnexes"/>
    <w:lvl w:ilvl="0">
      <w:start w:val="1"/>
      <w:numFmt w:val="decimal"/>
      <w:pStyle w:val="CitecTitreAnnexe1"/>
      <w:lvlText w:val="Annexe %1."/>
      <w:lvlJc w:val="left"/>
      <w:pPr>
        <w:ind w:left="1701" w:hanging="1701"/>
      </w:pPr>
      <w:rPr>
        <w:rFonts w:ascii="Arial Narrow" w:hAnsi="Arial Narrow" w:hint="default"/>
        <w:b/>
        <w:i w:val="0"/>
        <w:sz w:val="36"/>
      </w:rPr>
    </w:lvl>
    <w:lvl w:ilvl="1">
      <w:start w:val="1"/>
      <w:numFmt w:val="decimal"/>
      <w:pStyle w:val="CitecTitreAnnexe2"/>
      <w:lvlText w:val="A %1.%2."/>
      <w:lvlJc w:val="left"/>
      <w:pPr>
        <w:ind w:left="851" w:hanging="851"/>
      </w:pPr>
      <w:rPr>
        <w:rFonts w:ascii="Arial Narrow" w:hAnsi="Arial Narrow" w:hint="default"/>
        <w:b/>
        <w:i w:val="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D1F3EE6"/>
    <w:multiLevelType w:val="multilevel"/>
    <w:tmpl w:val="21DAFB54"/>
    <w:name w:val="Citec Titres"/>
    <w:lvl w:ilvl="0">
      <w:start w:val="1"/>
      <w:numFmt w:val="bullet"/>
      <w:pStyle w:val="CitecListe1"/>
      <w:lvlText w:val="―"/>
      <w:lvlJc w:val="left"/>
      <w:pPr>
        <w:tabs>
          <w:tab w:val="num" w:pos="284"/>
        </w:tabs>
        <w:ind w:left="284" w:hanging="284"/>
      </w:pPr>
      <w:rPr>
        <w:rFonts w:ascii="Arial Narrow" w:hAnsi="Arial Narrow" w:hint="default"/>
      </w:rPr>
    </w:lvl>
    <w:lvl w:ilvl="1">
      <w:start w:val="1"/>
      <w:numFmt w:val="bullet"/>
      <w:pStyle w:val="CitecListe2"/>
      <w:lvlText w:val="―"/>
      <w:lvlJc w:val="left"/>
      <w:pPr>
        <w:tabs>
          <w:tab w:val="num" w:pos="284"/>
        </w:tabs>
        <w:ind w:left="567" w:hanging="283"/>
      </w:pPr>
      <w:rPr>
        <w:rFonts w:ascii="Arial Narrow" w:hAnsi="Arial Narrow" w:hint="default"/>
      </w:rPr>
    </w:lvl>
    <w:lvl w:ilvl="2">
      <w:start w:val="1"/>
      <w:numFmt w:val="bullet"/>
      <w:pStyle w:val="CitecListe3"/>
      <w:lvlText w:val="―"/>
      <w:lvlJc w:val="left"/>
      <w:pPr>
        <w:tabs>
          <w:tab w:val="num" w:pos="284"/>
        </w:tabs>
        <w:ind w:left="851" w:hanging="284"/>
      </w:pPr>
      <w:rPr>
        <w:rFonts w:ascii="Arial Narrow" w:hAnsi="Arial Narrow" w:hint="default"/>
      </w:rPr>
    </w:lvl>
    <w:lvl w:ilvl="3">
      <w:start w:val="1"/>
      <w:numFmt w:val="none"/>
      <w:lvlText w:val=""/>
      <w:lvlJc w:val="left"/>
      <w:pPr>
        <w:tabs>
          <w:tab w:val="num" w:pos="0"/>
        </w:tabs>
        <w:ind w:left="0" w:firstLine="0"/>
      </w:pPr>
      <w:rPr>
        <w:rFonts w:hint="default"/>
      </w:rPr>
    </w:lvl>
    <w:lvl w:ilvl="4">
      <w:start w:val="1"/>
      <w:numFmt w:val="decimal"/>
      <w:lvlText w:val="%1.%2.%3.%4.%5."/>
      <w:lvlJc w:val="left"/>
      <w:pPr>
        <w:tabs>
          <w:tab w:val="num" w:pos="1800"/>
        </w:tabs>
        <w:ind w:left="1152" w:hanging="792"/>
      </w:pPr>
      <w:rPr>
        <w:rFonts w:hint="default"/>
      </w:rPr>
    </w:lvl>
    <w:lvl w:ilvl="5">
      <w:start w:val="1"/>
      <w:numFmt w:val="decimal"/>
      <w:lvlText w:val="%1.%2.%3.%4.%5.%6."/>
      <w:lvlJc w:val="left"/>
      <w:pPr>
        <w:tabs>
          <w:tab w:val="num" w:pos="2520"/>
        </w:tabs>
        <w:ind w:left="1656" w:hanging="936"/>
      </w:pPr>
      <w:rPr>
        <w:rFonts w:hint="default"/>
      </w:rPr>
    </w:lvl>
    <w:lvl w:ilvl="6">
      <w:start w:val="1"/>
      <w:numFmt w:val="decimal"/>
      <w:lvlText w:val="%1.%2.%3.%4.%5.%6.%7."/>
      <w:lvlJc w:val="left"/>
      <w:pPr>
        <w:tabs>
          <w:tab w:val="num" w:pos="2880"/>
        </w:tabs>
        <w:ind w:left="2160" w:hanging="1080"/>
      </w:pPr>
      <w:rPr>
        <w:rFonts w:hint="default"/>
      </w:rPr>
    </w:lvl>
    <w:lvl w:ilvl="7">
      <w:start w:val="1"/>
      <w:numFmt w:val="decimal"/>
      <w:lvlText w:val="%1.%2.%3.%4.%5.%6.%7.%8."/>
      <w:lvlJc w:val="left"/>
      <w:pPr>
        <w:tabs>
          <w:tab w:val="num" w:pos="3600"/>
        </w:tabs>
        <w:ind w:left="2664" w:hanging="1224"/>
      </w:pPr>
      <w:rPr>
        <w:rFonts w:hint="default"/>
      </w:rPr>
    </w:lvl>
    <w:lvl w:ilvl="8">
      <w:start w:val="1"/>
      <w:numFmt w:val="decimal"/>
      <w:lvlText w:val="%1.%2.%3.%4.%5.%6.%7.%8.%9."/>
      <w:lvlJc w:val="left"/>
      <w:pPr>
        <w:tabs>
          <w:tab w:val="num" w:pos="4320"/>
        </w:tabs>
        <w:ind w:left="3240" w:hanging="1440"/>
      </w:pPr>
      <w:rPr>
        <w:rFonts w:hint="default"/>
      </w:rPr>
    </w:lvl>
  </w:abstractNum>
  <w:abstractNum w:abstractNumId="23" w15:restartNumberingAfterBreak="0">
    <w:nsid w:val="30206FEB"/>
    <w:multiLevelType w:val="multilevel"/>
    <w:tmpl w:val="8AE63A8E"/>
    <w:numStyleLink w:val="CitecTitres"/>
  </w:abstractNum>
  <w:abstractNum w:abstractNumId="24" w15:restartNumberingAfterBreak="0">
    <w:nsid w:val="37450A0A"/>
    <w:multiLevelType w:val="multilevel"/>
    <w:tmpl w:val="3F12082C"/>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ascii="Arial Narrow" w:hAnsi="Arial Narrow" w:cs="Times New Roman" w:hint="default"/>
        <w:b w:val="0"/>
        <w:bCs w:val="0"/>
        <w:i w:val="0"/>
        <w:iCs w:val="0"/>
        <w:caps w:val="0"/>
        <w:smallCaps w:val="0"/>
        <w:strike w:val="0"/>
        <w:dstrike w:val="0"/>
        <w:noProof w:val="0"/>
        <w:snapToGrid w:val="0"/>
        <w:vanish w:val="0"/>
        <w:color w:val="auto"/>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lvlText w:val="%1.%2.%3.%4.%5."/>
      <w:lvlJc w:val="left"/>
      <w:pPr>
        <w:tabs>
          <w:tab w:val="num" w:pos="1800"/>
        </w:tabs>
        <w:ind w:left="1152" w:hanging="792"/>
      </w:pPr>
      <w:rPr>
        <w:rFonts w:hint="default"/>
      </w:rPr>
    </w:lvl>
    <w:lvl w:ilvl="5">
      <w:start w:val="1"/>
      <w:numFmt w:val="decimal"/>
      <w:lvlText w:val="%1.%2.%3.%4.%5.%6."/>
      <w:lvlJc w:val="left"/>
      <w:pPr>
        <w:tabs>
          <w:tab w:val="num" w:pos="2520"/>
        </w:tabs>
        <w:ind w:left="1656" w:hanging="936"/>
      </w:pPr>
      <w:rPr>
        <w:rFonts w:hint="default"/>
      </w:rPr>
    </w:lvl>
    <w:lvl w:ilvl="6">
      <w:start w:val="1"/>
      <w:numFmt w:val="decimal"/>
      <w:lvlText w:val="%1.%2.%3.%4.%5.%6.%7."/>
      <w:lvlJc w:val="left"/>
      <w:pPr>
        <w:tabs>
          <w:tab w:val="num" w:pos="2880"/>
        </w:tabs>
        <w:ind w:left="2160" w:hanging="1080"/>
      </w:pPr>
      <w:rPr>
        <w:rFonts w:hint="default"/>
      </w:rPr>
    </w:lvl>
    <w:lvl w:ilvl="7">
      <w:start w:val="1"/>
      <w:numFmt w:val="decimal"/>
      <w:lvlText w:val="%1.%2.%3.%4.%5.%6.%7.%8."/>
      <w:lvlJc w:val="left"/>
      <w:pPr>
        <w:tabs>
          <w:tab w:val="num" w:pos="3600"/>
        </w:tabs>
        <w:ind w:left="2664" w:hanging="1224"/>
      </w:pPr>
      <w:rPr>
        <w:rFonts w:hint="default"/>
      </w:rPr>
    </w:lvl>
    <w:lvl w:ilvl="8">
      <w:start w:val="1"/>
      <w:numFmt w:val="decimal"/>
      <w:lvlText w:val="%1.%2.%3.%4.%5.%6.%7.%8.%9."/>
      <w:lvlJc w:val="left"/>
      <w:pPr>
        <w:tabs>
          <w:tab w:val="num" w:pos="4320"/>
        </w:tabs>
        <w:ind w:left="3240" w:hanging="1440"/>
      </w:pPr>
      <w:rPr>
        <w:rFonts w:hint="default"/>
      </w:rPr>
    </w:lvl>
  </w:abstractNum>
  <w:abstractNum w:abstractNumId="25" w15:restartNumberingAfterBreak="0">
    <w:nsid w:val="3D12120B"/>
    <w:multiLevelType w:val="hybridMultilevel"/>
    <w:tmpl w:val="C3169408"/>
    <w:lvl w:ilvl="0" w:tplc="421EC7E4">
      <w:start w:val="1"/>
      <w:numFmt w:val="upperLetter"/>
      <w:lvlText w:val="%1)"/>
      <w:lvlJc w:val="left"/>
      <w:pPr>
        <w:tabs>
          <w:tab w:val="num" w:pos="720"/>
        </w:tabs>
        <w:ind w:left="720" w:hanging="360"/>
      </w:pPr>
      <w:rPr>
        <w:rFonts w:hint="default"/>
      </w:rPr>
    </w:lvl>
    <w:lvl w:ilvl="1" w:tplc="1608A6AC">
      <w:start w:val="1"/>
      <w:numFmt w:val="lowerLetter"/>
      <w:lvlText w:val="%2."/>
      <w:lvlJc w:val="left"/>
      <w:pPr>
        <w:tabs>
          <w:tab w:val="num" w:pos="1440"/>
        </w:tabs>
        <w:ind w:left="1440" w:hanging="360"/>
      </w:pPr>
    </w:lvl>
    <w:lvl w:ilvl="2" w:tplc="A5BEDD98" w:tentative="1">
      <w:start w:val="1"/>
      <w:numFmt w:val="lowerRoman"/>
      <w:lvlText w:val="%3."/>
      <w:lvlJc w:val="right"/>
      <w:pPr>
        <w:tabs>
          <w:tab w:val="num" w:pos="2160"/>
        </w:tabs>
        <w:ind w:left="2160" w:hanging="180"/>
      </w:pPr>
    </w:lvl>
    <w:lvl w:ilvl="3" w:tplc="D1AEA736" w:tentative="1">
      <w:start w:val="1"/>
      <w:numFmt w:val="decimal"/>
      <w:lvlText w:val="%4."/>
      <w:lvlJc w:val="left"/>
      <w:pPr>
        <w:tabs>
          <w:tab w:val="num" w:pos="2880"/>
        </w:tabs>
        <w:ind w:left="2880" w:hanging="360"/>
      </w:pPr>
    </w:lvl>
    <w:lvl w:ilvl="4" w:tplc="46E2E1CC" w:tentative="1">
      <w:start w:val="1"/>
      <w:numFmt w:val="lowerLetter"/>
      <w:lvlText w:val="%5."/>
      <w:lvlJc w:val="left"/>
      <w:pPr>
        <w:tabs>
          <w:tab w:val="num" w:pos="3600"/>
        </w:tabs>
        <w:ind w:left="3600" w:hanging="360"/>
      </w:pPr>
    </w:lvl>
    <w:lvl w:ilvl="5" w:tplc="E56C1670" w:tentative="1">
      <w:start w:val="1"/>
      <w:numFmt w:val="lowerRoman"/>
      <w:lvlText w:val="%6."/>
      <w:lvlJc w:val="right"/>
      <w:pPr>
        <w:tabs>
          <w:tab w:val="num" w:pos="4320"/>
        </w:tabs>
        <w:ind w:left="4320" w:hanging="180"/>
      </w:pPr>
    </w:lvl>
    <w:lvl w:ilvl="6" w:tplc="0E029F02" w:tentative="1">
      <w:start w:val="1"/>
      <w:numFmt w:val="decimal"/>
      <w:lvlText w:val="%7."/>
      <w:lvlJc w:val="left"/>
      <w:pPr>
        <w:tabs>
          <w:tab w:val="num" w:pos="5040"/>
        </w:tabs>
        <w:ind w:left="5040" w:hanging="360"/>
      </w:pPr>
    </w:lvl>
    <w:lvl w:ilvl="7" w:tplc="89587476" w:tentative="1">
      <w:start w:val="1"/>
      <w:numFmt w:val="lowerLetter"/>
      <w:lvlText w:val="%8."/>
      <w:lvlJc w:val="left"/>
      <w:pPr>
        <w:tabs>
          <w:tab w:val="num" w:pos="5760"/>
        </w:tabs>
        <w:ind w:left="5760" w:hanging="360"/>
      </w:pPr>
    </w:lvl>
    <w:lvl w:ilvl="8" w:tplc="61FC5BE2" w:tentative="1">
      <w:start w:val="1"/>
      <w:numFmt w:val="lowerRoman"/>
      <w:lvlText w:val="%9."/>
      <w:lvlJc w:val="right"/>
      <w:pPr>
        <w:tabs>
          <w:tab w:val="num" w:pos="6480"/>
        </w:tabs>
        <w:ind w:left="6480" w:hanging="180"/>
      </w:pPr>
    </w:lvl>
  </w:abstractNum>
  <w:abstractNum w:abstractNumId="26" w15:restartNumberingAfterBreak="0">
    <w:nsid w:val="40F12CB4"/>
    <w:multiLevelType w:val="hybridMultilevel"/>
    <w:tmpl w:val="71C61C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5F33719"/>
    <w:multiLevelType w:val="hybridMultilevel"/>
    <w:tmpl w:val="48FEC6B2"/>
    <w:lvl w:ilvl="0" w:tplc="8E4EBFE6">
      <w:start w:val="1"/>
      <w:numFmt w:val="bullet"/>
      <w:pStyle w:val="retrait2"/>
      <w:lvlText w:val=""/>
      <w:lvlJc w:val="left"/>
      <w:pPr>
        <w:tabs>
          <w:tab w:val="num" w:pos="717"/>
        </w:tabs>
        <w:ind w:left="697" w:hanging="340"/>
      </w:pPr>
      <w:rPr>
        <w:rFonts w:ascii="Symbol" w:hAnsi="Symbol" w:hint="default"/>
        <w:b/>
        <w:i w:val="0"/>
        <w:sz w:val="16"/>
      </w:rPr>
    </w:lvl>
    <w:lvl w:ilvl="1" w:tplc="90A0BAE0">
      <w:numFmt w:val="bullet"/>
      <w:lvlText w:val="-"/>
      <w:lvlJc w:val="left"/>
      <w:pPr>
        <w:tabs>
          <w:tab w:val="num" w:pos="1797"/>
        </w:tabs>
        <w:ind w:left="1797" w:hanging="360"/>
      </w:pPr>
      <w:rPr>
        <w:rFonts w:ascii="Arial Narrow" w:eastAsia="Times New Roman" w:hAnsi="Arial Narrow" w:cs="Times New Roman" w:hint="default"/>
      </w:rPr>
    </w:lvl>
    <w:lvl w:ilvl="2" w:tplc="AF061A08" w:tentative="1">
      <w:start w:val="1"/>
      <w:numFmt w:val="bullet"/>
      <w:lvlText w:val=""/>
      <w:lvlJc w:val="left"/>
      <w:pPr>
        <w:tabs>
          <w:tab w:val="num" w:pos="2517"/>
        </w:tabs>
        <w:ind w:left="2517" w:hanging="360"/>
      </w:pPr>
      <w:rPr>
        <w:rFonts w:ascii="Wingdings" w:hAnsi="Wingdings" w:hint="default"/>
      </w:rPr>
    </w:lvl>
    <w:lvl w:ilvl="3" w:tplc="22F2F9F2" w:tentative="1">
      <w:start w:val="1"/>
      <w:numFmt w:val="bullet"/>
      <w:lvlText w:val=""/>
      <w:lvlJc w:val="left"/>
      <w:pPr>
        <w:tabs>
          <w:tab w:val="num" w:pos="3237"/>
        </w:tabs>
        <w:ind w:left="3237" w:hanging="360"/>
      </w:pPr>
      <w:rPr>
        <w:rFonts w:ascii="Symbol" w:hAnsi="Symbol" w:hint="default"/>
      </w:rPr>
    </w:lvl>
    <w:lvl w:ilvl="4" w:tplc="82487AE8" w:tentative="1">
      <w:start w:val="1"/>
      <w:numFmt w:val="bullet"/>
      <w:lvlText w:val="o"/>
      <w:lvlJc w:val="left"/>
      <w:pPr>
        <w:tabs>
          <w:tab w:val="num" w:pos="3957"/>
        </w:tabs>
        <w:ind w:left="3957" w:hanging="360"/>
      </w:pPr>
      <w:rPr>
        <w:rFonts w:ascii="Courier New" w:hAnsi="Courier New" w:cs="Courier New" w:hint="default"/>
      </w:rPr>
    </w:lvl>
    <w:lvl w:ilvl="5" w:tplc="9AC4E64C" w:tentative="1">
      <w:start w:val="1"/>
      <w:numFmt w:val="bullet"/>
      <w:lvlText w:val=""/>
      <w:lvlJc w:val="left"/>
      <w:pPr>
        <w:tabs>
          <w:tab w:val="num" w:pos="4677"/>
        </w:tabs>
        <w:ind w:left="4677" w:hanging="360"/>
      </w:pPr>
      <w:rPr>
        <w:rFonts w:ascii="Wingdings" w:hAnsi="Wingdings" w:hint="default"/>
      </w:rPr>
    </w:lvl>
    <w:lvl w:ilvl="6" w:tplc="82FEC7E6" w:tentative="1">
      <w:start w:val="1"/>
      <w:numFmt w:val="bullet"/>
      <w:lvlText w:val=""/>
      <w:lvlJc w:val="left"/>
      <w:pPr>
        <w:tabs>
          <w:tab w:val="num" w:pos="5397"/>
        </w:tabs>
        <w:ind w:left="5397" w:hanging="360"/>
      </w:pPr>
      <w:rPr>
        <w:rFonts w:ascii="Symbol" w:hAnsi="Symbol" w:hint="default"/>
      </w:rPr>
    </w:lvl>
    <w:lvl w:ilvl="7" w:tplc="39D40914" w:tentative="1">
      <w:start w:val="1"/>
      <w:numFmt w:val="bullet"/>
      <w:lvlText w:val="o"/>
      <w:lvlJc w:val="left"/>
      <w:pPr>
        <w:tabs>
          <w:tab w:val="num" w:pos="6117"/>
        </w:tabs>
        <w:ind w:left="6117" w:hanging="360"/>
      </w:pPr>
      <w:rPr>
        <w:rFonts w:ascii="Courier New" w:hAnsi="Courier New" w:cs="Courier New" w:hint="default"/>
      </w:rPr>
    </w:lvl>
    <w:lvl w:ilvl="8" w:tplc="9F784A94" w:tentative="1">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50300B3E"/>
    <w:multiLevelType w:val="multilevel"/>
    <w:tmpl w:val="E850C4A8"/>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ascii="Arial Narrow" w:hAnsi="Arial Narrow" w:cs="Times New Roman" w:hint="default"/>
        <w:b w:val="0"/>
        <w:bCs w:val="0"/>
        <w:i w:val="0"/>
        <w:iCs w:val="0"/>
        <w:caps w:val="0"/>
        <w:smallCaps w:val="0"/>
        <w:strike w:val="0"/>
        <w:dstrike w:val="0"/>
        <w:noProof w:val="0"/>
        <w:snapToGrid w:val="0"/>
        <w:vanish w:val="0"/>
        <w:color w:val="auto"/>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lvlText w:val="%1.%2.%3.%4.%5."/>
      <w:lvlJc w:val="left"/>
      <w:pPr>
        <w:tabs>
          <w:tab w:val="num" w:pos="1800"/>
        </w:tabs>
        <w:ind w:left="1152" w:hanging="792"/>
      </w:pPr>
      <w:rPr>
        <w:rFonts w:hint="default"/>
      </w:rPr>
    </w:lvl>
    <w:lvl w:ilvl="5">
      <w:start w:val="1"/>
      <w:numFmt w:val="decimal"/>
      <w:lvlText w:val="%1.%2.%3.%4.%5.%6."/>
      <w:lvlJc w:val="left"/>
      <w:pPr>
        <w:tabs>
          <w:tab w:val="num" w:pos="2520"/>
        </w:tabs>
        <w:ind w:left="1656" w:hanging="936"/>
      </w:pPr>
      <w:rPr>
        <w:rFonts w:hint="default"/>
      </w:rPr>
    </w:lvl>
    <w:lvl w:ilvl="6">
      <w:start w:val="1"/>
      <w:numFmt w:val="decimal"/>
      <w:lvlText w:val="%1.%2.%3.%4.%5.%6.%7."/>
      <w:lvlJc w:val="left"/>
      <w:pPr>
        <w:tabs>
          <w:tab w:val="num" w:pos="2880"/>
        </w:tabs>
        <w:ind w:left="2160" w:hanging="1080"/>
      </w:pPr>
      <w:rPr>
        <w:rFonts w:hint="default"/>
      </w:rPr>
    </w:lvl>
    <w:lvl w:ilvl="7">
      <w:start w:val="1"/>
      <w:numFmt w:val="decimal"/>
      <w:lvlText w:val="%1.%2.%3.%4.%5.%6.%7.%8."/>
      <w:lvlJc w:val="left"/>
      <w:pPr>
        <w:tabs>
          <w:tab w:val="num" w:pos="3600"/>
        </w:tabs>
        <w:ind w:left="2664" w:hanging="1224"/>
      </w:pPr>
      <w:rPr>
        <w:rFonts w:hint="default"/>
      </w:rPr>
    </w:lvl>
    <w:lvl w:ilvl="8">
      <w:start w:val="1"/>
      <w:numFmt w:val="decimal"/>
      <w:lvlText w:val="%1.%2.%3.%4.%5.%6.%7.%8.%9."/>
      <w:lvlJc w:val="left"/>
      <w:pPr>
        <w:tabs>
          <w:tab w:val="num" w:pos="4320"/>
        </w:tabs>
        <w:ind w:left="3240" w:hanging="1440"/>
      </w:pPr>
      <w:rPr>
        <w:rFonts w:hint="default"/>
      </w:rPr>
    </w:lvl>
  </w:abstractNum>
  <w:abstractNum w:abstractNumId="29" w15:restartNumberingAfterBreak="0">
    <w:nsid w:val="507718D5"/>
    <w:multiLevelType w:val="hybridMultilevel"/>
    <w:tmpl w:val="9DDA3640"/>
    <w:lvl w:ilvl="0" w:tplc="53E28B28">
      <w:start w:val="1"/>
      <w:numFmt w:val="decimal"/>
      <w:lvlText w:val="%1."/>
      <w:lvlJc w:val="left"/>
      <w:pPr>
        <w:tabs>
          <w:tab w:val="num" w:pos="720"/>
        </w:tabs>
        <w:ind w:left="720" w:hanging="360"/>
      </w:pPr>
    </w:lvl>
    <w:lvl w:ilvl="1" w:tplc="100C0003" w:tentative="1">
      <w:start w:val="1"/>
      <w:numFmt w:val="lowerLetter"/>
      <w:lvlText w:val="%2."/>
      <w:lvlJc w:val="left"/>
      <w:pPr>
        <w:tabs>
          <w:tab w:val="num" w:pos="1440"/>
        </w:tabs>
        <w:ind w:left="1440" w:hanging="360"/>
      </w:pPr>
    </w:lvl>
    <w:lvl w:ilvl="2" w:tplc="100C0005" w:tentative="1">
      <w:start w:val="1"/>
      <w:numFmt w:val="lowerRoman"/>
      <w:lvlText w:val="%3."/>
      <w:lvlJc w:val="right"/>
      <w:pPr>
        <w:tabs>
          <w:tab w:val="num" w:pos="2160"/>
        </w:tabs>
        <w:ind w:left="2160" w:hanging="180"/>
      </w:pPr>
    </w:lvl>
    <w:lvl w:ilvl="3" w:tplc="100C0001" w:tentative="1">
      <w:start w:val="1"/>
      <w:numFmt w:val="decimal"/>
      <w:lvlText w:val="%4."/>
      <w:lvlJc w:val="left"/>
      <w:pPr>
        <w:tabs>
          <w:tab w:val="num" w:pos="2880"/>
        </w:tabs>
        <w:ind w:left="2880" w:hanging="360"/>
      </w:pPr>
    </w:lvl>
    <w:lvl w:ilvl="4" w:tplc="100C0003" w:tentative="1">
      <w:start w:val="1"/>
      <w:numFmt w:val="lowerLetter"/>
      <w:lvlText w:val="%5."/>
      <w:lvlJc w:val="left"/>
      <w:pPr>
        <w:tabs>
          <w:tab w:val="num" w:pos="3600"/>
        </w:tabs>
        <w:ind w:left="3600" w:hanging="360"/>
      </w:pPr>
    </w:lvl>
    <w:lvl w:ilvl="5" w:tplc="100C0005" w:tentative="1">
      <w:start w:val="1"/>
      <w:numFmt w:val="lowerRoman"/>
      <w:lvlText w:val="%6."/>
      <w:lvlJc w:val="right"/>
      <w:pPr>
        <w:tabs>
          <w:tab w:val="num" w:pos="4320"/>
        </w:tabs>
        <w:ind w:left="4320" w:hanging="180"/>
      </w:pPr>
    </w:lvl>
    <w:lvl w:ilvl="6" w:tplc="100C0001" w:tentative="1">
      <w:start w:val="1"/>
      <w:numFmt w:val="decimal"/>
      <w:lvlText w:val="%7."/>
      <w:lvlJc w:val="left"/>
      <w:pPr>
        <w:tabs>
          <w:tab w:val="num" w:pos="5040"/>
        </w:tabs>
        <w:ind w:left="5040" w:hanging="360"/>
      </w:pPr>
    </w:lvl>
    <w:lvl w:ilvl="7" w:tplc="100C0003" w:tentative="1">
      <w:start w:val="1"/>
      <w:numFmt w:val="lowerLetter"/>
      <w:lvlText w:val="%8."/>
      <w:lvlJc w:val="left"/>
      <w:pPr>
        <w:tabs>
          <w:tab w:val="num" w:pos="5760"/>
        </w:tabs>
        <w:ind w:left="5760" w:hanging="360"/>
      </w:pPr>
    </w:lvl>
    <w:lvl w:ilvl="8" w:tplc="100C0005" w:tentative="1">
      <w:start w:val="1"/>
      <w:numFmt w:val="lowerRoman"/>
      <w:lvlText w:val="%9."/>
      <w:lvlJc w:val="right"/>
      <w:pPr>
        <w:tabs>
          <w:tab w:val="num" w:pos="6480"/>
        </w:tabs>
        <w:ind w:left="6480" w:hanging="180"/>
      </w:pPr>
    </w:lvl>
  </w:abstractNum>
  <w:abstractNum w:abstractNumId="30" w15:restartNumberingAfterBreak="0">
    <w:nsid w:val="55486231"/>
    <w:multiLevelType w:val="multilevel"/>
    <w:tmpl w:val="8AE63A8E"/>
    <w:numStyleLink w:val="CitecTitres"/>
  </w:abstractNum>
  <w:abstractNum w:abstractNumId="31" w15:restartNumberingAfterBreak="0">
    <w:nsid w:val="55E332D8"/>
    <w:multiLevelType w:val="multilevel"/>
    <w:tmpl w:val="8AE63A8E"/>
    <w:numStyleLink w:val="CitecTitres"/>
  </w:abstractNum>
  <w:abstractNum w:abstractNumId="32" w15:restartNumberingAfterBreak="0">
    <w:nsid w:val="563D30ED"/>
    <w:multiLevelType w:val="multilevel"/>
    <w:tmpl w:val="100C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3" w15:restartNumberingAfterBreak="0">
    <w:nsid w:val="5A856C2E"/>
    <w:multiLevelType w:val="multilevel"/>
    <w:tmpl w:val="E99EF15E"/>
    <w:lvl w:ilvl="0">
      <w:start w:val="1"/>
      <w:numFmt w:val="decimal"/>
      <w:pStyle w:val="Titre1"/>
      <w:lvlText w:val="%1."/>
      <w:lvlJc w:val="left"/>
      <w:pPr>
        <w:tabs>
          <w:tab w:val="num" w:pos="283"/>
        </w:tabs>
        <w:ind w:left="283" w:hanging="708"/>
      </w:pPr>
      <w:rPr>
        <w:rFonts w:hint="default"/>
        <w:b/>
        <w:i w:val="0"/>
      </w:rPr>
    </w:lvl>
    <w:lvl w:ilvl="1">
      <w:start w:val="1"/>
      <w:numFmt w:val="decimal"/>
      <w:pStyle w:val="Titre2"/>
      <w:lvlText w:val="%1.%2."/>
      <w:lvlJc w:val="left"/>
      <w:pPr>
        <w:tabs>
          <w:tab w:val="num" w:pos="-425"/>
        </w:tabs>
        <w:ind w:left="991" w:hanging="708"/>
      </w:pPr>
      <w:rPr>
        <w:rFonts w:hint="default"/>
      </w:rPr>
    </w:lvl>
    <w:lvl w:ilvl="2">
      <w:start w:val="1"/>
      <w:numFmt w:val="decimal"/>
      <w:lvlText w:val="%1.%2.%3."/>
      <w:lvlJc w:val="left"/>
      <w:pPr>
        <w:tabs>
          <w:tab w:val="num" w:pos="1699"/>
        </w:tabs>
        <w:ind w:left="1699" w:hanging="708"/>
      </w:pPr>
      <w:rPr>
        <w:rFonts w:hint="default"/>
      </w:rPr>
    </w:lvl>
    <w:lvl w:ilvl="3">
      <w:start w:val="1"/>
      <w:numFmt w:val="decimal"/>
      <w:lvlText w:val="%1.%2.%3.%4."/>
      <w:lvlJc w:val="left"/>
      <w:pPr>
        <w:tabs>
          <w:tab w:val="num" w:pos="-425"/>
        </w:tabs>
        <w:ind w:left="2407" w:hanging="708"/>
      </w:pPr>
      <w:rPr>
        <w:rFonts w:hint="default"/>
      </w:rPr>
    </w:lvl>
    <w:lvl w:ilvl="4">
      <w:start w:val="1"/>
      <w:numFmt w:val="decimal"/>
      <w:lvlText w:val="%1.%2.%3.%4.%5."/>
      <w:lvlJc w:val="left"/>
      <w:pPr>
        <w:tabs>
          <w:tab w:val="num" w:pos="-425"/>
        </w:tabs>
        <w:ind w:left="3115" w:hanging="708"/>
      </w:pPr>
      <w:rPr>
        <w:rFonts w:hint="default"/>
      </w:rPr>
    </w:lvl>
    <w:lvl w:ilvl="5">
      <w:start w:val="1"/>
      <w:numFmt w:val="decimal"/>
      <w:lvlText w:val="%1.%2.%3.%4.%5.%6."/>
      <w:lvlJc w:val="left"/>
      <w:pPr>
        <w:tabs>
          <w:tab w:val="num" w:pos="-425"/>
        </w:tabs>
        <w:ind w:left="3823" w:hanging="708"/>
      </w:pPr>
      <w:rPr>
        <w:rFonts w:hint="default"/>
      </w:rPr>
    </w:lvl>
    <w:lvl w:ilvl="6">
      <w:start w:val="1"/>
      <w:numFmt w:val="decimal"/>
      <w:lvlText w:val="%1.%2.%3.%4.%5.%6.%7."/>
      <w:lvlJc w:val="left"/>
      <w:pPr>
        <w:tabs>
          <w:tab w:val="num" w:pos="-425"/>
        </w:tabs>
        <w:ind w:left="4531" w:hanging="708"/>
      </w:pPr>
      <w:rPr>
        <w:rFonts w:hint="default"/>
      </w:rPr>
    </w:lvl>
    <w:lvl w:ilvl="7">
      <w:start w:val="1"/>
      <w:numFmt w:val="decimal"/>
      <w:lvlText w:val="%1.%2.%3.%4.%5.%6.%7.%8."/>
      <w:lvlJc w:val="left"/>
      <w:pPr>
        <w:tabs>
          <w:tab w:val="num" w:pos="-425"/>
        </w:tabs>
        <w:ind w:left="5239" w:hanging="708"/>
      </w:pPr>
      <w:rPr>
        <w:rFonts w:hint="default"/>
      </w:rPr>
    </w:lvl>
    <w:lvl w:ilvl="8">
      <w:start w:val="1"/>
      <w:numFmt w:val="decimal"/>
      <w:lvlText w:val="%1.%2.%3.%4.%5.%6.%7.%8.%9."/>
      <w:lvlJc w:val="left"/>
      <w:pPr>
        <w:tabs>
          <w:tab w:val="num" w:pos="-425"/>
        </w:tabs>
        <w:ind w:left="5947" w:hanging="708"/>
      </w:pPr>
      <w:rPr>
        <w:rFonts w:hint="default"/>
      </w:rPr>
    </w:lvl>
  </w:abstractNum>
  <w:abstractNum w:abstractNumId="34" w15:restartNumberingAfterBreak="0">
    <w:nsid w:val="63266727"/>
    <w:multiLevelType w:val="hybridMultilevel"/>
    <w:tmpl w:val="1A687FF8"/>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5780775"/>
    <w:multiLevelType w:val="multilevel"/>
    <w:tmpl w:val="9EBADE68"/>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
      <w:lvlJc w:val="left"/>
      <w:pPr>
        <w:tabs>
          <w:tab w:val="num" w:pos="0"/>
        </w:tabs>
        <w:ind w:left="0" w:firstLine="0"/>
      </w:pPr>
      <w:rPr>
        <w:rFonts w:hint="default"/>
      </w:rPr>
    </w:lvl>
    <w:lvl w:ilvl="3">
      <w:start w:val="1"/>
      <w:numFmt w:val="none"/>
      <w:suff w:val="nothing"/>
      <w:lvlText w:val=""/>
      <w:lvlJc w:val="left"/>
      <w:pPr>
        <w:ind w:left="0" w:firstLine="0"/>
      </w:pPr>
      <w:rPr>
        <w:rFonts w:hint="default"/>
      </w:rPr>
    </w:lvl>
    <w:lvl w:ilvl="4">
      <w:start w:val="1"/>
      <w:numFmt w:val="decimal"/>
      <w:lvlText w:val="%1.%2.%3.%4.%5."/>
      <w:lvlJc w:val="left"/>
      <w:pPr>
        <w:tabs>
          <w:tab w:val="num" w:pos="1800"/>
        </w:tabs>
        <w:ind w:left="1152" w:hanging="792"/>
      </w:pPr>
      <w:rPr>
        <w:rFonts w:hint="default"/>
      </w:rPr>
    </w:lvl>
    <w:lvl w:ilvl="5">
      <w:start w:val="1"/>
      <w:numFmt w:val="decimal"/>
      <w:lvlText w:val="%1.%2.%3.%4.%5.%6."/>
      <w:lvlJc w:val="left"/>
      <w:pPr>
        <w:tabs>
          <w:tab w:val="num" w:pos="2520"/>
        </w:tabs>
        <w:ind w:left="1656" w:hanging="936"/>
      </w:pPr>
      <w:rPr>
        <w:rFonts w:hint="default"/>
      </w:rPr>
    </w:lvl>
    <w:lvl w:ilvl="6">
      <w:start w:val="1"/>
      <w:numFmt w:val="decimal"/>
      <w:lvlText w:val="%1.%2.%3.%4.%5.%6.%7."/>
      <w:lvlJc w:val="left"/>
      <w:pPr>
        <w:tabs>
          <w:tab w:val="num" w:pos="2880"/>
        </w:tabs>
        <w:ind w:left="2160" w:hanging="1080"/>
      </w:pPr>
      <w:rPr>
        <w:rFonts w:hint="default"/>
      </w:rPr>
    </w:lvl>
    <w:lvl w:ilvl="7">
      <w:start w:val="1"/>
      <w:numFmt w:val="decimal"/>
      <w:lvlText w:val="%1.%2.%3.%4.%5.%6.%7.%8."/>
      <w:lvlJc w:val="left"/>
      <w:pPr>
        <w:tabs>
          <w:tab w:val="num" w:pos="3600"/>
        </w:tabs>
        <w:ind w:left="2664" w:hanging="1224"/>
      </w:pPr>
      <w:rPr>
        <w:rFonts w:hint="default"/>
      </w:rPr>
    </w:lvl>
    <w:lvl w:ilvl="8">
      <w:start w:val="1"/>
      <w:numFmt w:val="decimal"/>
      <w:lvlText w:val="%1.%2.%3.%4.%5.%6.%7.%8.%9."/>
      <w:lvlJc w:val="left"/>
      <w:pPr>
        <w:tabs>
          <w:tab w:val="num" w:pos="4320"/>
        </w:tabs>
        <w:ind w:left="3240" w:hanging="1440"/>
      </w:pPr>
      <w:rPr>
        <w:rFonts w:hint="default"/>
      </w:rPr>
    </w:lvl>
  </w:abstractNum>
  <w:abstractNum w:abstractNumId="36" w15:restartNumberingAfterBreak="0">
    <w:nsid w:val="6AEF238C"/>
    <w:multiLevelType w:val="multilevel"/>
    <w:tmpl w:val="9BE67232"/>
    <w:lvl w:ilvl="0">
      <w:start w:val="1"/>
      <w:numFmt w:val="decimal"/>
      <w:lvlText w:val="Annexe %1 : "/>
      <w:lvlJc w:val="left"/>
      <w:pPr>
        <w:tabs>
          <w:tab w:val="num" w:pos="708"/>
        </w:tabs>
        <w:ind w:left="708" w:hanging="70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A %1.%2."/>
      <w:lvlJc w:val="left"/>
      <w:pPr>
        <w:tabs>
          <w:tab w:val="num" w:pos="110"/>
        </w:tabs>
        <w:ind w:left="1526" w:hanging="1416"/>
      </w:pPr>
      <w:rPr>
        <w:rFonts w:hint="default"/>
      </w:rPr>
    </w:lvl>
    <w:lvl w:ilvl="2">
      <w:start w:val="1"/>
      <w:numFmt w:val="decimal"/>
      <w:lvlText w:val="%1.%2.%3."/>
      <w:lvlJc w:val="left"/>
      <w:pPr>
        <w:tabs>
          <w:tab w:val="num" w:pos="2124"/>
        </w:tabs>
        <w:ind w:left="2124" w:hanging="708"/>
      </w:pPr>
      <w:rPr>
        <w:rFonts w:hint="default"/>
      </w:rPr>
    </w:lvl>
    <w:lvl w:ilvl="3">
      <w:start w:val="1"/>
      <w:numFmt w:val="decimal"/>
      <w:lvlText w:val="%1.%2.%3.%4."/>
      <w:lvlJc w:val="left"/>
      <w:pPr>
        <w:tabs>
          <w:tab w:val="num" w:pos="0"/>
        </w:tabs>
        <w:ind w:left="2832"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7" w15:restartNumberingAfterBreak="0">
    <w:nsid w:val="6BAB3B68"/>
    <w:multiLevelType w:val="multilevel"/>
    <w:tmpl w:val="6D523DC4"/>
    <w:lvl w:ilvl="0">
      <w:start w:val="1"/>
      <w:numFmt w:val="decimal"/>
      <w:lvlText w:val="Annexe %1 : "/>
      <w:lvlJc w:val="left"/>
      <w:pPr>
        <w:tabs>
          <w:tab w:val="num" w:pos="708"/>
        </w:tabs>
        <w:ind w:left="708" w:hanging="70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A %1.%2."/>
      <w:lvlJc w:val="left"/>
      <w:pPr>
        <w:tabs>
          <w:tab w:val="num" w:pos="110"/>
        </w:tabs>
        <w:ind w:left="1526" w:hanging="1416"/>
      </w:pPr>
      <w:rPr>
        <w:rFonts w:hint="default"/>
      </w:rPr>
    </w:lvl>
    <w:lvl w:ilvl="2">
      <w:start w:val="1"/>
      <w:numFmt w:val="decimal"/>
      <w:lvlText w:val="%1.%2.%3."/>
      <w:lvlJc w:val="left"/>
      <w:pPr>
        <w:tabs>
          <w:tab w:val="num" w:pos="2124"/>
        </w:tabs>
        <w:ind w:left="2124" w:hanging="708"/>
      </w:pPr>
      <w:rPr>
        <w:rFonts w:hint="default"/>
      </w:rPr>
    </w:lvl>
    <w:lvl w:ilvl="3">
      <w:start w:val="1"/>
      <w:numFmt w:val="decimal"/>
      <w:lvlText w:val="%1.%2.%3.%4."/>
      <w:lvlJc w:val="left"/>
      <w:pPr>
        <w:tabs>
          <w:tab w:val="num" w:pos="0"/>
        </w:tabs>
        <w:ind w:left="2832"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8" w15:restartNumberingAfterBreak="0">
    <w:nsid w:val="6E4222A9"/>
    <w:multiLevelType w:val="hybridMultilevel"/>
    <w:tmpl w:val="619034B0"/>
    <w:name w:val="Annexes"/>
    <w:lvl w:ilvl="0" w:tplc="BC0230AA">
      <w:start w:val="1"/>
      <w:numFmt w:val="bullet"/>
      <w:lvlText w:val=""/>
      <w:lvlJc w:val="left"/>
      <w:pPr>
        <w:tabs>
          <w:tab w:val="num" w:pos="566"/>
        </w:tabs>
        <w:ind w:left="566" w:hanging="283"/>
      </w:pPr>
      <w:rPr>
        <w:rFonts w:ascii="Wingdings" w:hAnsi="Wingdings" w:hint="default"/>
        <w:color w:val="FF0000"/>
      </w:rPr>
    </w:lvl>
    <w:lvl w:ilvl="1" w:tplc="347CC30E" w:tentative="1">
      <w:start w:val="1"/>
      <w:numFmt w:val="bullet"/>
      <w:lvlText w:val="o"/>
      <w:lvlJc w:val="left"/>
      <w:pPr>
        <w:tabs>
          <w:tab w:val="num" w:pos="1439"/>
        </w:tabs>
        <w:ind w:left="1439" w:hanging="360"/>
      </w:pPr>
      <w:rPr>
        <w:rFonts w:ascii="Courier New" w:hAnsi="Courier New" w:cs="Courier New" w:hint="default"/>
      </w:rPr>
    </w:lvl>
    <w:lvl w:ilvl="2" w:tplc="6C2E8CAE" w:tentative="1">
      <w:start w:val="1"/>
      <w:numFmt w:val="bullet"/>
      <w:lvlText w:val=""/>
      <w:lvlJc w:val="left"/>
      <w:pPr>
        <w:tabs>
          <w:tab w:val="num" w:pos="2159"/>
        </w:tabs>
        <w:ind w:left="2159" w:hanging="360"/>
      </w:pPr>
      <w:rPr>
        <w:rFonts w:ascii="Wingdings" w:hAnsi="Wingdings" w:hint="default"/>
      </w:rPr>
    </w:lvl>
    <w:lvl w:ilvl="3" w:tplc="8BA6D48A" w:tentative="1">
      <w:start w:val="1"/>
      <w:numFmt w:val="bullet"/>
      <w:lvlText w:val=""/>
      <w:lvlJc w:val="left"/>
      <w:pPr>
        <w:tabs>
          <w:tab w:val="num" w:pos="2879"/>
        </w:tabs>
        <w:ind w:left="2879" w:hanging="360"/>
      </w:pPr>
      <w:rPr>
        <w:rFonts w:ascii="Symbol" w:hAnsi="Symbol" w:hint="default"/>
      </w:rPr>
    </w:lvl>
    <w:lvl w:ilvl="4" w:tplc="48820D6A" w:tentative="1">
      <w:start w:val="1"/>
      <w:numFmt w:val="bullet"/>
      <w:lvlText w:val="o"/>
      <w:lvlJc w:val="left"/>
      <w:pPr>
        <w:tabs>
          <w:tab w:val="num" w:pos="3599"/>
        </w:tabs>
        <w:ind w:left="3599" w:hanging="360"/>
      </w:pPr>
      <w:rPr>
        <w:rFonts w:ascii="Courier New" w:hAnsi="Courier New" w:cs="Courier New" w:hint="default"/>
      </w:rPr>
    </w:lvl>
    <w:lvl w:ilvl="5" w:tplc="01A092BE" w:tentative="1">
      <w:start w:val="1"/>
      <w:numFmt w:val="bullet"/>
      <w:lvlText w:val=""/>
      <w:lvlJc w:val="left"/>
      <w:pPr>
        <w:tabs>
          <w:tab w:val="num" w:pos="4319"/>
        </w:tabs>
        <w:ind w:left="4319" w:hanging="360"/>
      </w:pPr>
      <w:rPr>
        <w:rFonts w:ascii="Wingdings" w:hAnsi="Wingdings" w:hint="default"/>
      </w:rPr>
    </w:lvl>
    <w:lvl w:ilvl="6" w:tplc="FDE6E45E" w:tentative="1">
      <w:start w:val="1"/>
      <w:numFmt w:val="bullet"/>
      <w:lvlText w:val=""/>
      <w:lvlJc w:val="left"/>
      <w:pPr>
        <w:tabs>
          <w:tab w:val="num" w:pos="5039"/>
        </w:tabs>
        <w:ind w:left="5039" w:hanging="360"/>
      </w:pPr>
      <w:rPr>
        <w:rFonts w:ascii="Symbol" w:hAnsi="Symbol" w:hint="default"/>
      </w:rPr>
    </w:lvl>
    <w:lvl w:ilvl="7" w:tplc="74742540" w:tentative="1">
      <w:start w:val="1"/>
      <w:numFmt w:val="bullet"/>
      <w:lvlText w:val="o"/>
      <w:lvlJc w:val="left"/>
      <w:pPr>
        <w:tabs>
          <w:tab w:val="num" w:pos="5759"/>
        </w:tabs>
        <w:ind w:left="5759" w:hanging="360"/>
      </w:pPr>
      <w:rPr>
        <w:rFonts w:ascii="Courier New" w:hAnsi="Courier New" w:cs="Courier New" w:hint="default"/>
      </w:rPr>
    </w:lvl>
    <w:lvl w:ilvl="8" w:tplc="62AAA55E" w:tentative="1">
      <w:start w:val="1"/>
      <w:numFmt w:val="bullet"/>
      <w:lvlText w:val=""/>
      <w:lvlJc w:val="left"/>
      <w:pPr>
        <w:tabs>
          <w:tab w:val="num" w:pos="6479"/>
        </w:tabs>
        <w:ind w:left="6479" w:hanging="360"/>
      </w:pPr>
      <w:rPr>
        <w:rFonts w:ascii="Wingdings" w:hAnsi="Wingdings" w:hint="default"/>
      </w:rPr>
    </w:lvl>
  </w:abstractNum>
  <w:abstractNum w:abstractNumId="39" w15:restartNumberingAfterBreak="0">
    <w:nsid w:val="72587555"/>
    <w:multiLevelType w:val="hybridMultilevel"/>
    <w:tmpl w:val="04DE2522"/>
    <w:lvl w:ilvl="0" w:tplc="BBC27916">
      <w:start w:val="1"/>
      <w:numFmt w:val="decimal"/>
      <w:pStyle w:val="Citeclistechiffrage"/>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5115FDC"/>
    <w:multiLevelType w:val="hybridMultilevel"/>
    <w:tmpl w:val="48960506"/>
    <w:lvl w:ilvl="0" w:tplc="971A4E2A">
      <w:start w:val="1"/>
      <w:numFmt w:val="bullet"/>
      <w:pStyle w:val="Puces"/>
      <w:lvlText w:val=""/>
      <w:lvlJc w:val="left"/>
      <w:pPr>
        <w:tabs>
          <w:tab w:val="num" w:pos="284"/>
        </w:tabs>
        <w:ind w:left="170" w:hanging="170"/>
      </w:pPr>
      <w:rPr>
        <w:rFonts w:ascii="Symbol" w:hAnsi="Symbol" w:hint="default"/>
      </w:rPr>
    </w:lvl>
    <w:lvl w:ilvl="1" w:tplc="00E6B876">
      <w:start w:val="1"/>
      <w:numFmt w:val="bullet"/>
      <w:lvlText w:val="o"/>
      <w:lvlJc w:val="left"/>
      <w:pPr>
        <w:tabs>
          <w:tab w:val="num" w:pos="1440"/>
        </w:tabs>
        <w:ind w:left="1440" w:hanging="360"/>
      </w:pPr>
      <w:rPr>
        <w:rFonts w:ascii="Courier New" w:hAnsi="Courier New" w:cs="Courier New" w:hint="default"/>
      </w:rPr>
    </w:lvl>
    <w:lvl w:ilvl="2" w:tplc="26A8526A" w:tentative="1">
      <w:start w:val="1"/>
      <w:numFmt w:val="bullet"/>
      <w:lvlText w:val=""/>
      <w:lvlJc w:val="left"/>
      <w:pPr>
        <w:tabs>
          <w:tab w:val="num" w:pos="2160"/>
        </w:tabs>
        <w:ind w:left="2160" w:hanging="360"/>
      </w:pPr>
      <w:rPr>
        <w:rFonts w:ascii="Wingdings" w:hAnsi="Wingdings" w:hint="default"/>
      </w:rPr>
    </w:lvl>
    <w:lvl w:ilvl="3" w:tplc="0A722EDA" w:tentative="1">
      <w:start w:val="1"/>
      <w:numFmt w:val="bullet"/>
      <w:lvlText w:val=""/>
      <w:lvlJc w:val="left"/>
      <w:pPr>
        <w:tabs>
          <w:tab w:val="num" w:pos="2880"/>
        </w:tabs>
        <w:ind w:left="2880" w:hanging="360"/>
      </w:pPr>
      <w:rPr>
        <w:rFonts w:ascii="Symbol" w:hAnsi="Symbol" w:hint="default"/>
      </w:rPr>
    </w:lvl>
    <w:lvl w:ilvl="4" w:tplc="ADC4CCEE" w:tentative="1">
      <w:start w:val="1"/>
      <w:numFmt w:val="bullet"/>
      <w:lvlText w:val="o"/>
      <w:lvlJc w:val="left"/>
      <w:pPr>
        <w:tabs>
          <w:tab w:val="num" w:pos="3600"/>
        </w:tabs>
        <w:ind w:left="3600" w:hanging="360"/>
      </w:pPr>
      <w:rPr>
        <w:rFonts w:ascii="Courier New" w:hAnsi="Courier New" w:cs="Courier New" w:hint="default"/>
      </w:rPr>
    </w:lvl>
    <w:lvl w:ilvl="5" w:tplc="5E1E0446" w:tentative="1">
      <w:start w:val="1"/>
      <w:numFmt w:val="bullet"/>
      <w:lvlText w:val=""/>
      <w:lvlJc w:val="left"/>
      <w:pPr>
        <w:tabs>
          <w:tab w:val="num" w:pos="4320"/>
        </w:tabs>
        <w:ind w:left="4320" w:hanging="360"/>
      </w:pPr>
      <w:rPr>
        <w:rFonts w:ascii="Wingdings" w:hAnsi="Wingdings" w:hint="default"/>
      </w:rPr>
    </w:lvl>
    <w:lvl w:ilvl="6" w:tplc="5BC2AE3C" w:tentative="1">
      <w:start w:val="1"/>
      <w:numFmt w:val="bullet"/>
      <w:lvlText w:val=""/>
      <w:lvlJc w:val="left"/>
      <w:pPr>
        <w:tabs>
          <w:tab w:val="num" w:pos="5040"/>
        </w:tabs>
        <w:ind w:left="5040" w:hanging="360"/>
      </w:pPr>
      <w:rPr>
        <w:rFonts w:ascii="Symbol" w:hAnsi="Symbol" w:hint="default"/>
      </w:rPr>
    </w:lvl>
    <w:lvl w:ilvl="7" w:tplc="E74E1F6C" w:tentative="1">
      <w:start w:val="1"/>
      <w:numFmt w:val="bullet"/>
      <w:lvlText w:val="o"/>
      <w:lvlJc w:val="left"/>
      <w:pPr>
        <w:tabs>
          <w:tab w:val="num" w:pos="5760"/>
        </w:tabs>
        <w:ind w:left="5760" w:hanging="360"/>
      </w:pPr>
      <w:rPr>
        <w:rFonts w:ascii="Courier New" w:hAnsi="Courier New" w:cs="Courier New" w:hint="default"/>
      </w:rPr>
    </w:lvl>
    <w:lvl w:ilvl="8" w:tplc="E6387BB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63A6E20"/>
    <w:multiLevelType w:val="hybridMultilevel"/>
    <w:tmpl w:val="18503466"/>
    <w:lvl w:ilvl="0" w:tplc="4E105480">
      <w:numFmt w:val="bullet"/>
      <w:lvlText w:val="-"/>
      <w:lvlJc w:val="left"/>
      <w:pPr>
        <w:ind w:left="720" w:hanging="360"/>
      </w:pPr>
      <w:rPr>
        <w:rFonts w:ascii="Calibri" w:eastAsia="Calibr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42" w15:restartNumberingAfterBreak="0">
    <w:nsid w:val="765B44BF"/>
    <w:multiLevelType w:val="hybridMultilevel"/>
    <w:tmpl w:val="E4285FE0"/>
    <w:lvl w:ilvl="0" w:tplc="4F060C94">
      <w:start w:val="1"/>
      <w:numFmt w:val="decimal"/>
      <w:lvlText w:val="%1."/>
      <w:lvlJc w:val="left"/>
      <w:pPr>
        <w:ind w:left="2880" w:hanging="360"/>
      </w:pPr>
      <w:rPr>
        <w:rFonts w:hint="default"/>
      </w:r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43" w15:restartNumberingAfterBreak="0">
    <w:nsid w:val="78D56041"/>
    <w:multiLevelType w:val="multilevel"/>
    <w:tmpl w:val="100C0023"/>
    <w:styleLink w:val="ArticleSection"/>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16cid:durableId="789976497">
    <w:abstractNumId w:val="33"/>
  </w:num>
  <w:num w:numId="2" w16cid:durableId="1835105870">
    <w:abstractNumId w:val="22"/>
  </w:num>
  <w:num w:numId="3" w16cid:durableId="704138043">
    <w:abstractNumId w:val="13"/>
  </w:num>
  <w:num w:numId="4" w16cid:durableId="796026478">
    <w:abstractNumId w:val="15"/>
  </w:num>
  <w:num w:numId="5" w16cid:durableId="605770413">
    <w:abstractNumId w:val="2"/>
  </w:num>
  <w:num w:numId="6" w16cid:durableId="1972858052">
    <w:abstractNumId w:val="3"/>
  </w:num>
  <w:num w:numId="7" w16cid:durableId="1943492062">
    <w:abstractNumId w:val="8"/>
  </w:num>
  <w:num w:numId="8" w16cid:durableId="1829244696">
    <w:abstractNumId w:val="9"/>
  </w:num>
  <w:num w:numId="9" w16cid:durableId="1832285839">
    <w:abstractNumId w:val="7"/>
  </w:num>
  <w:num w:numId="10" w16cid:durableId="1431506742">
    <w:abstractNumId w:val="6"/>
  </w:num>
  <w:num w:numId="11" w16cid:durableId="395053000">
    <w:abstractNumId w:val="27"/>
  </w:num>
  <w:num w:numId="12" w16cid:durableId="793601026">
    <w:abstractNumId w:val="1"/>
  </w:num>
  <w:num w:numId="13" w16cid:durableId="1719624702">
    <w:abstractNumId w:val="0"/>
  </w:num>
  <w:num w:numId="14" w16cid:durableId="174073331">
    <w:abstractNumId w:val="5"/>
  </w:num>
  <w:num w:numId="15" w16cid:durableId="1131744991">
    <w:abstractNumId w:val="4"/>
  </w:num>
  <w:num w:numId="16" w16cid:durableId="699936914">
    <w:abstractNumId w:val="32"/>
  </w:num>
  <w:num w:numId="17" w16cid:durableId="2139227118">
    <w:abstractNumId w:val="20"/>
  </w:num>
  <w:num w:numId="18" w16cid:durableId="165438560">
    <w:abstractNumId w:val="43"/>
  </w:num>
  <w:num w:numId="19" w16cid:durableId="671102397">
    <w:abstractNumId w:val="38"/>
  </w:num>
  <w:num w:numId="20" w16cid:durableId="237830447">
    <w:abstractNumId w:val="24"/>
  </w:num>
  <w:num w:numId="21" w16cid:durableId="330717366">
    <w:abstractNumId w:val="12"/>
  </w:num>
  <w:num w:numId="22" w16cid:durableId="2072996704">
    <w:abstractNumId w:val="25"/>
  </w:num>
  <w:num w:numId="23" w16cid:durableId="2029333246">
    <w:abstractNumId w:val="36"/>
  </w:num>
  <w:num w:numId="24" w16cid:durableId="1467358960">
    <w:abstractNumId w:val="40"/>
  </w:num>
  <w:num w:numId="25" w16cid:durableId="834151102">
    <w:abstractNumId w:val="10"/>
  </w:num>
  <w:num w:numId="26" w16cid:durableId="1459950988">
    <w:abstractNumId w:val="41"/>
  </w:num>
  <w:num w:numId="27" w16cid:durableId="296302387">
    <w:abstractNumId w:val="35"/>
  </w:num>
  <w:num w:numId="28" w16cid:durableId="1311134155">
    <w:abstractNumId w:val="28"/>
  </w:num>
  <w:num w:numId="29" w16cid:durableId="1299652626">
    <w:abstractNumId w:val="19"/>
  </w:num>
  <w:num w:numId="30" w16cid:durableId="14277297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29381393">
    <w:abstractNumId w:val="14"/>
  </w:num>
  <w:num w:numId="32" w16cid:durableId="1723750923">
    <w:abstractNumId w:val="30"/>
  </w:num>
  <w:num w:numId="33" w16cid:durableId="440489727">
    <w:abstractNumId w:val="23"/>
  </w:num>
  <w:num w:numId="34" w16cid:durableId="999700413">
    <w:abstractNumId w:val="31"/>
  </w:num>
  <w:num w:numId="35" w16cid:durableId="2118089758">
    <w:abstractNumId w:val="37"/>
  </w:num>
  <w:num w:numId="36" w16cid:durableId="821966349">
    <w:abstractNumId w:val="21"/>
  </w:num>
  <w:num w:numId="37" w16cid:durableId="8449687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86858982">
    <w:abstractNumId w:val="29"/>
  </w:num>
  <w:num w:numId="39" w16cid:durableId="29573055">
    <w:abstractNumId w:val="12"/>
    <w:lvlOverride w:ilvl="0">
      <w:startOverride w:val="1"/>
    </w:lvlOverride>
  </w:num>
  <w:num w:numId="40" w16cid:durableId="775296550">
    <w:abstractNumId w:val="12"/>
    <w:lvlOverride w:ilvl="0">
      <w:startOverride w:val="1"/>
    </w:lvlOverride>
  </w:num>
  <w:num w:numId="41" w16cid:durableId="1433893931">
    <w:abstractNumId w:val="12"/>
    <w:lvlOverride w:ilvl="0">
      <w:startOverride w:val="1"/>
    </w:lvlOverride>
  </w:num>
  <w:num w:numId="42" w16cid:durableId="1601795294">
    <w:abstractNumId w:val="39"/>
  </w:num>
  <w:num w:numId="43" w16cid:durableId="1014726220">
    <w:abstractNumId w:val="39"/>
    <w:lvlOverride w:ilvl="0">
      <w:startOverride w:val="1"/>
    </w:lvlOverride>
  </w:num>
  <w:num w:numId="44" w16cid:durableId="944192860">
    <w:abstractNumId w:val="26"/>
  </w:num>
  <w:num w:numId="45" w16cid:durableId="163715890">
    <w:abstractNumId w:val="34"/>
  </w:num>
  <w:num w:numId="46" w16cid:durableId="1461876472">
    <w:abstractNumId w:val="18"/>
  </w:num>
  <w:num w:numId="47" w16cid:durableId="228613330">
    <w:abstractNumId w:val="42"/>
  </w:num>
  <w:num w:numId="48" w16cid:durableId="909853286">
    <w:abstractNumId w:val="16"/>
  </w:num>
  <w:num w:numId="49" w16cid:durableId="495656017">
    <w:abstractNumId w:val="11"/>
  </w:num>
  <w:num w:numId="50" w16cid:durableId="118247468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édéric SCHETTINI (Citec)">
    <w15:presenceInfo w15:providerId="AD" w15:userId="S::frederic.schettini@citec.ch::9872870b-cc67-40f8-b0c9-c04233be0e99"/>
  </w15:person>
  <w15:person w15:author="Yahya YOUNES (Citec)">
    <w15:presenceInfo w15:providerId="AD" w15:userId="S::yahya.younes@citec.ch::c789e526-17ed-41ce-834a-7191a57dae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851"/>
  <w:hyphenationZone w:val="425"/>
  <w:evenAndOddHeaders/>
  <w:drawingGridHorizontalSpacing w:val="110"/>
  <w:displayHorizontalDrawingGridEvery w:val="2"/>
  <w:characterSpacingControl w:val="doNotCompress"/>
  <w:hdrShapeDefaults>
    <o:shapedefaults v:ext="edit" spidmax="2050">
      <o:colormru v:ext="edit" colors="#3cc,#90e8cb,#ccf,#b4e2b8"/>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C12"/>
    <w:rsid w:val="00000079"/>
    <w:rsid w:val="00000C72"/>
    <w:rsid w:val="0000201C"/>
    <w:rsid w:val="00002613"/>
    <w:rsid w:val="00002A08"/>
    <w:rsid w:val="00002D16"/>
    <w:rsid w:val="00002E02"/>
    <w:rsid w:val="000038B7"/>
    <w:rsid w:val="00003D99"/>
    <w:rsid w:val="00003DFA"/>
    <w:rsid w:val="00004724"/>
    <w:rsid w:val="000051F8"/>
    <w:rsid w:val="000052D7"/>
    <w:rsid w:val="000054F1"/>
    <w:rsid w:val="00005B88"/>
    <w:rsid w:val="00006605"/>
    <w:rsid w:val="00007271"/>
    <w:rsid w:val="00010DAD"/>
    <w:rsid w:val="000122AD"/>
    <w:rsid w:val="00012489"/>
    <w:rsid w:val="00013101"/>
    <w:rsid w:val="00013C3E"/>
    <w:rsid w:val="00013DF9"/>
    <w:rsid w:val="00013E45"/>
    <w:rsid w:val="000145D6"/>
    <w:rsid w:val="00014F9A"/>
    <w:rsid w:val="0001518E"/>
    <w:rsid w:val="000153B5"/>
    <w:rsid w:val="00015D3C"/>
    <w:rsid w:val="00015F18"/>
    <w:rsid w:val="0001693F"/>
    <w:rsid w:val="0001778D"/>
    <w:rsid w:val="000205B4"/>
    <w:rsid w:val="00021F48"/>
    <w:rsid w:val="00022162"/>
    <w:rsid w:val="00022384"/>
    <w:rsid w:val="00022727"/>
    <w:rsid w:val="00022D92"/>
    <w:rsid w:val="00022FDD"/>
    <w:rsid w:val="0002337A"/>
    <w:rsid w:val="00023FE2"/>
    <w:rsid w:val="00024E67"/>
    <w:rsid w:val="00024EE4"/>
    <w:rsid w:val="0002503B"/>
    <w:rsid w:val="000251DD"/>
    <w:rsid w:val="00025866"/>
    <w:rsid w:val="000258A5"/>
    <w:rsid w:val="00026B63"/>
    <w:rsid w:val="00027980"/>
    <w:rsid w:val="00027D0D"/>
    <w:rsid w:val="000302E3"/>
    <w:rsid w:val="0003037E"/>
    <w:rsid w:val="00030C5C"/>
    <w:rsid w:val="00031247"/>
    <w:rsid w:val="0003177B"/>
    <w:rsid w:val="00031830"/>
    <w:rsid w:val="00032422"/>
    <w:rsid w:val="00032468"/>
    <w:rsid w:val="00032DA0"/>
    <w:rsid w:val="00033241"/>
    <w:rsid w:val="00033868"/>
    <w:rsid w:val="000357C8"/>
    <w:rsid w:val="00036C7B"/>
    <w:rsid w:val="00037014"/>
    <w:rsid w:val="00037BE8"/>
    <w:rsid w:val="00037E17"/>
    <w:rsid w:val="00040652"/>
    <w:rsid w:val="00040678"/>
    <w:rsid w:val="00040E3C"/>
    <w:rsid w:val="000410AC"/>
    <w:rsid w:val="00041867"/>
    <w:rsid w:val="00041CBD"/>
    <w:rsid w:val="000426D1"/>
    <w:rsid w:val="00043202"/>
    <w:rsid w:val="00044F82"/>
    <w:rsid w:val="00045188"/>
    <w:rsid w:val="000455FA"/>
    <w:rsid w:val="00045824"/>
    <w:rsid w:val="00045BC9"/>
    <w:rsid w:val="00045F89"/>
    <w:rsid w:val="000471E0"/>
    <w:rsid w:val="00047414"/>
    <w:rsid w:val="000478C8"/>
    <w:rsid w:val="000513AA"/>
    <w:rsid w:val="00051C94"/>
    <w:rsid w:val="0005267F"/>
    <w:rsid w:val="00052904"/>
    <w:rsid w:val="00053BD7"/>
    <w:rsid w:val="000557FD"/>
    <w:rsid w:val="00055B48"/>
    <w:rsid w:val="00055F51"/>
    <w:rsid w:val="000566ED"/>
    <w:rsid w:val="00056CDC"/>
    <w:rsid w:val="00057373"/>
    <w:rsid w:val="000573FE"/>
    <w:rsid w:val="000604A9"/>
    <w:rsid w:val="00060D57"/>
    <w:rsid w:val="00061B98"/>
    <w:rsid w:val="00061CAE"/>
    <w:rsid w:val="0006260C"/>
    <w:rsid w:val="00062B20"/>
    <w:rsid w:val="00063ACD"/>
    <w:rsid w:val="00064115"/>
    <w:rsid w:val="0006489C"/>
    <w:rsid w:val="00064E4C"/>
    <w:rsid w:val="00064FE0"/>
    <w:rsid w:val="0006553B"/>
    <w:rsid w:val="00065A01"/>
    <w:rsid w:val="00065ABF"/>
    <w:rsid w:val="00065CC3"/>
    <w:rsid w:val="00065E0D"/>
    <w:rsid w:val="00066308"/>
    <w:rsid w:val="0006640D"/>
    <w:rsid w:val="00066564"/>
    <w:rsid w:val="00066EE9"/>
    <w:rsid w:val="00067875"/>
    <w:rsid w:val="00067A43"/>
    <w:rsid w:val="0007085C"/>
    <w:rsid w:val="00070B04"/>
    <w:rsid w:val="00071812"/>
    <w:rsid w:val="00071FF0"/>
    <w:rsid w:val="000749EF"/>
    <w:rsid w:val="00075611"/>
    <w:rsid w:val="00075C46"/>
    <w:rsid w:val="00076B56"/>
    <w:rsid w:val="00077095"/>
    <w:rsid w:val="00077CC5"/>
    <w:rsid w:val="00077CE9"/>
    <w:rsid w:val="00080085"/>
    <w:rsid w:val="00081A6A"/>
    <w:rsid w:val="0008280B"/>
    <w:rsid w:val="00084328"/>
    <w:rsid w:val="0008634A"/>
    <w:rsid w:val="0008662E"/>
    <w:rsid w:val="00086E8D"/>
    <w:rsid w:val="000877A7"/>
    <w:rsid w:val="00087F36"/>
    <w:rsid w:val="00087F53"/>
    <w:rsid w:val="000900E6"/>
    <w:rsid w:val="00090DA4"/>
    <w:rsid w:val="000910B2"/>
    <w:rsid w:val="00091406"/>
    <w:rsid w:val="00091C11"/>
    <w:rsid w:val="00092F04"/>
    <w:rsid w:val="00093293"/>
    <w:rsid w:val="00093824"/>
    <w:rsid w:val="00093B29"/>
    <w:rsid w:val="00093DAB"/>
    <w:rsid w:val="000943B5"/>
    <w:rsid w:val="00094D79"/>
    <w:rsid w:val="000952C5"/>
    <w:rsid w:val="000954D0"/>
    <w:rsid w:val="00096679"/>
    <w:rsid w:val="00097668"/>
    <w:rsid w:val="000A02F1"/>
    <w:rsid w:val="000A0351"/>
    <w:rsid w:val="000A045E"/>
    <w:rsid w:val="000A1238"/>
    <w:rsid w:val="000A3505"/>
    <w:rsid w:val="000A4594"/>
    <w:rsid w:val="000A5124"/>
    <w:rsid w:val="000A55A8"/>
    <w:rsid w:val="000A68A0"/>
    <w:rsid w:val="000A68FB"/>
    <w:rsid w:val="000A6C13"/>
    <w:rsid w:val="000A700D"/>
    <w:rsid w:val="000B19EA"/>
    <w:rsid w:val="000B2004"/>
    <w:rsid w:val="000B2EA4"/>
    <w:rsid w:val="000B4282"/>
    <w:rsid w:val="000B4D53"/>
    <w:rsid w:val="000B5B6B"/>
    <w:rsid w:val="000B5C97"/>
    <w:rsid w:val="000B5EB1"/>
    <w:rsid w:val="000B6810"/>
    <w:rsid w:val="000B7588"/>
    <w:rsid w:val="000B7F2B"/>
    <w:rsid w:val="000C046C"/>
    <w:rsid w:val="000C1364"/>
    <w:rsid w:val="000C1871"/>
    <w:rsid w:val="000C2900"/>
    <w:rsid w:val="000C2D14"/>
    <w:rsid w:val="000C3BA3"/>
    <w:rsid w:val="000C3DE6"/>
    <w:rsid w:val="000C3F60"/>
    <w:rsid w:val="000C4E2F"/>
    <w:rsid w:val="000C65AD"/>
    <w:rsid w:val="000C6B97"/>
    <w:rsid w:val="000C7074"/>
    <w:rsid w:val="000C76F8"/>
    <w:rsid w:val="000C770F"/>
    <w:rsid w:val="000C7727"/>
    <w:rsid w:val="000C7FC9"/>
    <w:rsid w:val="000D0545"/>
    <w:rsid w:val="000D05F1"/>
    <w:rsid w:val="000D167D"/>
    <w:rsid w:val="000D1975"/>
    <w:rsid w:val="000D2434"/>
    <w:rsid w:val="000D2627"/>
    <w:rsid w:val="000D4E62"/>
    <w:rsid w:val="000D50A0"/>
    <w:rsid w:val="000D6290"/>
    <w:rsid w:val="000D67BA"/>
    <w:rsid w:val="000D6856"/>
    <w:rsid w:val="000D6BEC"/>
    <w:rsid w:val="000D7A56"/>
    <w:rsid w:val="000D7C5D"/>
    <w:rsid w:val="000D7F5E"/>
    <w:rsid w:val="000E0223"/>
    <w:rsid w:val="000E033A"/>
    <w:rsid w:val="000E1D1B"/>
    <w:rsid w:val="000E1F41"/>
    <w:rsid w:val="000E20EA"/>
    <w:rsid w:val="000E2488"/>
    <w:rsid w:val="000E28DC"/>
    <w:rsid w:val="000E2940"/>
    <w:rsid w:val="000E3901"/>
    <w:rsid w:val="000E3A93"/>
    <w:rsid w:val="000E4675"/>
    <w:rsid w:val="000E5169"/>
    <w:rsid w:val="000E5B22"/>
    <w:rsid w:val="000E5C40"/>
    <w:rsid w:val="000E6585"/>
    <w:rsid w:val="000E6FC3"/>
    <w:rsid w:val="000E7152"/>
    <w:rsid w:val="000E7911"/>
    <w:rsid w:val="000E7940"/>
    <w:rsid w:val="000F155F"/>
    <w:rsid w:val="000F1901"/>
    <w:rsid w:val="000F2504"/>
    <w:rsid w:val="000F31A0"/>
    <w:rsid w:val="000F33D7"/>
    <w:rsid w:val="000F33E3"/>
    <w:rsid w:val="000F4316"/>
    <w:rsid w:val="00100375"/>
    <w:rsid w:val="00100DD5"/>
    <w:rsid w:val="0010179F"/>
    <w:rsid w:val="0010197F"/>
    <w:rsid w:val="001019B0"/>
    <w:rsid w:val="00101E3B"/>
    <w:rsid w:val="00101F33"/>
    <w:rsid w:val="00101FE3"/>
    <w:rsid w:val="001021B1"/>
    <w:rsid w:val="0010275C"/>
    <w:rsid w:val="00103361"/>
    <w:rsid w:val="0010351B"/>
    <w:rsid w:val="001039C5"/>
    <w:rsid w:val="00103D34"/>
    <w:rsid w:val="00104C61"/>
    <w:rsid w:val="001053B2"/>
    <w:rsid w:val="00105C28"/>
    <w:rsid w:val="00105F59"/>
    <w:rsid w:val="00106566"/>
    <w:rsid w:val="00107244"/>
    <w:rsid w:val="00107314"/>
    <w:rsid w:val="001102CC"/>
    <w:rsid w:val="00110642"/>
    <w:rsid w:val="0011077E"/>
    <w:rsid w:val="001107B7"/>
    <w:rsid w:val="001127A1"/>
    <w:rsid w:val="00112926"/>
    <w:rsid w:val="001133A3"/>
    <w:rsid w:val="001134DB"/>
    <w:rsid w:val="001136CA"/>
    <w:rsid w:val="001142DC"/>
    <w:rsid w:val="00114FDC"/>
    <w:rsid w:val="001159E5"/>
    <w:rsid w:val="00115A93"/>
    <w:rsid w:val="00115D2D"/>
    <w:rsid w:val="00116108"/>
    <w:rsid w:val="001164C6"/>
    <w:rsid w:val="00116AE9"/>
    <w:rsid w:val="00116BA3"/>
    <w:rsid w:val="00116D93"/>
    <w:rsid w:val="00116ECF"/>
    <w:rsid w:val="001170FE"/>
    <w:rsid w:val="00117153"/>
    <w:rsid w:val="00117B07"/>
    <w:rsid w:val="001201BE"/>
    <w:rsid w:val="00120F4E"/>
    <w:rsid w:val="00121103"/>
    <w:rsid w:val="0012115B"/>
    <w:rsid w:val="00121828"/>
    <w:rsid w:val="0012195D"/>
    <w:rsid w:val="0012196B"/>
    <w:rsid w:val="00121AC8"/>
    <w:rsid w:val="0012229D"/>
    <w:rsid w:val="00122B4C"/>
    <w:rsid w:val="00122B70"/>
    <w:rsid w:val="00122EA6"/>
    <w:rsid w:val="00123A47"/>
    <w:rsid w:val="00123DD5"/>
    <w:rsid w:val="00124068"/>
    <w:rsid w:val="00124378"/>
    <w:rsid w:val="00125006"/>
    <w:rsid w:val="00125367"/>
    <w:rsid w:val="00126DFE"/>
    <w:rsid w:val="0012715D"/>
    <w:rsid w:val="00127384"/>
    <w:rsid w:val="00127606"/>
    <w:rsid w:val="00130430"/>
    <w:rsid w:val="00130D7B"/>
    <w:rsid w:val="00131E75"/>
    <w:rsid w:val="001320C9"/>
    <w:rsid w:val="001330DF"/>
    <w:rsid w:val="00133C13"/>
    <w:rsid w:val="001340BC"/>
    <w:rsid w:val="00134C8C"/>
    <w:rsid w:val="00135C29"/>
    <w:rsid w:val="00136963"/>
    <w:rsid w:val="00136D71"/>
    <w:rsid w:val="00137046"/>
    <w:rsid w:val="00137FE5"/>
    <w:rsid w:val="001412C8"/>
    <w:rsid w:val="001413BF"/>
    <w:rsid w:val="001426D3"/>
    <w:rsid w:val="00142A34"/>
    <w:rsid w:val="001432A9"/>
    <w:rsid w:val="00143521"/>
    <w:rsid w:val="00143587"/>
    <w:rsid w:val="00143C60"/>
    <w:rsid w:val="001440BF"/>
    <w:rsid w:val="001445E0"/>
    <w:rsid w:val="0014488C"/>
    <w:rsid w:val="00144C0B"/>
    <w:rsid w:val="00145358"/>
    <w:rsid w:val="00145F98"/>
    <w:rsid w:val="001467B6"/>
    <w:rsid w:val="00146997"/>
    <w:rsid w:val="00146AB2"/>
    <w:rsid w:val="00147725"/>
    <w:rsid w:val="00147889"/>
    <w:rsid w:val="0015030D"/>
    <w:rsid w:val="001505CE"/>
    <w:rsid w:val="00150950"/>
    <w:rsid w:val="00153BA0"/>
    <w:rsid w:val="001542C1"/>
    <w:rsid w:val="00155FC1"/>
    <w:rsid w:val="001567BD"/>
    <w:rsid w:val="001567EA"/>
    <w:rsid w:val="0015687C"/>
    <w:rsid w:val="001570D8"/>
    <w:rsid w:val="001579FF"/>
    <w:rsid w:val="0016035A"/>
    <w:rsid w:val="001605EA"/>
    <w:rsid w:val="00160F3D"/>
    <w:rsid w:val="001619E6"/>
    <w:rsid w:val="001629E4"/>
    <w:rsid w:val="00162BBB"/>
    <w:rsid w:val="00164311"/>
    <w:rsid w:val="00164DB1"/>
    <w:rsid w:val="00164FF6"/>
    <w:rsid w:val="001655EB"/>
    <w:rsid w:val="00165783"/>
    <w:rsid w:val="00165F3E"/>
    <w:rsid w:val="001665DB"/>
    <w:rsid w:val="0016709D"/>
    <w:rsid w:val="00167B3B"/>
    <w:rsid w:val="00170351"/>
    <w:rsid w:val="00170A96"/>
    <w:rsid w:val="00172176"/>
    <w:rsid w:val="00172BDE"/>
    <w:rsid w:val="0017350C"/>
    <w:rsid w:val="00173744"/>
    <w:rsid w:val="00173EB5"/>
    <w:rsid w:val="001747BA"/>
    <w:rsid w:val="00176B2E"/>
    <w:rsid w:val="001771AA"/>
    <w:rsid w:val="0017783E"/>
    <w:rsid w:val="0018013A"/>
    <w:rsid w:val="00180329"/>
    <w:rsid w:val="001812BA"/>
    <w:rsid w:val="001813C5"/>
    <w:rsid w:val="0018309C"/>
    <w:rsid w:val="00183362"/>
    <w:rsid w:val="00184067"/>
    <w:rsid w:val="001840CF"/>
    <w:rsid w:val="00184C92"/>
    <w:rsid w:val="00186214"/>
    <w:rsid w:val="00186418"/>
    <w:rsid w:val="001864EA"/>
    <w:rsid w:val="00186758"/>
    <w:rsid w:val="00186A19"/>
    <w:rsid w:val="00186FED"/>
    <w:rsid w:val="001874E8"/>
    <w:rsid w:val="00187B83"/>
    <w:rsid w:val="00187C19"/>
    <w:rsid w:val="001904C1"/>
    <w:rsid w:val="00191178"/>
    <w:rsid w:val="00191A58"/>
    <w:rsid w:val="00191FAF"/>
    <w:rsid w:val="00192062"/>
    <w:rsid w:val="00192255"/>
    <w:rsid w:val="00192862"/>
    <w:rsid w:val="00192DFE"/>
    <w:rsid w:val="001930E8"/>
    <w:rsid w:val="00193262"/>
    <w:rsid w:val="001944E6"/>
    <w:rsid w:val="001944ED"/>
    <w:rsid w:val="00194A84"/>
    <w:rsid w:val="001951C7"/>
    <w:rsid w:val="001954E6"/>
    <w:rsid w:val="001957D7"/>
    <w:rsid w:val="001959A6"/>
    <w:rsid w:val="00195A8F"/>
    <w:rsid w:val="00195D3F"/>
    <w:rsid w:val="001A08D6"/>
    <w:rsid w:val="001A22F1"/>
    <w:rsid w:val="001A27F9"/>
    <w:rsid w:val="001A2A96"/>
    <w:rsid w:val="001A2E6C"/>
    <w:rsid w:val="001A3085"/>
    <w:rsid w:val="001A3DAE"/>
    <w:rsid w:val="001A45CE"/>
    <w:rsid w:val="001A4AAD"/>
    <w:rsid w:val="001A5408"/>
    <w:rsid w:val="001A608F"/>
    <w:rsid w:val="001A6F0E"/>
    <w:rsid w:val="001A725E"/>
    <w:rsid w:val="001A7902"/>
    <w:rsid w:val="001B050D"/>
    <w:rsid w:val="001B0FE0"/>
    <w:rsid w:val="001B2040"/>
    <w:rsid w:val="001B2218"/>
    <w:rsid w:val="001B2273"/>
    <w:rsid w:val="001B2442"/>
    <w:rsid w:val="001B25F5"/>
    <w:rsid w:val="001B29E9"/>
    <w:rsid w:val="001B3272"/>
    <w:rsid w:val="001B3457"/>
    <w:rsid w:val="001B3971"/>
    <w:rsid w:val="001B39C3"/>
    <w:rsid w:val="001B3C72"/>
    <w:rsid w:val="001B46B2"/>
    <w:rsid w:val="001B4B83"/>
    <w:rsid w:val="001B507A"/>
    <w:rsid w:val="001B60C7"/>
    <w:rsid w:val="001B662F"/>
    <w:rsid w:val="001B7015"/>
    <w:rsid w:val="001B7128"/>
    <w:rsid w:val="001B73E7"/>
    <w:rsid w:val="001B74AC"/>
    <w:rsid w:val="001B79CF"/>
    <w:rsid w:val="001C00C3"/>
    <w:rsid w:val="001C0337"/>
    <w:rsid w:val="001C036E"/>
    <w:rsid w:val="001C0DA4"/>
    <w:rsid w:val="001C114D"/>
    <w:rsid w:val="001C1532"/>
    <w:rsid w:val="001C1DFB"/>
    <w:rsid w:val="001C1FF8"/>
    <w:rsid w:val="001C224D"/>
    <w:rsid w:val="001C25AA"/>
    <w:rsid w:val="001C382E"/>
    <w:rsid w:val="001C4FC3"/>
    <w:rsid w:val="001C5C5C"/>
    <w:rsid w:val="001C5CA7"/>
    <w:rsid w:val="001C5D41"/>
    <w:rsid w:val="001C66B4"/>
    <w:rsid w:val="001C6D7E"/>
    <w:rsid w:val="001C7C91"/>
    <w:rsid w:val="001D024F"/>
    <w:rsid w:val="001D0D20"/>
    <w:rsid w:val="001D1AB1"/>
    <w:rsid w:val="001D2B5E"/>
    <w:rsid w:val="001D2C6C"/>
    <w:rsid w:val="001D3463"/>
    <w:rsid w:val="001D363C"/>
    <w:rsid w:val="001D39C5"/>
    <w:rsid w:val="001D3E9C"/>
    <w:rsid w:val="001D3F09"/>
    <w:rsid w:val="001D4190"/>
    <w:rsid w:val="001D6292"/>
    <w:rsid w:val="001D63FD"/>
    <w:rsid w:val="001D648E"/>
    <w:rsid w:val="001D6589"/>
    <w:rsid w:val="001D689E"/>
    <w:rsid w:val="001D6ABA"/>
    <w:rsid w:val="001E152D"/>
    <w:rsid w:val="001E17B6"/>
    <w:rsid w:val="001E1863"/>
    <w:rsid w:val="001E1EF1"/>
    <w:rsid w:val="001E2CAB"/>
    <w:rsid w:val="001E310A"/>
    <w:rsid w:val="001E3567"/>
    <w:rsid w:val="001E36A4"/>
    <w:rsid w:val="001E3722"/>
    <w:rsid w:val="001E3AFE"/>
    <w:rsid w:val="001E44A6"/>
    <w:rsid w:val="001E5E00"/>
    <w:rsid w:val="001E6DC4"/>
    <w:rsid w:val="001E70C6"/>
    <w:rsid w:val="001E765D"/>
    <w:rsid w:val="001E7ADE"/>
    <w:rsid w:val="001E7CC4"/>
    <w:rsid w:val="001F06C5"/>
    <w:rsid w:val="001F0C6A"/>
    <w:rsid w:val="001F112B"/>
    <w:rsid w:val="001F1204"/>
    <w:rsid w:val="001F1800"/>
    <w:rsid w:val="001F232C"/>
    <w:rsid w:val="001F2514"/>
    <w:rsid w:val="001F2EE2"/>
    <w:rsid w:val="001F3143"/>
    <w:rsid w:val="001F3B4F"/>
    <w:rsid w:val="001F3E38"/>
    <w:rsid w:val="001F4343"/>
    <w:rsid w:val="001F4CA2"/>
    <w:rsid w:val="001F5029"/>
    <w:rsid w:val="001F599D"/>
    <w:rsid w:val="001F66E3"/>
    <w:rsid w:val="001F7927"/>
    <w:rsid w:val="001F7E90"/>
    <w:rsid w:val="001F7F79"/>
    <w:rsid w:val="002005EF"/>
    <w:rsid w:val="00201D1B"/>
    <w:rsid w:val="00202081"/>
    <w:rsid w:val="002039C0"/>
    <w:rsid w:val="00204A2A"/>
    <w:rsid w:val="00205922"/>
    <w:rsid w:val="002059AD"/>
    <w:rsid w:val="00205E0A"/>
    <w:rsid w:val="0020687A"/>
    <w:rsid w:val="00206B7D"/>
    <w:rsid w:val="00207741"/>
    <w:rsid w:val="002102BA"/>
    <w:rsid w:val="00210858"/>
    <w:rsid w:val="002109EF"/>
    <w:rsid w:val="0021117F"/>
    <w:rsid w:val="00211895"/>
    <w:rsid w:val="002135E3"/>
    <w:rsid w:val="0021367B"/>
    <w:rsid w:val="00214847"/>
    <w:rsid w:val="00214BA8"/>
    <w:rsid w:val="00214EDB"/>
    <w:rsid w:val="00215098"/>
    <w:rsid w:val="00215243"/>
    <w:rsid w:val="00215FAC"/>
    <w:rsid w:val="00216337"/>
    <w:rsid w:val="00220046"/>
    <w:rsid w:val="00220387"/>
    <w:rsid w:val="00220C9F"/>
    <w:rsid w:val="002211DD"/>
    <w:rsid w:val="00222027"/>
    <w:rsid w:val="002220BD"/>
    <w:rsid w:val="00222395"/>
    <w:rsid w:val="00222A5C"/>
    <w:rsid w:val="00222CFF"/>
    <w:rsid w:val="00224183"/>
    <w:rsid w:val="00224356"/>
    <w:rsid w:val="0022619F"/>
    <w:rsid w:val="002266A4"/>
    <w:rsid w:val="00227B6A"/>
    <w:rsid w:val="00227C0A"/>
    <w:rsid w:val="00227DC0"/>
    <w:rsid w:val="0023000C"/>
    <w:rsid w:val="00230964"/>
    <w:rsid w:val="00230D72"/>
    <w:rsid w:val="0023159E"/>
    <w:rsid w:val="00231962"/>
    <w:rsid w:val="00232164"/>
    <w:rsid w:val="00232F04"/>
    <w:rsid w:val="00233BBE"/>
    <w:rsid w:val="002341C9"/>
    <w:rsid w:val="00234768"/>
    <w:rsid w:val="0023494C"/>
    <w:rsid w:val="00234D22"/>
    <w:rsid w:val="002350C8"/>
    <w:rsid w:val="002359FA"/>
    <w:rsid w:val="002366A3"/>
    <w:rsid w:val="002366A7"/>
    <w:rsid w:val="00236A2A"/>
    <w:rsid w:val="00236F50"/>
    <w:rsid w:val="002370AC"/>
    <w:rsid w:val="00237551"/>
    <w:rsid w:val="00237A4E"/>
    <w:rsid w:val="002406F5"/>
    <w:rsid w:val="00241BFB"/>
    <w:rsid w:val="00241E4D"/>
    <w:rsid w:val="00242824"/>
    <w:rsid w:val="0024310D"/>
    <w:rsid w:val="002434B2"/>
    <w:rsid w:val="00243897"/>
    <w:rsid w:val="00243FA0"/>
    <w:rsid w:val="00244CCD"/>
    <w:rsid w:val="0024589C"/>
    <w:rsid w:val="002459E3"/>
    <w:rsid w:val="00245B97"/>
    <w:rsid w:val="002460C6"/>
    <w:rsid w:val="002468C4"/>
    <w:rsid w:val="00246CE5"/>
    <w:rsid w:val="00247EBB"/>
    <w:rsid w:val="002502C8"/>
    <w:rsid w:val="002506F0"/>
    <w:rsid w:val="0025090F"/>
    <w:rsid w:val="00250BB0"/>
    <w:rsid w:val="00250D2D"/>
    <w:rsid w:val="00251C6C"/>
    <w:rsid w:val="00251EE1"/>
    <w:rsid w:val="0025385C"/>
    <w:rsid w:val="00253E5D"/>
    <w:rsid w:val="00253F7B"/>
    <w:rsid w:val="00255928"/>
    <w:rsid w:val="00255BC6"/>
    <w:rsid w:val="00255DE6"/>
    <w:rsid w:val="00256135"/>
    <w:rsid w:val="00256542"/>
    <w:rsid w:val="00257F60"/>
    <w:rsid w:val="00260439"/>
    <w:rsid w:val="00261050"/>
    <w:rsid w:val="00261403"/>
    <w:rsid w:val="00261CA1"/>
    <w:rsid w:val="00261FE2"/>
    <w:rsid w:val="002623B8"/>
    <w:rsid w:val="00262AED"/>
    <w:rsid w:val="00263259"/>
    <w:rsid w:val="00263D7E"/>
    <w:rsid w:val="00263EED"/>
    <w:rsid w:val="0026457C"/>
    <w:rsid w:val="002647A4"/>
    <w:rsid w:val="00264873"/>
    <w:rsid w:val="00264A3A"/>
    <w:rsid w:val="00265A47"/>
    <w:rsid w:val="00265E7D"/>
    <w:rsid w:val="002667EC"/>
    <w:rsid w:val="0026685D"/>
    <w:rsid w:val="00266EDB"/>
    <w:rsid w:val="00267489"/>
    <w:rsid w:val="00271A06"/>
    <w:rsid w:val="0027357C"/>
    <w:rsid w:val="00273858"/>
    <w:rsid w:val="002747A8"/>
    <w:rsid w:val="0027482C"/>
    <w:rsid w:val="0027505F"/>
    <w:rsid w:val="00275223"/>
    <w:rsid w:val="00275C22"/>
    <w:rsid w:val="00275DBD"/>
    <w:rsid w:val="00276EEF"/>
    <w:rsid w:val="00277694"/>
    <w:rsid w:val="00277B50"/>
    <w:rsid w:val="0028059E"/>
    <w:rsid w:val="00280CF7"/>
    <w:rsid w:val="00280FCB"/>
    <w:rsid w:val="00281092"/>
    <w:rsid w:val="002812F4"/>
    <w:rsid w:val="0028193E"/>
    <w:rsid w:val="00281BF0"/>
    <w:rsid w:val="00282DE9"/>
    <w:rsid w:val="00282FA2"/>
    <w:rsid w:val="00283229"/>
    <w:rsid w:val="00283560"/>
    <w:rsid w:val="0028358D"/>
    <w:rsid w:val="00284A8B"/>
    <w:rsid w:val="00284ACF"/>
    <w:rsid w:val="00286426"/>
    <w:rsid w:val="00287667"/>
    <w:rsid w:val="00287A44"/>
    <w:rsid w:val="00287DDD"/>
    <w:rsid w:val="00290A36"/>
    <w:rsid w:val="00290ED1"/>
    <w:rsid w:val="00291243"/>
    <w:rsid w:val="00291D0A"/>
    <w:rsid w:val="00291DA6"/>
    <w:rsid w:val="00291E60"/>
    <w:rsid w:val="00293084"/>
    <w:rsid w:val="00294BE8"/>
    <w:rsid w:val="002959C6"/>
    <w:rsid w:val="0029674C"/>
    <w:rsid w:val="0029687A"/>
    <w:rsid w:val="00296A6B"/>
    <w:rsid w:val="00296B9B"/>
    <w:rsid w:val="00296E5E"/>
    <w:rsid w:val="0029702C"/>
    <w:rsid w:val="00297046"/>
    <w:rsid w:val="002A00EE"/>
    <w:rsid w:val="002A0E7A"/>
    <w:rsid w:val="002A1C40"/>
    <w:rsid w:val="002A20AD"/>
    <w:rsid w:val="002A2C77"/>
    <w:rsid w:val="002A349F"/>
    <w:rsid w:val="002A34A0"/>
    <w:rsid w:val="002A38F6"/>
    <w:rsid w:val="002A4D3D"/>
    <w:rsid w:val="002A4EF9"/>
    <w:rsid w:val="002A668D"/>
    <w:rsid w:val="002A729F"/>
    <w:rsid w:val="002A7BBF"/>
    <w:rsid w:val="002B1113"/>
    <w:rsid w:val="002B1282"/>
    <w:rsid w:val="002B15AA"/>
    <w:rsid w:val="002B3259"/>
    <w:rsid w:val="002B38CE"/>
    <w:rsid w:val="002B5F88"/>
    <w:rsid w:val="002B6CD6"/>
    <w:rsid w:val="002B6FBE"/>
    <w:rsid w:val="002C02EE"/>
    <w:rsid w:val="002C0A2F"/>
    <w:rsid w:val="002C0E15"/>
    <w:rsid w:val="002C2076"/>
    <w:rsid w:val="002C217B"/>
    <w:rsid w:val="002C310E"/>
    <w:rsid w:val="002C32FD"/>
    <w:rsid w:val="002C346B"/>
    <w:rsid w:val="002C4198"/>
    <w:rsid w:val="002C516E"/>
    <w:rsid w:val="002C54C9"/>
    <w:rsid w:val="002C6B2C"/>
    <w:rsid w:val="002C6BF7"/>
    <w:rsid w:val="002C751C"/>
    <w:rsid w:val="002C7A9F"/>
    <w:rsid w:val="002C7B84"/>
    <w:rsid w:val="002D03B5"/>
    <w:rsid w:val="002D0484"/>
    <w:rsid w:val="002D14A9"/>
    <w:rsid w:val="002D16DA"/>
    <w:rsid w:val="002D2300"/>
    <w:rsid w:val="002D2528"/>
    <w:rsid w:val="002D2DD6"/>
    <w:rsid w:val="002D319B"/>
    <w:rsid w:val="002D3346"/>
    <w:rsid w:val="002D3683"/>
    <w:rsid w:val="002D3F40"/>
    <w:rsid w:val="002D47EB"/>
    <w:rsid w:val="002D492E"/>
    <w:rsid w:val="002D4D21"/>
    <w:rsid w:val="002D4EEF"/>
    <w:rsid w:val="002D5AC7"/>
    <w:rsid w:val="002D629F"/>
    <w:rsid w:val="002D76F5"/>
    <w:rsid w:val="002D7A76"/>
    <w:rsid w:val="002D7CDF"/>
    <w:rsid w:val="002E03BA"/>
    <w:rsid w:val="002E1180"/>
    <w:rsid w:val="002E1ABC"/>
    <w:rsid w:val="002E2C19"/>
    <w:rsid w:val="002E3C88"/>
    <w:rsid w:val="002E3E11"/>
    <w:rsid w:val="002E3FBC"/>
    <w:rsid w:val="002E41FA"/>
    <w:rsid w:val="002E5181"/>
    <w:rsid w:val="002E5568"/>
    <w:rsid w:val="002E6152"/>
    <w:rsid w:val="002E69B9"/>
    <w:rsid w:val="002E7602"/>
    <w:rsid w:val="002E7CDE"/>
    <w:rsid w:val="002F0594"/>
    <w:rsid w:val="002F05EF"/>
    <w:rsid w:val="002F19E7"/>
    <w:rsid w:val="002F1A8E"/>
    <w:rsid w:val="002F25A2"/>
    <w:rsid w:val="002F31C4"/>
    <w:rsid w:val="002F376B"/>
    <w:rsid w:val="002F39AD"/>
    <w:rsid w:val="002F3CBD"/>
    <w:rsid w:val="002F3D0D"/>
    <w:rsid w:val="002F4948"/>
    <w:rsid w:val="002F5A58"/>
    <w:rsid w:val="002F6979"/>
    <w:rsid w:val="002F76B2"/>
    <w:rsid w:val="002F79F9"/>
    <w:rsid w:val="002F7C21"/>
    <w:rsid w:val="002F7C3F"/>
    <w:rsid w:val="00300325"/>
    <w:rsid w:val="00300DF8"/>
    <w:rsid w:val="003010A8"/>
    <w:rsid w:val="00301265"/>
    <w:rsid w:val="003019FA"/>
    <w:rsid w:val="003029C6"/>
    <w:rsid w:val="0030316A"/>
    <w:rsid w:val="003032A9"/>
    <w:rsid w:val="00304E02"/>
    <w:rsid w:val="0030569B"/>
    <w:rsid w:val="0030651D"/>
    <w:rsid w:val="003071F8"/>
    <w:rsid w:val="0030758C"/>
    <w:rsid w:val="0031047D"/>
    <w:rsid w:val="003109D1"/>
    <w:rsid w:val="00311F08"/>
    <w:rsid w:val="003126E3"/>
    <w:rsid w:val="003132D1"/>
    <w:rsid w:val="0031403C"/>
    <w:rsid w:val="003146A3"/>
    <w:rsid w:val="00314785"/>
    <w:rsid w:val="00314953"/>
    <w:rsid w:val="00314EA4"/>
    <w:rsid w:val="0031524B"/>
    <w:rsid w:val="003154BE"/>
    <w:rsid w:val="00316341"/>
    <w:rsid w:val="00316617"/>
    <w:rsid w:val="00316E40"/>
    <w:rsid w:val="003170B3"/>
    <w:rsid w:val="0031745B"/>
    <w:rsid w:val="00317A0E"/>
    <w:rsid w:val="003206C6"/>
    <w:rsid w:val="00321529"/>
    <w:rsid w:val="00322044"/>
    <w:rsid w:val="003222EB"/>
    <w:rsid w:val="00322B2E"/>
    <w:rsid w:val="00322F35"/>
    <w:rsid w:val="00323457"/>
    <w:rsid w:val="00323A6E"/>
    <w:rsid w:val="00325044"/>
    <w:rsid w:val="003255B6"/>
    <w:rsid w:val="0032662B"/>
    <w:rsid w:val="00326EE3"/>
    <w:rsid w:val="00327896"/>
    <w:rsid w:val="00330222"/>
    <w:rsid w:val="00330504"/>
    <w:rsid w:val="00330660"/>
    <w:rsid w:val="0033099D"/>
    <w:rsid w:val="00330C2F"/>
    <w:rsid w:val="00330E83"/>
    <w:rsid w:val="00331534"/>
    <w:rsid w:val="003316CD"/>
    <w:rsid w:val="00331C53"/>
    <w:rsid w:val="00331DFD"/>
    <w:rsid w:val="00332386"/>
    <w:rsid w:val="00332795"/>
    <w:rsid w:val="00333782"/>
    <w:rsid w:val="0033424F"/>
    <w:rsid w:val="003357D9"/>
    <w:rsid w:val="003365D5"/>
    <w:rsid w:val="00336EE3"/>
    <w:rsid w:val="00336F86"/>
    <w:rsid w:val="00337415"/>
    <w:rsid w:val="003377A7"/>
    <w:rsid w:val="00337827"/>
    <w:rsid w:val="00337BF0"/>
    <w:rsid w:val="00340A70"/>
    <w:rsid w:val="00340FDB"/>
    <w:rsid w:val="00341291"/>
    <w:rsid w:val="003414F3"/>
    <w:rsid w:val="00342759"/>
    <w:rsid w:val="00342977"/>
    <w:rsid w:val="00342EED"/>
    <w:rsid w:val="003433FF"/>
    <w:rsid w:val="0034398F"/>
    <w:rsid w:val="00344127"/>
    <w:rsid w:val="00344EF1"/>
    <w:rsid w:val="00344F92"/>
    <w:rsid w:val="00345312"/>
    <w:rsid w:val="003454D7"/>
    <w:rsid w:val="00345833"/>
    <w:rsid w:val="0034593B"/>
    <w:rsid w:val="00345F5C"/>
    <w:rsid w:val="00351CB7"/>
    <w:rsid w:val="00351DA8"/>
    <w:rsid w:val="003521AE"/>
    <w:rsid w:val="003529E8"/>
    <w:rsid w:val="00352D33"/>
    <w:rsid w:val="00352E76"/>
    <w:rsid w:val="003531C7"/>
    <w:rsid w:val="003540F8"/>
    <w:rsid w:val="003543C8"/>
    <w:rsid w:val="003543D1"/>
    <w:rsid w:val="00354BC8"/>
    <w:rsid w:val="00354F2F"/>
    <w:rsid w:val="00355A23"/>
    <w:rsid w:val="00356979"/>
    <w:rsid w:val="00356AFA"/>
    <w:rsid w:val="00356E33"/>
    <w:rsid w:val="0036097C"/>
    <w:rsid w:val="00360E79"/>
    <w:rsid w:val="003611CE"/>
    <w:rsid w:val="00361A56"/>
    <w:rsid w:val="00361AAC"/>
    <w:rsid w:val="00361F83"/>
    <w:rsid w:val="00362111"/>
    <w:rsid w:val="00362A56"/>
    <w:rsid w:val="00362B33"/>
    <w:rsid w:val="00363675"/>
    <w:rsid w:val="00363C96"/>
    <w:rsid w:val="003642DC"/>
    <w:rsid w:val="003643E2"/>
    <w:rsid w:val="00365390"/>
    <w:rsid w:val="003655E0"/>
    <w:rsid w:val="0036615A"/>
    <w:rsid w:val="003678B6"/>
    <w:rsid w:val="00367E3B"/>
    <w:rsid w:val="00370061"/>
    <w:rsid w:val="00370248"/>
    <w:rsid w:val="003702EB"/>
    <w:rsid w:val="00370801"/>
    <w:rsid w:val="003719FF"/>
    <w:rsid w:val="00372010"/>
    <w:rsid w:val="00372021"/>
    <w:rsid w:val="00372455"/>
    <w:rsid w:val="00372869"/>
    <w:rsid w:val="00372F73"/>
    <w:rsid w:val="003731C6"/>
    <w:rsid w:val="00374536"/>
    <w:rsid w:val="003745EE"/>
    <w:rsid w:val="00375D89"/>
    <w:rsid w:val="00376BEA"/>
    <w:rsid w:val="00377140"/>
    <w:rsid w:val="003778EB"/>
    <w:rsid w:val="00377976"/>
    <w:rsid w:val="00377A4B"/>
    <w:rsid w:val="00377AFB"/>
    <w:rsid w:val="00380B3E"/>
    <w:rsid w:val="00380CC9"/>
    <w:rsid w:val="0038170E"/>
    <w:rsid w:val="00381A74"/>
    <w:rsid w:val="00381E46"/>
    <w:rsid w:val="00381E91"/>
    <w:rsid w:val="00381FF2"/>
    <w:rsid w:val="00383539"/>
    <w:rsid w:val="003841FC"/>
    <w:rsid w:val="00384510"/>
    <w:rsid w:val="00384543"/>
    <w:rsid w:val="003850A8"/>
    <w:rsid w:val="003853CC"/>
    <w:rsid w:val="00385784"/>
    <w:rsid w:val="003865BE"/>
    <w:rsid w:val="003872F6"/>
    <w:rsid w:val="0038776B"/>
    <w:rsid w:val="00387D47"/>
    <w:rsid w:val="00387EFF"/>
    <w:rsid w:val="00390E2C"/>
    <w:rsid w:val="00391885"/>
    <w:rsid w:val="00391B89"/>
    <w:rsid w:val="00392158"/>
    <w:rsid w:val="00393369"/>
    <w:rsid w:val="00393F08"/>
    <w:rsid w:val="0039429C"/>
    <w:rsid w:val="00395D2A"/>
    <w:rsid w:val="00395E71"/>
    <w:rsid w:val="00396442"/>
    <w:rsid w:val="00396662"/>
    <w:rsid w:val="0039686B"/>
    <w:rsid w:val="00397EBA"/>
    <w:rsid w:val="00397FF5"/>
    <w:rsid w:val="003A0268"/>
    <w:rsid w:val="003A1AA8"/>
    <w:rsid w:val="003A1E0D"/>
    <w:rsid w:val="003A20CF"/>
    <w:rsid w:val="003A2309"/>
    <w:rsid w:val="003A2C84"/>
    <w:rsid w:val="003A4475"/>
    <w:rsid w:val="003A464F"/>
    <w:rsid w:val="003A470E"/>
    <w:rsid w:val="003A4798"/>
    <w:rsid w:val="003A6E3D"/>
    <w:rsid w:val="003A70DE"/>
    <w:rsid w:val="003A79AC"/>
    <w:rsid w:val="003A7CA8"/>
    <w:rsid w:val="003A7CEE"/>
    <w:rsid w:val="003B0020"/>
    <w:rsid w:val="003B1674"/>
    <w:rsid w:val="003B1CCB"/>
    <w:rsid w:val="003B2662"/>
    <w:rsid w:val="003B2EA6"/>
    <w:rsid w:val="003B33BB"/>
    <w:rsid w:val="003B4030"/>
    <w:rsid w:val="003B4159"/>
    <w:rsid w:val="003B4AA9"/>
    <w:rsid w:val="003B4D03"/>
    <w:rsid w:val="003B5A70"/>
    <w:rsid w:val="003B6E02"/>
    <w:rsid w:val="003B6E54"/>
    <w:rsid w:val="003B739F"/>
    <w:rsid w:val="003B79EE"/>
    <w:rsid w:val="003B7A18"/>
    <w:rsid w:val="003B7EC3"/>
    <w:rsid w:val="003C02EF"/>
    <w:rsid w:val="003C0B07"/>
    <w:rsid w:val="003C10C9"/>
    <w:rsid w:val="003C15B4"/>
    <w:rsid w:val="003C1687"/>
    <w:rsid w:val="003C17C5"/>
    <w:rsid w:val="003C201C"/>
    <w:rsid w:val="003C255D"/>
    <w:rsid w:val="003C2AA2"/>
    <w:rsid w:val="003C2B81"/>
    <w:rsid w:val="003C3581"/>
    <w:rsid w:val="003C3655"/>
    <w:rsid w:val="003C3926"/>
    <w:rsid w:val="003C3A15"/>
    <w:rsid w:val="003C3A92"/>
    <w:rsid w:val="003C43A7"/>
    <w:rsid w:val="003C4ED5"/>
    <w:rsid w:val="003C5443"/>
    <w:rsid w:val="003C5EE4"/>
    <w:rsid w:val="003C5F59"/>
    <w:rsid w:val="003C6871"/>
    <w:rsid w:val="003C6F6C"/>
    <w:rsid w:val="003C794D"/>
    <w:rsid w:val="003D01C0"/>
    <w:rsid w:val="003D2791"/>
    <w:rsid w:val="003D2C63"/>
    <w:rsid w:val="003D2E44"/>
    <w:rsid w:val="003D3907"/>
    <w:rsid w:val="003D4B90"/>
    <w:rsid w:val="003D4CEA"/>
    <w:rsid w:val="003D51CE"/>
    <w:rsid w:val="003D5311"/>
    <w:rsid w:val="003D5353"/>
    <w:rsid w:val="003D66A8"/>
    <w:rsid w:val="003D6E68"/>
    <w:rsid w:val="003D75C1"/>
    <w:rsid w:val="003D760F"/>
    <w:rsid w:val="003E011A"/>
    <w:rsid w:val="003E01A7"/>
    <w:rsid w:val="003E0769"/>
    <w:rsid w:val="003E0929"/>
    <w:rsid w:val="003E0E15"/>
    <w:rsid w:val="003E104B"/>
    <w:rsid w:val="003E1CD0"/>
    <w:rsid w:val="003E33F4"/>
    <w:rsid w:val="003E3543"/>
    <w:rsid w:val="003E392F"/>
    <w:rsid w:val="003E3997"/>
    <w:rsid w:val="003E3E30"/>
    <w:rsid w:val="003E3F21"/>
    <w:rsid w:val="003E3F39"/>
    <w:rsid w:val="003E4478"/>
    <w:rsid w:val="003E4AD0"/>
    <w:rsid w:val="003E4CB2"/>
    <w:rsid w:val="003E6389"/>
    <w:rsid w:val="003E639D"/>
    <w:rsid w:val="003E64C9"/>
    <w:rsid w:val="003E64CB"/>
    <w:rsid w:val="003E6757"/>
    <w:rsid w:val="003E7290"/>
    <w:rsid w:val="003E76C4"/>
    <w:rsid w:val="003E77D3"/>
    <w:rsid w:val="003E7EE2"/>
    <w:rsid w:val="003F0E1E"/>
    <w:rsid w:val="003F1B8A"/>
    <w:rsid w:val="003F214E"/>
    <w:rsid w:val="003F2549"/>
    <w:rsid w:val="003F2928"/>
    <w:rsid w:val="003F43A4"/>
    <w:rsid w:val="003F5033"/>
    <w:rsid w:val="003F55FC"/>
    <w:rsid w:val="003F5D9E"/>
    <w:rsid w:val="003F6B4A"/>
    <w:rsid w:val="003F6E6E"/>
    <w:rsid w:val="003F7889"/>
    <w:rsid w:val="00400574"/>
    <w:rsid w:val="0040061F"/>
    <w:rsid w:val="00401208"/>
    <w:rsid w:val="004019BD"/>
    <w:rsid w:val="004022AA"/>
    <w:rsid w:val="0040261E"/>
    <w:rsid w:val="0040339A"/>
    <w:rsid w:val="00404822"/>
    <w:rsid w:val="00404C18"/>
    <w:rsid w:val="00404F52"/>
    <w:rsid w:val="00406204"/>
    <w:rsid w:val="00406238"/>
    <w:rsid w:val="0040662B"/>
    <w:rsid w:val="00406D07"/>
    <w:rsid w:val="00407C2C"/>
    <w:rsid w:val="00407C89"/>
    <w:rsid w:val="00407D89"/>
    <w:rsid w:val="004100FB"/>
    <w:rsid w:val="00410431"/>
    <w:rsid w:val="004108C5"/>
    <w:rsid w:val="0041095F"/>
    <w:rsid w:val="00410C82"/>
    <w:rsid w:val="0041142C"/>
    <w:rsid w:val="00412662"/>
    <w:rsid w:val="0041279D"/>
    <w:rsid w:val="00412C5A"/>
    <w:rsid w:val="00412E2A"/>
    <w:rsid w:val="004134C4"/>
    <w:rsid w:val="00413834"/>
    <w:rsid w:val="00413EB1"/>
    <w:rsid w:val="004140C5"/>
    <w:rsid w:val="004141CC"/>
    <w:rsid w:val="004141D3"/>
    <w:rsid w:val="00414272"/>
    <w:rsid w:val="0041502F"/>
    <w:rsid w:val="004150EF"/>
    <w:rsid w:val="0041537B"/>
    <w:rsid w:val="0041562E"/>
    <w:rsid w:val="00415765"/>
    <w:rsid w:val="00415AF0"/>
    <w:rsid w:val="00415FED"/>
    <w:rsid w:val="004170E3"/>
    <w:rsid w:val="00417254"/>
    <w:rsid w:val="00417CDE"/>
    <w:rsid w:val="00417E8A"/>
    <w:rsid w:val="00420DD3"/>
    <w:rsid w:val="0042124D"/>
    <w:rsid w:val="004223BB"/>
    <w:rsid w:val="00422559"/>
    <w:rsid w:val="00422C4F"/>
    <w:rsid w:val="00423624"/>
    <w:rsid w:val="00423F34"/>
    <w:rsid w:val="0042431D"/>
    <w:rsid w:val="00424A3F"/>
    <w:rsid w:val="00424D2D"/>
    <w:rsid w:val="00425170"/>
    <w:rsid w:val="00425CD9"/>
    <w:rsid w:val="0042608B"/>
    <w:rsid w:val="0042609D"/>
    <w:rsid w:val="004263DE"/>
    <w:rsid w:val="00426A00"/>
    <w:rsid w:val="00426C95"/>
    <w:rsid w:val="0042706B"/>
    <w:rsid w:val="00427132"/>
    <w:rsid w:val="004276E3"/>
    <w:rsid w:val="0043024F"/>
    <w:rsid w:val="00430527"/>
    <w:rsid w:val="00430DFF"/>
    <w:rsid w:val="00431229"/>
    <w:rsid w:val="00431401"/>
    <w:rsid w:val="004315E1"/>
    <w:rsid w:val="00431BAC"/>
    <w:rsid w:val="004326FB"/>
    <w:rsid w:val="00432B4C"/>
    <w:rsid w:val="00433343"/>
    <w:rsid w:val="00433EFB"/>
    <w:rsid w:val="00433F43"/>
    <w:rsid w:val="00434D74"/>
    <w:rsid w:val="004353ED"/>
    <w:rsid w:val="004355E8"/>
    <w:rsid w:val="004359B4"/>
    <w:rsid w:val="00435E18"/>
    <w:rsid w:val="00436326"/>
    <w:rsid w:val="00436569"/>
    <w:rsid w:val="004369A0"/>
    <w:rsid w:val="00437272"/>
    <w:rsid w:val="004372AF"/>
    <w:rsid w:val="0044011A"/>
    <w:rsid w:val="00440BD1"/>
    <w:rsid w:val="00440C19"/>
    <w:rsid w:val="00441251"/>
    <w:rsid w:val="004412AD"/>
    <w:rsid w:val="0044188E"/>
    <w:rsid w:val="0044197C"/>
    <w:rsid w:val="00441CE2"/>
    <w:rsid w:val="004420BD"/>
    <w:rsid w:val="00442FF9"/>
    <w:rsid w:val="00443250"/>
    <w:rsid w:val="00443902"/>
    <w:rsid w:val="00443FE1"/>
    <w:rsid w:val="004444B8"/>
    <w:rsid w:val="00444C11"/>
    <w:rsid w:val="0044508B"/>
    <w:rsid w:val="00445AE6"/>
    <w:rsid w:val="00445DF0"/>
    <w:rsid w:val="0044742F"/>
    <w:rsid w:val="0045005B"/>
    <w:rsid w:val="0045030B"/>
    <w:rsid w:val="0045098A"/>
    <w:rsid w:val="00450B96"/>
    <w:rsid w:val="00451312"/>
    <w:rsid w:val="00451377"/>
    <w:rsid w:val="0045172D"/>
    <w:rsid w:val="004519EC"/>
    <w:rsid w:val="0045215D"/>
    <w:rsid w:val="00453640"/>
    <w:rsid w:val="004537A6"/>
    <w:rsid w:val="00454460"/>
    <w:rsid w:val="00454A86"/>
    <w:rsid w:val="00454C9A"/>
    <w:rsid w:val="00456041"/>
    <w:rsid w:val="004561F0"/>
    <w:rsid w:val="00456356"/>
    <w:rsid w:val="00456991"/>
    <w:rsid w:val="004570CE"/>
    <w:rsid w:val="00457889"/>
    <w:rsid w:val="00460BC0"/>
    <w:rsid w:val="00462765"/>
    <w:rsid w:val="0046340B"/>
    <w:rsid w:val="00464651"/>
    <w:rsid w:val="00464A4D"/>
    <w:rsid w:val="00465589"/>
    <w:rsid w:val="00465FDB"/>
    <w:rsid w:val="004663FF"/>
    <w:rsid w:val="00466E51"/>
    <w:rsid w:val="00467498"/>
    <w:rsid w:val="00467DA2"/>
    <w:rsid w:val="00467F1C"/>
    <w:rsid w:val="0047089A"/>
    <w:rsid w:val="00470A26"/>
    <w:rsid w:val="00471090"/>
    <w:rsid w:val="00471994"/>
    <w:rsid w:val="00471DDA"/>
    <w:rsid w:val="00472237"/>
    <w:rsid w:val="0047257B"/>
    <w:rsid w:val="004726FC"/>
    <w:rsid w:val="0047271B"/>
    <w:rsid w:val="00472753"/>
    <w:rsid w:val="004728FC"/>
    <w:rsid w:val="00472B1D"/>
    <w:rsid w:val="00473ECF"/>
    <w:rsid w:val="00474656"/>
    <w:rsid w:val="00474CC4"/>
    <w:rsid w:val="00474FFE"/>
    <w:rsid w:val="00475281"/>
    <w:rsid w:val="00475549"/>
    <w:rsid w:val="00475F8A"/>
    <w:rsid w:val="00476659"/>
    <w:rsid w:val="00476A69"/>
    <w:rsid w:val="00476C29"/>
    <w:rsid w:val="00477711"/>
    <w:rsid w:val="00477B53"/>
    <w:rsid w:val="00477B81"/>
    <w:rsid w:val="0048034C"/>
    <w:rsid w:val="00480BF5"/>
    <w:rsid w:val="00480E15"/>
    <w:rsid w:val="00481EE7"/>
    <w:rsid w:val="0048224C"/>
    <w:rsid w:val="00482917"/>
    <w:rsid w:val="00482D4C"/>
    <w:rsid w:val="00482E5E"/>
    <w:rsid w:val="00484300"/>
    <w:rsid w:val="00484374"/>
    <w:rsid w:val="0048451F"/>
    <w:rsid w:val="004847E6"/>
    <w:rsid w:val="00484B58"/>
    <w:rsid w:val="004859A5"/>
    <w:rsid w:val="00485C1D"/>
    <w:rsid w:val="00485E89"/>
    <w:rsid w:val="004862C2"/>
    <w:rsid w:val="00487771"/>
    <w:rsid w:val="00487FA2"/>
    <w:rsid w:val="00491187"/>
    <w:rsid w:val="004920BD"/>
    <w:rsid w:val="004923F2"/>
    <w:rsid w:val="00492E7B"/>
    <w:rsid w:val="004948CD"/>
    <w:rsid w:val="00495BBF"/>
    <w:rsid w:val="00495C2B"/>
    <w:rsid w:val="00497108"/>
    <w:rsid w:val="004975EA"/>
    <w:rsid w:val="00497AA8"/>
    <w:rsid w:val="00497C9B"/>
    <w:rsid w:val="004A05FC"/>
    <w:rsid w:val="004A0D01"/>
    <w:rsid w:val="004A131E"/>
    <w:rsid w:val="004A1637"/>
    <w:rsid w:val="004A1E45"/>
    <w:rsid w:val="004A1F2F"/>
    <w:rsid w:val="004A236E"/>
    <w:rsid w:val="004A23E7"/>
    <w:rsid w:val="004A2924"/>
    <w:rsid w:val="004A2F24"/>
    <w:rsid w:val="004A38BF"/>
    <w:rsid w:val="004A4C87"/>
    <w:rsid w:val="004A54FD"/>
    <w:rsid w:val="004A586C"/>
    <w:rsid w:val="004A69E1"/>
    <w:rsid w:val="004A6A52"/>
    <w:rsid w:val="004A6D77"/>
    <w:rsid w:val="004A74C8"/>
    <w:rsid w:val="004A799D"/>
    <w:rsid w:val="004A7EE5"/>
    <w:rsid w:val="004B001F"/>
    <w:rsid w:val="004B14D0"/>
    <w:rsid w:val="004B27D9"/>
    <w:rsid w:val="004B2C22"/>
    <w:rsid w:val="004B326B"/>
    <w:rsid w:val="004B3B73"/>
    <w:rsid w:val="004B3C41"/>
    <w:rsid w:val="004B4433"/>
    <w:rsid w:val="004B4445"/>
    <w:rsid w:val="004B45C3"/>
    <w:rsid w:val="004B4632"/>
    <w:rsid w:val="004B4828"/>
    <w:rsid w:val="004B4935"/>
    <w:rsid w:val="004B4964"/>
    <w:rsid w:val="004B4C37"/>
    <w:rsid w:val="004B53B6"/>
    <w:rsid w:val="004B5678"/>
    <w:rsid w:val="004B6865"/>
    <w:rsid w:val="004B6BD9"/>
    <w:rsid w:val="004B6CDB"/>
    <w:rsid w:val="004B7FEA"/>
    <w:rsid w:val="004C0531"/>
    <w:rsid w:val="004C0710"/>
    <w:rsid w:val="004C07C6"/>
    <w:rsid w:val="004C08A1"/>
    <w:rsid w:val="004C0D94"/>
    <w:rsid w:val="004C0E84"/>
    <w:rsid w:val="004C0F46"/>
    <w:rsid w:val="004C12C8"/>
    <w:rsid w:val="004C1E88"/>
    <w:rsid w:val="004C200A"/>
    <w:rsid w:val="004C2370"/>
    <w:rsid w:val="004C2D71"/>
    <w:rsid w:val="004C31FC"/>
    <w:rsid w:val="004C45B0"/>
    <w:rsid w:val="004C4D16"/>
    <w:rsid w:val="004C4F7E"/>
    <w:rsid w:val="004C533A"/>
    <w:rsid w:val="004C53B2"/>
    <w:rsid w:val="004C60A5"/>
    <w:rsid w:val="004C61EC"/>
    <w:rsid w:val="004C63C3"/>
    <w:rsid w:val="004C65DD"/>
    <w:rsid w:val="004C6A2E"/>
    <w:rsid w:val="004C6E5E"/>
    <w:rsid w:val="004C701D"/>
    <w:rsid w:val="004C7067"/>
    <w:rsid w:val="004C7740"/>
    <w:rsid w:val="004C7ACD"/>
    <w:rsid w:val="004D06AD"/>
    <w:rsid w:val="004D0DC1"/>
    <w:rsid w:val="004D1142"/>
    <w:rsid w:val="004D2DEF"/>
    <w:rsid w:val="004D3157"/>
    <w:rsid w:val="004D337A"/>
    <w:rsid w:val="004D338B"/>
    <w:rsid w:val="004D38B5"/>
    <w:rsid w:val="004D4023"/>
    <w:rsid w:val="004D4AC8"/>
    <w:rsid w:val="004D569C"/>
    <w:rsid w:val="004D5866"/>
    <w:rsid w:val="004D5A45"/>
    <w:rsid w:val="004D5B0F"/>
    <w:rsid w:val="004D613C"/>
    <w:rsid w:val="004D6258"/>
    <w:rsid w:val="004D6B6E"/>
    <w:rsid w:val="004D7AA8"/>
    <w:rsid w:val="004E00C4"/>
    <w:rsid w:val="004E1A1E"/>
    <w:rsid w:val="004E1D29"/>
    <w:rsid w:val="004E223A"/>
    <w:rsid w:val="004E25AA"/>
    <w:rsid w:val="004E2B11"/>
    <w:rsid w:val="004E3371"/>
    <w:rsid w:val="004E40E4"/>
    <w:rsid w:val="004E4283"/>
    <w:rsid w:val="004E50F6"/>
    <w:rsid w:val="004E5A64"/>
    <w:rsid w:val="004E626F"/>
    <w:rsid w:val="004E6483"/>
    <w:rsid w:val="004E6A6A"/>
    <w:rsid w:val="004E6E6A"/>
    <w:rsid w:val="004E739D"/>
    <w:rsid w:val="004E75D9"/>
    <w:rsid w:val="004E7B27"/>
    <w:rsid w:val="004F189C"/>
    <w:rsid w:val="004F1A65"/>
    <w:rsid w:val="004F3487"/>
    <w:rsid w:val="004F4F1F"/>
    <w:rsid w:val="004F61EF"/>
    <w:rsid w:val="004F643E"/>
    <w:rsid w:val="004F6F34"/>
    <w:rsid w:val="004F76B4"/>
    <w:rsid w:val="004F772F"/>
    <w:rsid w:val="004F7B5F"/>
    <w:rsid w:val="004F7D41"/>
    <w:rsid w:val="004F7DE2"/>
    <w:rsid w:val="00500BEA"/>
    <w:rsid w:val="00501308"/>
    <w:rsid w:val="0050166E"/>
    <w:rsid w:val="0050198E"/>
    <w:rsid w:val="00502C04"/>
    <w:rsid w:val="00502DBF"/>
    <w:rsid w:val="00502E58"/>
    <w:rsid w:val="005031DD"/>
    <w:rsid w:val="00503720"/>
    <w:rsid w:val="00503CC4"/>
    <w:rsid w:val="005040DD"/>
    <w:rsid w:val="005048AF"/>
    <w:rsid w:val="005060CC"/>
    <w:rsid w:val="00506229"/>
    <w:rsid w:val="00506B43"/>
    <w:rsid w:val="00506D9C"/>
    <w:rsid w:val="00507038"/>
    <w:rsid w:val="00507293"/>
    <w:rsid w:val="0050778E"/>
    <w:rsid w:val="005079E7"/>
    <w:rsid w:val="005101CE"/>
    <w:rsid w:val="005109E0"/>
    <w:rsid w:val="00511678"/>
    <w:rsid w:val="005117D6"/>
    <w:rsid w:val="00511A88"/>
    <w:rsid w:val="0051234F"/>
    <w:rsid w:val="00512429"/>
    <w:rsid w:val="00512D7E"/>
    <w:rsid w:val="0051374C"/>
    <w:rsid w:val="00513ACE"/>
    <w:rsid w:val="005146AA"/>
    <w:rsid w:val="0051475B"/>
    <w:rsid w:val="00514865"/>
    <w:rsid w:val="00515A83"/>
    <w:rsid w:val="00515B3D"/>
    <w:rsid w:val="00516606"/>
    <w:rsid w:val="005166CF"/>
    <w:rsid w:val="00516A16"/>
    <w:rsid w:val="00517549"/>
    <w:rsid w:val="00521CE3"/>
    <w:rsid w:val="00521EE4"/>
    <w:rsid w:val="00522614"/>
    <w:rsid w:val="00522732"/>
    <w:rsid w:val="00522A38"/>
    <w:rsid w:val="00522F18"/>
    <w:rsid w:val="0052338F"/>
    <w:rsid w:val="00523717"/>
    <w:rsid w:val="00523A42"/>
    <w:rsid w:val="00523D45"/>
    <w:rsid w:val="00523EEC"/>
    <w:rsid w:val="00524947"/>
    <w:rsid w:val="0052562F"/>
    <w:rsid w:val="005261BA"/>
    <w:rsid w:val="00526496"/>
    <w:rsid w:val="00526608"/>
    <w:rsid w:val="00526934"/>
    <w:rsid w:val="00526ECE"/>
    <w:rsid w:val="00527158"/>
    <w:rsid w:val="0052727D"/>
    <w:rsid w:val="005277BC"/>
    <w:rsid w:val="005278B0"/>
    <w:rsid w:val="00527E48"/>
    <w:rsid w:val="005300AE"/>
    <w:rsid w:val="0053036B"/>
    <w:rsid w:val="005303F7"/>
    <w:rsid w:val="00530744"/>
    <w:rsid w:val="005309CD"/>
    <w:rsid w:val="00530DBF"/>
    <w:rsid w:val="005320D5"/>
    <w:rsid w:val="005322E1"/>
    <w:rsid w:val="00532574"/>
    <w:rsid w:val="0053438E"/>
    <w:rsid w:val="00535762"/>
    <w:rsid w:val="00535ACB"/>
    <w:rsid w:val="00535EEE"/>
    <w:rsid w:val="0053604E"/>
    <w:rsid w:val="005364FF"/>
    <w:rsid w:val="005369E9"/>
    <w:rsid w:val="00537339"/>
    <w:rsid w:val="00537599"/>
    <w:rsid w:val="005376C4"/>
    <w:rsid w:val="00540386"/>
    <w:rsid w:val="00540F15"/>
    <w:rsid w:val="00540F60"/>
    <w:rsid w:val="00541143"/>
    <w:rsid w:val="0054163F"/>
    <w:rsid w:val="0054276B"/>
    <w:rsid w:val="005433D0"/>
    <w:rsid w:val="0054340B"/>
    <w:rsid w:val="005438A2"/>
    <w:rsid w:val="00543B35"/>
    <w:rsid w:val="00543B9C"/>
    <w:rsid w:val="0054451B"/>
    <w:rsid w:val="00544729"/>
    <w:rsid w:val="005448AB"/>
    <w:rsid w:val="005449F1"/>
    <w:rsid w:val="005457D0"/>
    <w:rsid w:val="00545DFF"/>
    <w:rsid w:val="00546E8C"/>
    <w:rsid w:val="00546EC8"/>
    <w:rsid w:val="005477C4"/>
    <w:rsid w:val="00547F3E"/>
    <w:rsid w:val="005501A4"/>
    <w:rsid w:val="005503C6"/>
    <w:rsid w:val="0055079F"/>
    <w:rsid w:val="00550849"/>
    <w:rsid w:val="00550D43"/>
    <w:rsid w:val="00551867"/>
    <w:rsid w:val="005521C9"/>
    <w:rsid w:val="00552B1C"/>
    <w:rsid w:val="00552DCF"/>
    <w:rsid w:val="005532AA"/>
    <w:rsid w:val="005532EF"/>
    <w:rsid w:val="00553E67"/>
    <w:rsid w:val="0055419A"/>
    <w:rsid w:val="00554484"/>
    <w:rsid w:val="00554C0F"/>
    <w:rsid w:val="00554E34"/>
    <w:rsid w:val="00554FB7"/>
    <w:rsid w:val="00557184"/>
    <w:rsid w:val="00557AA8"/>
    <w:rsid w:val="005600A8"/>
    <w:rsid w:val="00560192"/>
    <w:rsid w:val="005610AD"/>
    <w:rsid w:val="0056143B"/>
    <w:rsid w:val="005620BF"/>
    <w:rsid w:val="005626F5"/>
    <w:rsid w:val="005629AB"/>
    <w:rsid w:val="005647BC"/>
    <w:rsid w:val="0056569D"/>
    <w:rsid w:val="0056670A"/>
    <w:rsid w:val="00566D9C"/>
    <w:rsid w:val="00567F44"/>
    <w:rsid w:val="00571505"/>
    <w:rsid w:val="0057202A"/>
    <w:rsid w:val="00572518"/>
    <w:rsid w:val="00572C63"/>
    <w:rsid w:val="00572CBC"/>
    <w:rsid w:val="00572CE1"/>
    <w:rsid w:val="0057330B"/>
    <w:rsid w:val="00573EDC"/>
    <w:rsid w:val="0057466B"/>
    <w:rsid w:val="005758DE"/>
    <w:rsid w:val="00575935"/>
    <w:rsid w:val="00575B8F"/>
    <w:rsid w:val="00575DB3"/>
    <w:rsid w:val="00575E32"/>
    <w:rsid w:val="005765C5"/>
    <w:rsid w:val="005769A4"/>
    <w:rsid w:val="00576E46"/>
    <w:rsid w:val="005771DD"/>
    <w:rsid w:val="005771E9"/>
    <w:rsid w:val="00577430"/>
    <w:rsid w:val="005777E4"/>
    <w:rsid w:val="00577945"/>
    <w:rsid w:val="00580C39"/>
    <w:rsid w:val="00582758"/>
    <w:rsid w:val="00582788"/>
    <w:rsid w:val="00582D2B"/>
    <w:rsid w:val="00583269"/>
    <w:rsid w:val="0058341D"/>
    <w:rsid w:val="005837E0"/>
    <w:rsid w:val="00583A98"/>
    <w:rsid w:val="00583EDC"/>
    <w:rsid w:val="00583F44"/>
    <w:rsid w:val="005847B0"/>
    <w:rsid w:val="00584C2A"/>
    <w:rsid w:val="0058549C"/>
    <w:rsid w:val="005861B4"/>
    <w:rsid w:val="0058689A"/>
    <w:rsid w:val="00586C8C"/>
    <w:rsid w:val="00587031"/>
    <w:rsid w:val="005870C9"/>
    <w:rsid w:val="00590546"/>
    <w:rsid w:val="00590CC2"/>
    <w:rsid w:val="00591501"/>
    <w:rsid w:val="00591E01"/>
    <w:rsid w:val="0059365E"/>
    <w:rsid w:val="00593E7B"/>
    <w:rsid w:val="00594234"/>
    <w:rsid w:val="0059465E"/>
    <w:rsid w:val="00595703"/>
    <w:rsid w:val="00595D96"/>
    <w:rsid w:val="0059683E"/>
    <w:rsid w:val="00596C90"/>
    <w:rsid w:val="00596D53"/>
    <w:rsid w:val="0059705F"/>
    <w:rsid w:val="00597323"/>
    <w:rsid w:val="00597DF0"/>
    <w:rsid w:val="005A0E67"/>
    <w:rsid w:val="005A0F7F"/>
    <w:rsid w:val="005A12E2"/>
    <w:rsid w:val="005A1E8B"/>
    <w:rsid w:val="005A2B7B"/>
    <w:rsid w:val="005A2E06"/>
    <w:rsid w:val="005A2F69"/>
    <w:rsid w:val="005A3363"/>
    <w:rsid w:val="005A3A27"/>
    <w:rsid w:val="005A4340"/>
    <w:rsid w:val="005A50B5"/>
    <w:rsid w:val="005A52A7"/>
    <w:rsid w:val="005A546F"/>
    <w:rsid w:val="005A5519"/>
    <w:rsid w:val="005A65F6"/>
    <w:rsid w:val="005A6D85"/>
    <w:rsid w:val="005A7603"/>
    <w:rsid w:val="005A7A75"/>
    <w:rsid w:val="005A7B3E"/>
    <w:rsid w:val="005B2DA1"/>
    <w:rsid w:val="005B2EBA"/>
    <w:rsid w:val="005B36C3"/>
    <w:rsid w:val="005B4DE2"/>
    <w:rsid w:val="005B5380"/>
    <w:rsid w:val="005B56F4"/>
    <w:rsid w:val="005B591D"/>
    <w:rsid w:val="005B6B49"/>
    <w:rsid w:val="005B75B9"/>
    <w:rsid w:val="005B7B2D"/>
    <w:rsid w:val="005C01AB"/>
    <w:rsid w:val="005C05C1"/>
    <w:rsid w:val="005C05DD"/>
    <w:rsid w:val="005C0BBC"/>
    <w:rsid w:val="005C1FCC"/>
    <w:rsid w:val="005C23B4"/>
    <w:rsid w:val="005C2677"/>
    <w:rsid w:val="005C4A6E"/>
    <w:rsid w:val="005C56B9"/>
    <w:rsid w:val="005C5FB9"/>
    <w:rsid w:val="005C6411"/>
    <w:rsid w:val="005C6522"/>
    <w:rsid w:val="005C65AF"/>
    <w:rsid w:val="005C6A8D"/>
    <w:rsid w:val="005C7018"/>
    <w:rsid w:val="005C71E5"/>
    <w:rsid w:val="005C73E0"/>
    <w:rsid w:val="005C774E"/>
    <w:rsid w:val="005C7D77"/>
    <w:rsid w:val="005D0B00"/>
    <w:rsid w:val="005D2061"/>
    <w:rsid w:val="005D207F"/>
    <w:rsid w:val="005D30B4"/>
    <w:rsid w:val="005D3C4A"/>
    <w:rsid w:val="005D3E25"/>
    <w:rsid w:val="005D4083"/>
    <w:rsid w:val="005D4319"/>
    <w:rsid w:val="005D5FFC"/>
    <w:rsid w:val="005D696F"/>
    <w:rsid w:val="005D73B6"/>
    <w:rsid w:val="005D7401"/>
    <w:rsid w:val="005D7B68"/>
    <w:rsid w:val="005E077C"/>
    <w:rsid w:val="005E133C"/>
    <w:rsid w:val="005E17AC"/>
    <w:rsid w:val="005E1D00"/>
    <w:rsid w:val="005E21EF"/>
    <w:rsid w:val="005E2B60"/>
    <w:rsid w:val="005E360E"/>
    <w:rsid w:val="005E3B25"/>
    <w:rsid w:val="005E3DFD"/>
    <w:rsid w:val="005E4C97"/>
    <w:rsid w:val="005E5107"/>
    <w:rsid w:val="005E5119"/>
    <w:rsid w:val="005E53E2"/>
    <w:rsid w:val="005E5626"/>
    <w:rsid w:val="005E6603"/>
    <w:rsid w:val="005E675B"/>
    <w:rsid w:val="005E7441"/>
    <w:rsid w:val="005F1519"/>
    <w:rsid w:val="005F15D6"/>
    <w:rsid w:val="005F1725"/>
    <w:rsid w:val="005F18DB"/>
    <w:rsid w:val="005F1A88"/>
    <w:rsid w:val="005F1BCC"/>
    <w:rsid w:val="005F21C0"/>
    <w:rsid w:val="005F2284"/>
    <w:rsid w:val="005F230C"/>
    <w:rsid w:val="005F267D"/>
    <w:rsid w:val="005F2B68"/>
    <w:rsid w:val="005F2CF5"/>
    <w:rsid w:val="005F3133"/>
    <w:rsid w:val="005F386C"/>
    <w:rsid w:val="005F45F2"/>
    <w:rsid w:val="005F46AC"/>
    <w:rsid w:val="005F48F6"/>
    <w:rsid w:val="005F4D51"/>
    <w:rsid w:val="005F4E61"/>
    <w:rsid w:val="005F5623"/>
    <w:rsid w:val="005F5779"/>
    <w:rsid w:val="005F6704"/>
    <w:rsid w:val="005F692A"/>
    <w:rsid w:val="005F6930"/>
    <w:rsid w:val="005F6A7D"/>
    <w:rsid w:val="005F714F"/>
    <w:rsid w:val="005F7302"/>
    <w:rsid w:val="005F7C0F"/>
    <w:rsid w:val="005F7D3E"/>
    <w:rsid w:val="005F7D6C"/>
    <w:rsid w:val="0060027D"/>
    <w:rsid w:val="00600491"/>
    <w:rsid w:val="0060070A"/>
    <w:rsid w:val="00600C17"/>
    <w:rsid w:val="00600CBE"/>
    <w:rsid w:val="00601086"/>
    <w:rsid w:val="0060135E"/>
    <w:rsid w:val="00602111"/>
    <w:rsid w:val="0060216A"/>
    <w:rsid w:val="0060271C"/>
    <w:rsid w:val="006030F1"/>
    <w:rsid w:val="00603F7D"/>
    <w:rsid w:val="0060442F"/>
    <w:rsid w:val="006045A6"/>
    <w:rsid w:val="00604940"/>
    <w:rsid w:val="00604A6B"/>
    <w:rsid w:val="0060660E"/>
    <w:rsid w:val="006069C7"/>
    <w:rsid w:val="00607549"/>
    <w:rsid w:val="0060765F"/>
    <w:rsid w:val="006079CD"/>
    <w:rsid w:val="00607C8D"/>
    <w:rsid w:val="00611623"/>
    <w:rsid w:val="00612A5E"/>
    <w:rsid w:val="00612DCC"/>
    <w:rsid w:val="00612DF3"/>
    <w:rsid w:val="0061453F"/>
    <w:rsid w:val="0061508A"/>
    <w:rsid w:val="00615D09"/>
    <w:rsid w:val="00616737"/>
    <w:rsid w:val="00616CF9"/>
    <w:rsid w:val="00617A3B"/>
    <w:rsid w:val="00620ED1"/>
    <w:rsid w:val="0062106F"/>
    <w:rsid w:val="00621207"/>
    <w:rsid w:val="00621CD7"/>
    <w:rsid w:val="00622758"/>
    <w:rsid w:val="00622BC9"/>
    <w:rsid w:val="006242FB"/>
    <w:rsid w:val="00625A8C"/>
    <w:rsid w:val="00625FF9"/>
    <w:rsid w:val="006270E1"/>
    <w:rsid w:val="00627111"/>
    <w:rsid w:val="00627137"/>
    <w:rsid w:val="00630A34"/>
    <w:rsid w:val="006310D7"/>
    <w:rsid w:val="00631727"/>
    <w:rsid w:val="00631A62"/>
    <w:rsid w:val="00631BD7"/>
    <w:rsid w:val="00632447"/>
    <w:rsid w:val="006330C2"/>
    <w:rsid w:val="0063411F"/>
    <w:rsid w:val="00634939"/>
    <w:rsid w:val="00634F9B"/>
    <w:rsid w:val="006352B7"/>
    <w:rsid w:val="006354D3"/>
    <w:rsid w:val="0063566A"/>
    <w:rsid w:val="006357A3"/>
    <w:rsid w:val="00635BA4"/>
    <w:rsid w:val="00635CED"/>
    <w:rsid w:val="00635D34"/>
    <w:rsid w:val="00635F87"/>
    <w:rsid w:val="00636CEB"/>
    <w:rsid w:val="00636D6C"/>
    <w:rsid w:val="00636E80"/>
    <w:rsid w:val="0063711F"/>
    <w:rsid w:val="00640061"/>
    <w:rsid w:val="00640F42"/>
    <w:rsid w:val="00641A3F"/>
    <w:rsid w:val="0064507F"/>
    <w:rsid w:val="006458C3"/>
    <w:rsid w:val="006463F4"/>
    <w:rsid w:val="00646881"/>
    <w:rsid w:val="00646961"/>
    <w:rsid w:val="00646ED3"/>
    <w:rsid w:val="006470ED"/>
    <w:rsid w:val="00647800"/>
    <w:rsid w:val="006507FA"/>
    <w:rsid w:val="006511F6"/>
    <w:rsid w:val="00652ED3"/>
    <w:rsid w:val="006536E0"/>
    <w:rsid w:val="00653E2E"/>
    <w:rsid w:val="00653EA5"/>
    <w:rsid w:val="00654ABB"/>
    <w:rsid w:val="006551B4"/>
    <w:rsid w:val="006558B0"/>
    <w:rsid w:val="0065596D"/>
    <w:rsid w:val="00655983"/>
    <w:rsid w:val="00657840"/>
    <w:rsid w:val="00657871"/>
    <w:rsid w:val="00660A21"/>
    <w:rsid w:val="00661335"/>
    <w:rsid w:val="0066215C"/>
    <w:rsid w:val="00662383"/>
    <w:rsid w:val="00662683"/>
    <w:rsid w:val="0066309A"/>
    <w:rsid w:val="0066392F"/>
    <w:rsid w:val="0066436A"/>
    <w:rsid w:val="0066455F"/>
    <w:rsid w:val="00664E21"/>
    <w:rsid w:val="00665E4B"/>
    <w:rsid w:val="00667806"/>
    <w:rsid w:val="006678BE"/>
    <w:rsid w:val="006707D0"/>
    <w:rsid w:val="00671396"/>
    <w:rsid w:val="00671870"/>
    <w:rsid w:val="00672400"/>
    <w:rsid w:val="00672DEA"/>
    <w:rsid w:val="006732DA"/>
    <w:rsid w:val="0067398C"/>
    <w:rsid w:val="0067415A"/>
    <w:rsid w:val="0067705E"/>
    <w:rsid w:val="00677189"/>
    <w:rsid w:val="00677B46"/>
    <w:rsid w:val="00680654"/>
    <w:rsid w:val="006808C7"/>
    <w:rsid w:val="00681811"/>
    <w:rsid w:val="0068360D"/>
    <w:rsid w:val="0068369A"/>
    <w:rsid w:val="00685311"/>
    <w:rsid w:val="006855D1"/>
    <w:rsid w:val="00685828"/>
    <w:rsid w:val="006865AD"/>
    <w:rsid w:val="0068720D"/>
    <w:rsid w:val="00690602"/>
    <w:rsid w:val="00690B15"/>
    <w:rsid w:val="006910A5"/>
    <w:rsid w:val="006911F6"/>
    <w:rsid w:val="006918B2"/>
    <w:rsid w:val="00691C52"/>
    <w:rsid w:val="00691C58"/>
    <w:rsid w:val="006923F4"/>
    <w:rsid w:val="00692426"/>
    <w:rsid w:val="006926E7"/>
    <w:rsid w:val="00692FD3"/>
    <w:rsid w:val="00694EDB"/>
    <w:rsid w:val="006956ED"/>
    <w:rsid w:val="00696272"/>
    <w:rsid w:val="006966F1"/>
    <w:rsid w:val="006978A6"/>
    <w:rsid w:val="00697D4C"/>
    <w:rsid w:val="006A02F0"/>
    <w:rsid w:val="006A03E2"/>
    <w:rsid w:val="006A0466"/>
    <w:rsid w:val="006A0753"/>
    <w:rsid w:val="006A1BF6"/>
    <w:rsid w:val="006A225F"/>
    <w:rsid w:val="006A26D8"/>
    <w:rsid w:val="006A3730"/>
    <w:rsid w:val="006A381A"/>
    <w:rsid w:val="006A383A"/>
    <w:rsid w:val="006A3864"/>
    <w:rsid w:val="006A38C8"/>
    <w:rsid w:val="006A38DF"/>
    <w:rsid w:val="006A463D"/>
    <w:rsid w:val="006A601A"/>
    <w:rsid w:val="006A7BE1"/>
    <w:rsid w:val="006B09FD"/>
    <w:rsid w:val="006B146E"/>
    <w:rsid w:val="006B2DD8"/>
    <w:rsid w:val="006B391C"/>
    <w:rsid w:val="006B5653"/>
    <w:rsid w:val="006B5902"/>
    <w:rsid w:val="006B5D1C"/>
    <w:rsid w:val="006B63BE"/>
    <w:rsid w:val="006B6EFA"/>
    <w:rsid w:val="006B6F25"/>
    <w:rsid w:val="006B7497"/>
    <w:rsid w:val="006B7788"/>
    <w:rsid w:val="006B7828"/>
    <w:rsid w:val="006B7C28"/>
    <w:rsid w:val="006C057F"/>
    <w:rsid w:val="006C1149"/>
    <w:rsid w:val="006C14F8"/>
    <w:rsid w:val="006C17BF"/>
    <w:rsid w:val="006C1D7E"/>
    <w:rsid w:val="006C31CD"/>
    <w:rsid w:val="006C360B"/>
    <w:rsid w:val="006C4DF8"/>
    <w:rsid w:val="006C5BFE"/>
    <w:rsid w:val="006C76A0"/>
    <w:rsid w:val="006C7B08"/>
    <w:rsid w:val="006C7FDE"/>
    <w:rsid w:val="006D0000"/>
    <w:rsid w:val="006D0163"/>
    <w:rsid w:val="006D0649"/>
    <w:rsid w:val="006D10BF"/>
    <w:rsid w:val="006D117A"/>
    <w:rsid w:val="006D11CB"/>
    <w:rsid w:val="006D12A9"/>
    <w:rsid w:val="006D1CE9"/>
    <w:rsid w:val="006D2345"/>
    <w:rsid w:val="006D24A3"/>
    <w:rsid w:val="006D25D0"/>
    <w:rsid w:val="006D3B9D"/>
    <w:rsid w:val="006D3E92"/>
    <w:rsid w:val="006D3EDF"/>
    <w:rsid w:val="006D47C7"/>
    <w:rsid w:val="006D49D6"/>
    <w:rsid w:val="006D549C"/>
    <w:rsid w:val="006D5B5D"/>
    <w:rsid w:val="006D7B62"/>
    <w:rsid w:val="006D7F3A"/>
    <w:rsid w:val="006E0787"/>
    <w:rsid w:val="006E19BE"/>
    <w:rsid w:val="006E19DF"/>
    <w:rsid w:val="006E2893"/>
    <w:rsid w:val="006E33BC"/>
    <w:rsid w:val="006E3BD7"/>
    <w:rsid w:val="006E41DA"/>
    <w:rsid w:val="006E4356"/>
    <w:rsid w:val="006E4D55"/>
    <w:rsid w:val="006E4D6F"/>
    <w:rsid w:val="006E4E9F"/>
    <w:rsid w:val="006E524B"/>
    <w:rsid w:val="006E5F05"/>
    <w:rsid w:val="006E79E8"/>
    <w:rsid w:val="006F0EC2"/>
    <w:rsid w:val="006F1660"/>
    <w:rsid w:val="006F2796"/>
    <w:rsid w:val="006F27A9"/>
    <w:rsid w:val="006F2883"/>
    <w:rsid w:val="006F2C18"/>
    <w:rsid w:val="006F3818"/>
    <w:rsid w:val="006F3A03"/>
    <w:rsid w:val="006F4B3E"/>
    <w:rsid w:val="006F4BCF"/>
    <w:rsid w:val="006F594D"/>
    <w:rsid w:val="006F7ADC"/>
    <w:rsid w:val="006F7BAE"/>
    <w:rsid w:val="00700088"/>
    <w:rsid w:val="007006E9"/>
    <w:rsid w:val="00700A97"/>
    <w:rsid w:val="00700D93"/>
    <w:rsid w:val="00700E0C"/>
    <w:rsid w:val="0070170F"/>
    <w:rsid w:val="00701A1D"/>
    <w:rsid w:val="00702077"/>
    <w:rsid w:val="007020AA"/>
    <w:rsid w:val="007020F7"/>
    <w:rsid w:val="00702197"/>
    <w:rsid w:val="0070241C"/>
    <w:rsid w:val="0070349A"/>
    <w:rsid w:val="00703C3F"/>
    <w:rsid w:val="00703DCF"/>
    <w:rsid w:val="0070430F"/>
    <w:rsid w:val="00704B2D"/>
    <w:rsid w:val="007069E5"/>
    <w:rsid w:val="00707F37"/>
    <w:rsid w:val="0071037F"/>
    <w:rsid w:val="00710545"/>
    <w:rsid w:val="007109FF"/>
    <w:rsid w:val="00711527"/>
    <w:rsid w:val="00711A8B"/>
    <w:rsid w:val="0071212F"/>
    <w:rsid w:val="007122AF"/>
    <w:rsid w:val="00712BB3"/>
    <w:rsid w:val="0071314F"/>
    <w:rsid w:val="00713509"/>
    <w:rsid w:val="00713BFD"/>
    <w:rsid w:val="007141A8"/>
    <w:rsid w:val="00714EED"/>
    <w:rsid w:val="007156B2"/>
    <w:rsid w:val="00715E9B"/>
    <w:rsid w:val="007165DD"/>
    <w:rsid w:val="0072088F"/>
    <w:rsid w:val="007216DA"/>
    <w:rsid w:val="0072184B"/>
    <w:rsid w:val="007218DC"/>
    <w:rsid w:val="00721EAC"/>
    <w:rsid w:val="00722E5F"/>
    <w:rsid w:val="0072381E"/>
    <w:rsid w:val="007239B2"/>
    <w:rsid w:val="00724172"/>
    <w:rsid w:val="00724546"/>
    <w:rsid w:val="0072465D"/>
    <w:rsid w:val="00724F29"/>
    <w:rsid w:val="00725582"/>
    <w:rsid w:val="007255E9"/>
    <w:rsid w:val="00725F61"/>
    <w:rsid w:val="007260D4"/>
    <w:rsid w:val="00727089"/>
    <w:rsid w:val="007272B9"/>
    <w:rsid w:val="007274E7"/>
    <w:rsid w:val="007301E3"/>
    <w:rsid w:val="007306E0"/>
    <w:rsid w:val="00730824"/>
    <w:rsid w:val="00730E14"/>
    <w:rsid w:val="0073122C"/>
    <w:rsid w:val="0073210F"/>
    <w:rsid w:val="007335D3"/>
    <w:rsid w:val="00736EED"/>
    <w:rsid w:val="007371E2"/>
    <w:rsid w:val="007377E6"/>
    <w:rsid w:val="00740A78"/>
    <w:rsid w:val="0074154B"/>
    <w:rsid w:val="00741928"/>
    <w:rsid w:val="007422C9"/>
    <w:rsid w:val="0074280C"/>
    <w:rsid w:val="00744495"/>
    <w:rsid w:val="00744817"/>
    <w:rsid w:val="007450F3"/>
    <w:rsid w:val="00745FA0"/>
    <w:rsid w:val="0074657A"/>
    <w:rsid w:val="00746B5E"/>
    <w:rsid w:val="0075008E"/>
    <w:rsid w:val="00750870"/>
    <w:rsid w:val="0075187F"/>
    <w:rsid w:val="00752752"/>
    <w:rsid w:val="00752D08"/>
    <w:rsid w:val="00752EA7"/>
    <w:rsid w:val="00753D91"/>
    <w:rsid w:val="00754046"/>
    <w:rsid w:val="0075449E"/>
    <w:rsid w:val="00754CD0"/>
    <w:rsid w:val="007557E7"/>
    <w:rsid w:val="00755FD3"/>
    <w:rsid w:val="007571F7"/>
    <w:rsid w:val="007577B3"/>
    <w:rsid w:val="00760131"/>
    <w:rsid w:val="00760318"/>
    <w:rsid w:val="007605BD"/>
    <w:rsid w:val="007613C6"/>
    <w:rsid w:val="00761495"/>
    <w:rsid w:val="0076150E"/>
    <w:rsid w:val="00761A19"/>
    <w:rsid w:val="00761D4B"/>
    <w:rsid w:val="007621B1"/>
    <w:rsid w:val="007627F9"/>
    <w:rsid w:val="00762AC8"/>
    <w:rsid w:val="00763C36"/>
    <w:rsid w:val="007642BE"/>
    <w:rsid w:val="00764453"/>
    <w:rsid w:val="00764BDA"/>
    <w:rsid w:val="0076515F"/>
    <w:rsid w:val="007653B3"/>
    <w:rsid w:val="00765BC3"/>
    <w:rsid w:val="0076638C"/>
    <w:rsid w:val="007671A0"/>
    <w:rsid w:val="0076754D"/>
    <w:rsid w:val="00770810"/>
    <w:rsid w:val="00770828"/>
    <w:rsid w:val="007719B5"/>
    <w:rsid w:val="00771CEC"/>
    <w:rsid w:val="0077220C"/>
    <w:rsid w:val="007728F6"/>
    <w:rsid w:val="00775031"/>
    <w:rsid w:val="00775035"/>
    <w:rsid w:val="00775AB5"/>
    <w:rsid w:val="00776021"/>
    <w:rsid w:val="007764ED"/>
    <w:rsid w:val="00776BA9"/>
    <w:rsid w:val="00777393"/>
    <w:rsid w:val="00777447"/>
    <w:rsid w:val="007777C1"/>
    <w:rsid w:val="00777FE5"/>
    <w:rsid w:val="007806A8"/>
    <w:rsid w:val="007807AD"/>
    <w:rsid w:val="00781067"/>
    <w:rsid w:val="007812FE"/>
    <w:rsid w:val="00781E6F"/>
    <w:rsid w:val="00782429"/>
    <w:rsid w:val="00782626"/>
    <w:rsid w:val="00782C75"/>
    <w:rsid w:val="00783065"/>
    <w:rsid w:val="0078308A"/>
    <w:rsid w:val="00783F03"/>
    <w:rsid w:val="00784116"/>
    <w:rsid w:val="0078449C"/>
    <w:rsid w:val="007844D0"/>
    <w:rsid w:val="00784860"/>
    <w:rsid w:val="00785DBB"/>
    <w:rsid w:val="007862E1"/>
    <w:rsid w:val="007874AE"/>
    <w:rsid w:val="00791C93"/>
    <w:rsid w:val="007925AC"/>
    <w:rsid w:val="00792968"/>
    <w:rsid w:val="00793B1E"/>
    <w:rsid w:val="00793FC4"/>
    <w:rsid w:val="007948CC"/>
    <w:rsid w:val="007949F1"/>
    <w:rsid w:val="00794D3C"/>
    <w:rsid w:val="007959AD"/>
    <w:rsid w:val="007972A4"/>
    <w:rsid w:val="007A11D4"/>
    <w:rsid w:val="007A128A"/>
    <w:rsid w:val="007A1475"/>
    <w:rsid w:val="007A1AD5"/>
    <w:rsid w:val="007A1DBD"/>
    <w:rsid w:val="007A2506"/>
    <w:rsid w:val="007A29CF"/>
    <w:rsid w:val="007A2DA4"/>
    <w:rsid w:val="007A6970"/>
    <w:rsid w:val="007B06EF"/>
    <w:rsid w:val="007B1E0C"/>
    <w:rsid w:val="007B1FB2"/>
    <w:rsid w:val="007B2C9A"/>
    <w:rsid w:val="007B2F57"/>
    <w:rsid w:val="007B302E"/>
    <w:rsid w:val="007B371C"/>
    <w:rsid w:val="007B3778"/>
    <w:rsid w:val="007B37D2"/>
    <w:rsid w:val="007B3FD0"/>
    <w:rsid w:val="007B4143"/>
    <w:rsid w:val="007B4D7D"/>
    <w:rsid w:val="007B5721"/>
    <w:rsid w:val="007B6AF2"/>
    <w:rsid w:val="007B6E1B"/>
    <w:rsid w:val="007B754B"/>
    <w:rsid w:val="007B7FCF"/>
    <w:rsid w:val="007C02C4"/>
    <w:rsid w:val="007C09A9"/>
    <w:rsid w:val="007C0BF9"/>
    <w:rsid w:val="007C0C41"/>
    <w:rsid w:val="007C151D"/>
    <w:rsid w:val="007C1636"/>
    <w:rsid w:val="007C195B"/>
    <w:rsid w:val="007C2F10"/>
    <w:rsid w:val="007C2F2F"/>
    <w:rsid w:val="007C4942"/>
    <w:rsid w:val="007C4A75"/>
    <w:rsid w:val="007C5C70"/>
    <w:rsid w:val="007C5D27"/>
    <w:rsid w:val="007C694B"/>
    <w:rsid w:val="007C730B"/>
    <w:rsid w:val="007C737E"/>
    <w:rsid w:val="007C7F76"/>
    <w:rsid w:val="007D0883"/>
    <w:rsid w:val="007D1074"/>
    <w:rsid w:val="007D1FEB"/>
    <w:rsid w:val="007D269A"/>
    <w:rsid w:val="007D2E99"/>
    <w:rsid w:val="007D36C5"/>
    <w:rsid w:val="007D3D67"/>
    <w:rsid w:val="007D42EF"/>
    <w:rsid w:val="007D590E"/>
    <w:rsid w:val="007D6334"/>
    <w:rsid w:val="007D649E"/>
    <w:rsid w:val="007D68D2"/>
    <w:rsid w:val="007D6BFE"/>
    <w:rsid w:val="007D7197"/>
    <w:rsid w:val="007D71EA"/>
    <w:rsid w:val="007D735B"/>
    <w:rsid w:val="007D7580"/>
    <w:rsid w:val="007D759B"/>
    <w:rsid w:val="007D7623"/>
    <w:rsid w:val="007D7827"/>
    <w:rsid w:val="007D7CCE"/>
    <w:rsid w:val="007D7EEB"/>
    <w:rsid w:val="007E0CB1"/>
    <w:rsid w:val="007E1556"/>
    <w:rsid w:val="007E18F9"/>
    <w:rsid w:val="007E1B94"/>
    <w:rsid w:val="007E29ED"/>
    <w:rsid w:val="007E2C30"/>
    <w:rsid w:val="007E2CD4"/>
    <w:rsid w:val="007E441F"/>
    <w:rsid w:val="007E4DC4"/>
    <w:rsid w:val="007E53FA"/>
    <w:rsid w:val="007E68E3"/>
    <w:rsid w:val="007E6CF0"/>
    <w:rsid w:val="007E748F"/>
    <w:rsid w:val="007F032A"/>
    <w:rsid w:val="007F0897"/>
    <w:rsid w:val="007F0A06"/>
    <w:rsid w:val="007F0ACE"/>
    <w:rsid w:val="007F179D"/>
    <w:rsid w:val="007F2203"/>
    <w:rsid w:val="007F28D5"/>
    <w:rsid w:val="007F372D"/>
    <w:rsid w:val="007F4762"/>
    <w:rsid w:val="007F4EED"/>
    <w:rsid w:val="007F54A4"/>
    <w:rsid w:val="007F57CB"/>
    <w:rsid w:val="007F5E25"/>
    <w:rsid w:val="007F6438"/>
    <w:rsid w:val="007F6632"/>
    <w:rsid w:val="007F7737"/>
    <w:rsid w:val="007F7ADA"/>
    <w:rsid w:val="008003B0"/>
    <w:rsid w:val="00800E8F"/>
    <w:rsid w:val="00801604"/>
    <w:rsid w:val="008029ED"/>
    <w:rsid w:val="008030CC"/>
    <w:rsid w:val="00803382"/>
    <w:rsid w:val="00803596"/>
    <w:rsid w:val="00803D6E"/>
    <w:rsid w:val="00805E4E"/>
    <w:rsid w:val="008060BA"/>
    <w:rsid w:val="00806180"/>
    <w:rsid w:val="00806B38"/>
    <w:rsid w:val="00807172"/>
    <w:rsid w:val="0080721F"/>
    <w:rsid w:val="008101A5"/>
    <w:rsid w:val="008104E8"/>
    <w:rsid w:val="00810713"/>
    <w:rsid w:val="008107B5"/>
    <w:rsid w:val="00810BA1"/>
    <w:rsid w:val="00810FC1"/>
    <w:rsid w:val="008114BB"/>
    <w:rsid w:val="00811510"/>
    <w:rsid w:val="00811CC2"/>
    <w:rsid w:val="008120C2"/>
    <w:rsid w:val="0081255E"/>
    <w:rsid w:val="0081264C"/>
    <w:rsid w:val="00812EEB"/>
    <w:rsid w:val="00813268"/>
    <w:rsid w:val="008132FA"/>
    <w:rsid w:val="00813A58"/>
    <w:rsid w:val="00814285"/>
    <w:rsid w:val="00814812"/>
    <w:rsid w:val="008153A5"/>
    <w:rsid w:val="0081576C"/>
    <w:rsid w:val="00815B40"/>
    <w:rsid w:val="00815C12"/>
    <w:rsid w:val="00815C92"/>
    <w:rsid w:val="00817C41"/>
    <w:rsid w:val="00820393"/>
    <w:rsid w:val="00820E32"/>
    <w:rsid w:val="00821B23"/>
    <w:rsid w:val="00821EF2"/>
    <w:rsid w:val="00823550"/>
    <w:rsid w:val="00823E71"/>
    <w:rsid w:val="0082409D"/>
    <w:rsid w:val="008241C9"/>
    <w:rsid w:val="00824468"/>
    <w:rsid w:val="008244DB"/>
    <w:rsid w:val="00824CEB"/>
    <w:rsid w:val="00825128"/>
    <w:rsid w:val="00826116"/>
    <w:rsid w:val="00826129"/>
    <w:rsid w:val="00826F3E"/>
    <w:rsid w:val="00830119"/>
    <w:rsid w:val="00830336"/>
    <w:rsid w:val="00830DB0"/>
    <w:rsid w:val="00832984"/>
    <w:rsid w:val="008334BA"/>
    <w:rsid w:val="008345B7"/>
    <w:rsid w:val="00834631"/>
    <w:rsid w:val="00835D8B"/>
    <w:rsid w:val="00835FAD"/>
    <w:rsid w:val="00836024"/>
    <w:rsid w:val="00836535"/>
    <w:rsid w:val="00837251"/>
    <w:rsid w:val="00837342"/>
    <w:rsid w:val="0083737E"/>
    <w:rsid w:val="00837E56"/>
    <w:rsid w:val="00840077"/>
    <w:rsid w:val="008402E3"/>
    <w:rsid w:val="008422EA"/>
    <w:rsid w:val="00842AF3"/>
    <w:rsid w:val="00843713"/>
    <w:rsid w:val="00843A90"/>
    <w:rsid w:val="00843F35"/>
    <w:rsid w:val="00844BEA"/>
    <w:rsid w:val="008450AC"/>
    <w:rsid w:val="00845D31"/>
    <w:rsid w:val="008462F5"/>
    <w:rsid w:val="00850B3C"/>
    <w:rsid w:val="00850DF1"/>
    <w:rsid w:val="008525A5"/>
    <w:rsid w:val="008528D5"/>
    <w:rsid w:val="0085444E"/>
    <w:rsid w:val="008545E2"/>
    <w:rsid w:val="008569FD"/>
    <w:rsid w:val="00856EF0"/>
    <w:rsid w:val="0085723C"/>
    <w:rsid w:val="00857B49"/>
    <w:rsid w:val="008613C4"/>
    <w:rsid w:val="00861C81"/>
    <w:rsid w:val="008620FB"/>
    <w:rsid w:val="008623C6"/>
    <w:rsid w:val="00863126"/>
    <w:rsid w:val="00863989"/>
    <w:rsid w:val="00863D6D"/>
    <w:rsid w:val="00863FC1"/>
    <w:rsid w:val="00865299"/>
    <w:rsid w:val="00865F47"/>
    <w:rsid w:val="00866312"/>
    <w:rsid w:val="00866C61"/>
    <w:rsid w:val="00867FC8"/>
    <w:rsid w:val="00870691"/>
    <w:rsid w:val="00870790"/>
    <w:rsid w:val="00871021"/>
    <w:rsid w:val="00871203"/>
    <w:rsid w:val="008714DC"/>
    <w:rsid w:val="0087283C"/>
    <w:rsid w:val="00872868"/>
    <w:rsid w:val="00872C81"/>
    <w:rsid w:val="00872CA4"/>
    <w:rsid w:val="00873099"/>
    <w:rsid w:val="008752B4"/>
    <w:rsid w:val="008752ED"/>
    <w:rsid w:val="00875693"/>
    <w:rsid w:val="00875D47"/>
    <w:rsid w:val="00877B3C"/>
    <w:rsid w:val="00881158"/>
    <w:rsid w:val="0088139A"/>
    <w:rsid w:val="00881837"/>
    <w:rsid w:val="00881A02"/>
    <w:rsid w:val="00881B4C"/>
    <w:rsid w:val="00881D32"/>
    <w:rsid w:val="00882ABC"/>
    <w:rsid w:val="00882E96"/>
    <w:rsid w:val="00882FF1"/>
    <w:rsid w:val="00883A76"/>
    <w:rsid w:val="00883B73"/>
    <w:rsid w:val="00883FA7"/>
    <w:rsid w:val="008840CD"/>
    <w:rsid w:val="00885286"/>
    <w:rsid w:val="00885CE2"/>
    <w:rsid w:val="0088657B"/>
    <w:rsid w:val="008875B7"/>
    <w:rsid w:val="00887678"/>
    <w:rsid w:val="00887945"/>
    <w:rsid w:val="00890029"/>
    <w:rsid w:val="0089204E"/>
    <w:rsid w:val="00892295"/>
    <w:rsid w:val="008925E1"/>
    <w:rsid w:val="00893749"/>
    <w:rsid w:val="00893AC2"/>
    <w:rsid w:val="00893B4C"/>
    <w:rsid w:val="00894143"/>
    <w:rsid w:val="00894393"/>
    <w:rsid w:val="00894D9A"/>
    <w:rsid w:val="00895D44"/>
    <w:rsid w:val="0089644C"/>
    <w:rsid w:val="0089664D"/>
    <w:rsid w:val="008A02B7"/>
    <w:rsid w:val="008A0483"/>
    <w:rsid w:val="008A2A41"/>
    <w:rsid w:val="008A2D4D"/>
    <w:rsid w:val="008A30CD"/>
    <w:rsid w:val="008A3CC0"/>
    <w:rsid w:val="008A50B6"/>
    <w:rsid w:val="008A5727"/>
    <w:rsid w:val="008A6052"/>
    <w:rsid w:val="008A680E"/>
    <w:rsid w:val="008A6D4C"/>
    <w:rsid w:val="008A6F30"/>
    <w:rsid w:val="008A7B16"/>
    <w:rsid w:val="008A7DEE"/>
    <w:rsid w:val="008B0068"/>
    <w:rsid w:val="008B04A7"/>
    <w:rsid w:val="008B0613"/>
    <w:rsid w:val="008B0E1B"/>
    <w:rsid w:val="008B12A7"/>
    <w:rsid w:val="008B1925"/>
    <w:rsid w:val="008B1E54"/>
    <w:rsid w:val="008B2BD5"/>
    <w:rsid w:val="008B2C50"/>
    <w:rsid w:val="008B40A9"/>
    <w:rsid w:val="008B463B"/>
    <w:rsid w:val="008B47AA"/>
    <w:rsid w:val="008B57A9"/>
    <w:rsid w:val="008B5B83"/>
    <w:rsid w:val="008B5F20"/>
    <w:rsid w:val="008B602B"/>
    <w:rsid w:val="008B63F1"/>
    <w:rsid w:val="008B6663"/>
    <w:rsid w:val="008B6AB8"/>
    <w:rsid w:val="008B72B1"/>
    <w:rsid w:val="008B731A"/>
    <w:rsid w:val="008B73C6"/>
    <w:rsid w:val="008C044C"/>
    <w:rsid w:val="008C0465"/>
    <w:rsid w:val="008C0BA7"/>
    <w:rsid w:val="008C11AF"/>
    <w:rsid w:val="008C1335"/>
    <w:rsid w:val="008C1B88"/>
    <w:rsid w:val="008C2646"/>
    <w:rsid w:val="008C28C9"/>
    <w:rsid w:val="008C33ED"/>
    <w:rsid w:val="008C5CE3"/>
    <w:rsid w:val="008C6533"/>
    <w:rsid w:val="008C6E07"/>
    <w:rsid w:val="008C741C"/>
    <w:rsid w:val="008C7A19"/>
    <w:rsid w:val="008D11A8"/>
    <w:rsid w:val="008D16F9"/>
    <w:rsid w:val="008D1C10"/>
    <w:rsid w:val="008D21A9"/>
    <w:rsid w:val="008D2D53"/>
    <w:rsid w:val="008D397C"/>
    <w:rsid w:val="008D3A77"/>
    <w:rsid w:val="008D5404"/>
    <w:rsid w:val="008D6563"/>
    <w:rsid w:val="008D67E4"/>
    <w:rsid w:val="008D6809"/>
    <w:rsid w:val="008D7976"/>
    <w:rsid w:val="008E048D"/>
    <w:rsid w:val="008E0851"/>
    <w:rsid w:val="008E13C4"/>
    <w:rsid w:val="008E2984"/>
    <w:rsid w:val="008E3037"/>
    <w:rsid w:val="008E30B0"/>
    <w:rsid w:val="008E3591"/>
    <w:rsid w:val="008E3920"/>
    <w:rsid w:val="008E3E77"/>
    <w:rsid w:val="008E3EB1"/>
    <w:rsid w:val="008E3F9A"/>
    <w:rsid w:val="008E4B7C"/>
    <w:rsid w:val="008E5BD5"/>
    <w:rsid w:val="008E6198"/>
    <w:rsid w:val="008E6543"/>
    <w:rsid w:val="008E6741"/>
    <w:rsid w:val="008E6996"/>
    <w:rsid w:val="008E6BF1"/>
    <w:rsid w:val="008E7E1B"/>
    <w:rsid w:val="008E7E22"/>
    <w:rsid w:val="008F0564"/>
    <w:rsid w:val="008F0997"/>
    <w:rsid w:val="008F18F9"/>
    <w:rsid w:val="008F1F76"/>
    <w:rsid w:val="008F2213"/>
    <w:rsid w:val="008F222E"/>
    <w:rsid w:val="008F231F"/>
    <w:rsid w:val="008F2B51"/>
    <w:rsid w:val="008F36CB"/>
    <w:rsid w:val="008F4685"/>
    <w:rsid w:val="008F46B0"/>
    <w:rsid w:val="008F49F3"/>
    <w:rsid w:val="008F5075"/>
    <w:rsid w:val="008F5079"/>
    <w:rsid w:val="008F5345"/>
    <w:rsid w:val="008F5456"/>
    <w:rsid w:val="008F550A"/>
    <w:rsid w:val="008F592C"/>
    <w:rsid w:val="008F5CC4"/>
    <w:rsid w:val="008F60D5"/>
    <w:rsid w:val="008F6580"/>
    <w:rsid w:val="008F65E3"/>
    <w:rsid w:val="008F67A2"/>
    <w:rsid w:val="008F795F"/>
    <w:rsid w:val="008F797E"/>
    <w:rsid w:val="0090052B"/>
    <w:rsid w:val="00901066"/>
    <w:rsid w:val="00902C1B"/>
    <w:rsid w:val="00902EE4"/>
    <w:rsid w:val="00903F54"/>
    <w:rsid w:val="00905268"/>
    <w:rsid w:val="00905565"/>
    <w:rsid w:val="009059C3"/>
    <w:rsid w:val="00906AD1"/>
    <w:rsid w:val="00907162"/>
    <w:rsid w:val="0090721A"/>
    <w:rsid w:val="0090722F"/>
    <w:rsid w:val="009075CE"/>
    <w:rsid w:val="009104E4"/>
    <w:rsid w:val="009105B3"/>
    <w:rsid w:val="009107C2"/>
    <w:rsid w:val="009113D0"/>
    <w:rsid w:val="00911612"/>
    <w:rsid w:val="00911EAC"/>
    <w:rsid w:val="00911EE2"/>
    <w:rsid w:val="0091337C"/>
    <w:rsid w:val="009133B7"/>
    <w:rsid w:val="009139CC"/>
    <w:rsid w:val="00914573"/>
    <w:rsid w:val="00915D05"/>
    <w:rsid w:val="009163D4"/>
    <w:rsid w:val="00916916"/>
    <w:rsid w:val="009173EB"/>
    <w:rsid w:val="0091784A"/>
    <w:rsid w:val="00920501"/>
    <w:rsid w:val="00920851"/>
    <w:rsid w:val="00921AE8"/>
    <w:rsid w:val="009221D5"/>
    <w:rsid w:val="0092267C"/>
    <w:rsid w:val="00922A14"/>
    <w:rsid w:val="00922A1F"/>
    <w:rsid w:val="00922B3C"/>
    <w:rsid w:val="0092422B"/>
    <w:rsid w:val="00924889"/>
    <w:rsid w:val="00924B68"/>
    <w:rsid w:val="00924F8B"/>
    <w:rsid w:val="009251B0"/>
    <w:rsid w:val="009258C4"/>
    <w:rsid w:val="0092647D"/>
    <w:rsid w:val="00926575"/>
    <w:rsid w:val="0092657D"/>
    <w:rsid w:val="009270BD"/>
    <w:rsid w:val="00927636"/>
    <w:rsid w:val="00927876"/>
    <w:rsid w:val="009309BF"/>
    <w:rsid w:val="00930A40"/>
    <w:rsid w:val="00930D61"/>
    <w:rsid w:val="00930E91"/>
    <w:rsid w:val="00932E02"/>
    <w:rsid w:val="009332C9"/>
    <w:rsid w:val="009334A0"/>
    <w:rsid w:val="009336FF"/>
    <w:rsid w:val="00933978"/>
    <w:rsid w:val="00934E27"/>
    <w:rsid w:val="00935DB6"/>
    <w:rsid w:val="00935F69"/>
    <w:rsid w:val="009370BF"/>
    <w:rsid w:val="009373BE"/>
    <w:rsid w:val="00937D5E"/>
    <w:rsid w:val="0094001D"/>
    <w:rsid w:val="0094099E"/>
    <w:rsid w:val="009409FA"/>
    <w:rsid w:val="00940E71"/>
    <w:rsid w:val="00941A81"/>
    <w:rsid w:val="00941F61"/>
    <w:rsid w:val="009423A8"/>
    <w:rsid w:val="00942C9A"/>
    <w:rsid w:val="00943908"/>
    <w:rsid w:val="00943923"/>
    <w:rsid w:val="009445E6"/>
    <w:rsid w:val="009468C5"/>
    <w:rsid w:val="0094743B"/>
    <w:rsid w:val="009476D4"/>
    <w:rsid w:val="00951A87"/>
    <w:rsid w:val="0095357B"/>
    <w:rsid w:val="00953723"/>
    <w:rsid w:val="00953830"/>
    <w:rsid w:val="00953B62"/>
    <w:rsid w:val="009547A2"/>
    <w:rsid w:val="00955550"/>
    <w:rsid w:val="009563A5"/>
    <w:rsid w:val="0095642E"/>
    <w:rsid w:val="009569E4"/>
    <w:rsid w:val="009574F8"/>
    <w:rsid w:val="00957AF5"/>
    <w:rsid w:val="00957F4D"/>
    <w:rsid w:val="00960E5E"/>
    <w:rsid w:val="00960EEF"/>
    <w:rsid w:val="00961AEC"/>
    <w:rsid w:val="0096272C"/>
    <w:rsid w:val="009633B8"/>
    <w:rsid w:val="009636B3"/>
    <w:rsid w:val="00963A7E"/>
    <w:rsid w:val="00964284"/>
    <w:rsid w:val="0096455C"/>
    <w:rsid w:val="0096473E"/>
    <w:rsid w:val="00965917"/>
    <w:rsid w:val="00965E26"/>
    <w:rsid w:val="0096604C"/>
    <w:rsid w:val="00967617"/>
    <w:rsid w:val="00967BD7"/>
    <w:rsid w:val="00967C5E"/>
    <w:rsid w:val="009702EE"/>
    <w:rsid w:val="009706E9"/>
    <w:rsid w:val="00970AF2"/>
    <w:rsid w:val="00970B2E"/>
    <w:rsid w:val="00971AA7"/>
    <w:rsid w:val="00971CB5"/>
    <w:rsid w:val="00971CBC"/>
    <w:rsid w:val="00972924"/>
    <w:rsid w:val="00972BD1"/>
    <w:rsid w:val="0097380D"/>
    <w:rsid w:val="00973B30"/>
    <w:rsid w:val="00973D81"/>
    <w:rsid w:val="00974AA1"/>
    <w:rsid w:val="00974C3C"/>
    <w:rsid w:val="00975185"/>
    <w:rsid w:val="00975FA5"/>
    <w:rsid w:val="009767D6"/>
    <w:rsid w:val="0097697D"/>
    <w:rsid w:val="00976A80"/>
    <w:rsid w:val="009803BC"/>
    <w:rsid w:val="009808A2"/>
    <w:rsid w:val="009815AC"/>
    <w:rsid w:val="00981F94"/>
    <w:rsid w:val="00982BB6"/>
    <w:rsid w:val="00982CCD"/>
    <w:rsid w:val="00983023"/>
    <w:rsid w:val="0098319A"/>
    <w:rsid w:val="00983E09"/>
    <w:rsid w:val="00984221"/>
    <w:rsid w:val="00984B24"/>
    <w:rsid w:val="009854B2"/>
    <w:rsid w:val="009866B2"/>
    <w:rsid w:val="00986BAF"/>
    <w:rsid w:val="00987C66"/>
    <w:rsid w:val="00990188"/>
    <w:rsid w:val="009906DA"/>
    <w:rsid w:val="00990B4F"/>
    <w:rsid w:val="00990BCD"/>
    <w:rsid w:val="0099158C"/>
    <w:rsid w:val="009923C7"/>
    <w:rsid w:val="009927F0"/>
    <w:rsid w:val="00992829"/>
    <w:rsid w:val="009929C7"/>
    <w:rsid w:val="00992EDE"/>
    <w:rsid w:val="00993935"/>
    <w:rsid w:val="00993C94"/>
    <w:rsid w:val="00993E17"/>
    <w:rsid w:val="009940E4"/>
    <w:rsid w:val="00995AA4"/>
    <w:rsid w:val="00995BE0"/>
    <w:rsid w:val="009960F2"/>
    <w:rsid w:val="009978CD"/>
    <w:rsid w:val="00997C70"/>
    <w:rsid w:val="009A0242"/>
    <w:rsid w:val="009A09FC"/>
    <w:rsid w:val="009A15E7"/>
    <w:rsid w:val="009A1BBF"/>
    <w:rsid w:val="009A1C27"/>
    <w:rsid w:val="009A217B"/>
    <w:rsid w:val="009A2655"/>
    <w:rsid w:val="009A2D10"/>
    <w:rsid w:val="009A34A9"/>
    <w:rsid w:val="009A356F"/>
    <w:rsid w:val="009A3D93"/>
    <w:rsid w:val="009A46F7"/>
    <w:rsid w:val="009A4794"/>
    <w:rsid w:val="009A4F0C"/>
    <w:rsid w:val="009A569E"/>
    <w:rsid w:val="009A5877"/>
    <w:rsid w:val="009A5D1C"/>
    <w:rsid w:val="009A6DAD"/>
    <w:rsid w:val="009A6F6E"/>
    <w:rsid w:val="009A7F6C"/>
    <w:rsid w:val="009B0AD5"/>
    <w:rsid w:val="009B19DA"/>
    <w:rsid w:val="009B1FA1"/>
    <w:rsid w:val="009B2628"/>
    <w:rsid w:val="009B27C0"/>
    <w:rsid w:val="009B2D1A"/>
    <w:rsid w:val="009B2E7A"/>
    <w:rsid w:val="009B322D"/>
    <w:rsid w:val="009B3C05"/>
    <w:rsid w:val="009B437E"/>
    <w:rsid w:val="009B5FDD"/>
    <w:rsid w:val="009B6B4F"/>
    <w:rsid w:val="009B6BB6"/>
    <w:rsid w:val="009B70C4"/>
    <w:rsid w:val="009B74A4"/>
    <w:rsid w:val="009B751E"/>
    <w:rsid w:val="009C01EA"/>
    <w:rsid w:val="009C0701"/>
    <w:rsid w:val="009C0B85"/>
    <w:rsid w:val="009C1885"/>
    <w:rsid w:val="009C264A"/>
    <w:rsid w:val="009C2B86"/>
    <w:rsid w:val="009C2BE0"/>
    <w:rsid w:val="009C2F7A"/>
    <w:rsid w:val="009C392D"/>
    <w:rsid w:val="009C415B"/>
    <w:rsid w:val="009C420B"/>
    <w:rsid w:val="009C5126"/>
    <w:rsid w:val="009C6680"/>
    <w:rsid w:val="009C70F9"/>
    <w:rsid w:val="009C7259"/>
    <w:rsid w:val="009C76CD"/>
    <w:rsid w:val="009C7D0A"/>
    <w:rsid w:val="009D004D"/>
    <w:rsid w:val="009D009F"/>
    <w:rsid w:val="009D0140"/>
    <w:rsid w:val="009D0EB4"/>
    <w:rsid w:val="009D1497"/>
    <w:rsid w:val="009D1960"/>
    <w:rsid w:val="009D1AC3"/>
    <w:rsid w:val="009D2FD9"/>
    <w:rsid w:val="009D310C"/>
    <w:rsid w:val="009D3224"/>
    <w:rsid w:val="009D3CF4"/>
    <w:rsid w:val="009D3DEC"/>
    <w:rsid w:val="009D4870"/>
    <w:rsid w:val="009D57C1"/>
    <w:rsid w:val="009D62B6"/>
    <w:rsid w:val="009E0186"/>
    <w:rsid w:val="009E09BC"/>
    <w:rsid w:val="009E0F1D"/>
    <w:rsid w:val="009E1177"/>
    <w:rsid w:val="009E1528"/>
    <w:rsid w:val="009E3427"/>
    <w:rsid w:val="009E3904"/>
    <w:rsid w:val="009E401F"/>
    <w:rsid w:val="009E49F5"/>
    <w:rsid w:val="009E4FE1"/>
    <w:rsid w:val="009E57C8"/>
    <w:rsid w:val="009E611D"/>
    <w:rsid w:val="009E6B57"/>
    <w:rsid w:val="009E6E22"/>
    <w:rsid w:val="009E7347"/>
    <w:rsid w:val="009F0BA2"/>
    <w:rsid w:val="009F106F"/>
    <w:rsid w:val="009F1498"/>
    <w:rsid w:val="009F1760"/>
    <w:rsid w:val="009F19BD"/>
    <w:rsid w:val="009F1DA5"/>
    <w:rsid w:val="009F206D"/>
    <w:rsid w:val="009F2529"/>
    <w:rsid w:val="009F3024"/>
    <w:rsid w:val="009F353E"/>
    <w:rsid w:val="009F3B49"/>
    <w:rsid w:val="009F5C1F"/>
    <w:rsid w:val="009F5E1E"/>
    <w:rsid w:val="009F6BE0"/>
    <w:rsid w:val="009F6C89"/>
    <w:rsid w:val="009F6DDC"/>
    <w:rsid w:val="009F715F"/>
    <w:rsid w:val="009F7C2B"/>
    <w:rsid w:val="00A0034B"/>
    <w:rsid w:val="00A00A92"/>
    <w:rsid w:val="00A01214"/>
    <w:rsid w:val="00A01EC9"/>
    <w:rsid w:val="00A01F36"/>
    <w:rsid w:val="00A029D5"/>
    <w:rsid w:val="00A040A2"/>
    <w:rsid w:val="00A044C3"/>
    <w:rsid w:val="00A05018"/>
    <w:rsid w:val="00A0552B"/>
    <w:rsid w:val="00A05766"/>
    <w:rsid w:val="00A05891"/>
    <w:rsid w:val="00A06248"/>
    <w:rsid w:val="00A07791"/>
    <w:rsid w:val="00A0798A"/>
    <w:rsid w:val="00A07B25"/>
    <w:rsid w:val="00A10DCF"/>
    <w:rsid w:val="00A11473"/>
    <w:rsid w:val="00A1155D"/>
    <w:rsid w:val="00A11829"/>
    <w:rsid w:val="00A11AF9"/>
    <w:rsid w:val="00A120A2"/>
    <w:rsid w:val="00A134CD"/>
    <w:rsid w:val="00A13FA1"/>
    <w:rsid w:val="00A149F4"/>
    <w:rsid w:val="00A14BF1"/>
    <w:rsid w:val="00A14C6E"/>
    <w:rsid w:val="00A15391"/>
    <w:rsid w:val="00A156B2"/>
    <w:rsid w:val="00A15C0A"/>
    <w:rsid w:val="00A15EB8"/>
    <w:rsid w:val="00A1620A"/>
    <w:rsid w:val="00A169F3"/>
    <w:rsid w:val="00A17010"/>
    <w:rsid w:val="00A17171"/>
    <w:rsid w:val="00A20823"/>
    <w:rsid w:val="00A20FF1"/>
    <w:rsid w:val="00A2119B"/>
    <w:rsid w:val="00A21C5A"/>
    <w:rsid w:val="00A21DCF"/>
    <w:rsid w:val="00A21F9B"/>
    <w:rsid w:val="00A229DD"/>
    <w:rsid w:val="00A2321C"/>
    <w:rsid w:val="00A23594"/>
    <w:rsid w:val="00A23D83"/>
    <w:rsid w:val="00A23E63"/>
    <w:rsid w:val="00A24326"/>
    <w:rsid w:val="00A25FBE"/>
    <w:rsid w:val="00A2753B"/>
    <w:rsid w:val="00A309D0"/>
    <w:rsid w:val="00A326C2"/>
    <w:rsid w:val="00A32C57"/>
    <w:rsid w:val="00A33826"/>
    <w:rsid w:val="00A33A87"/>
    <w:rsid w:val="00A33F67"/>
    <w:rsid w:val="00A33F68"/>
    <w:rsid w:val="00A34065"/>
    <w:rsid w:val="00A34593"/>
    <w:rsid w:val="00A350C2"/>
    <w:rsid w:val="00A353B9"/>
    <w:rsid w:val="00A36F0E"/>
    <w:rsid w:val="00A37070"/>
    <w:rsid w:val="00A37834"/>
    <w:rsid w:val="00A37A0B"/>
    <w:rsid w:val="00A37A12"/>
    <w:rsid w:val="00A403B3"/>
    <w:rsid w:val="00A40CB2"/>
    <w:rsid w:val="00A41367"/>
    <w:rsid w:val="00A41848"/>
    <w:rsid w:val="00A420EA"/>
    <w:rsid w:val="00A42366"/>
    <w:rsid w:val="00A4240A"/>
    <w:rsid w:val="00A42502"/>
    <w:rsid w:val="00A42585"/>
    <w:rsid w:val="00A4260B"/>
    <w:rsid w:val="00A42758"/>
    <w:rsid w:val="00A44FEF"/>
    <w:rsid w:val="00A451C0"/>
    <w:rsid w:val="00A45A4F"/>
    <w:rsid w:val="00A46501"/>
    <w:rsid w:val="00A46A33"/>
    <w:rsid w:val="00A46C44"/>
    <w:rsid w:val="00A5032E"/>
    <w:rsid w:val="00A5054F"/>
    <w:rsid w:val="00A506FA"/>
    <w:rsid w:val="00A5166E"/>
    <w:rsid w:val="00A518EA"/>
    <w:rsid w:val="00A51C18"/>
    <w:rsid w:val="00A53364"/>
    <w:rsid w:val="00A54541"/>
    <w:rsid w:val="00A572CA"/>
    <w:rsid w:val="00A57AF8"/>
    <w:rsid w:val="00A603C4"/>
    <w:rsid w:val="00A604B6"/>
    <w:rsid w:val="00A606D2"/>
    <w:rsid w:val="00A60903"/>
    <w:rsid w:val="00A615CB"/>
    <w:rsid w:val="00A61642"/>
    <w:rsid w:val="00A6171A"/>
    <w:rsid w:val="00A61CF1"/>
    <w:rsid w:val="00A639E2"/>
    <w:rsid w:val="00A64412"/>
    <w:rsid w:val="00A6488B"/>
    <w:rsid w:val="00A64B42"/>
    <w:rsid w:val="00A64C5C"/>
    <w:rsid w:val="00A64D66"/>
    <w:rsid w:val="00A65E78"/>
    <w:rsid w:val="00A66203"/>
    <w:rsid w:val="00A6679D"/>
    <w:rsid w:val="00A66A0B"/>
    <w:rsid w:val="00A66CAF"/>
    <w:rsid w:val="00A671EC"/>
    <w:rsid w:val="00A67D07"/>
    <w:rsid w:val="00A67E98"/>
    <w:rsid w:val="00A706F6"/>
    <w:rsid w:val="00A716AB"/>
    <w:rsid w:val="00A71839"/>
    <w:rsid w:val="00A73827"/>
    <w:rsid w:val="00A74088"/>
    <w:rsid w:val="00A741E4"/>
    <w:rsid w:val="00A745D5"/>
    <w:rsid w:val="00A75E27"/>
    <w:rsid w:val="00A76456"/>
    <w:rsid w:val="00A7766C"/>
    <w:rsid w:val="00A7770F"/>
    <w:rsid w:val="00A77EC4"/>
    <w:rsid w:val="00A8095E"/>
    <w:rsid w:val="00A80A1A"/>
    <w:rsid w:val="00A80CF4"/>
    <w:rsid w:val="00A819E3"/>
    <w:rsid w:val="00A82C5F"/>
    <w:rsid w:val="00A83477"/>
    <w:rsid w:val="00A83904"/>
    <w:rsid w:val="00A8431D"/>
    <w:rsid w:val="00A84C76"/>
    <w:rsid w:val="00A84E27"/>
    <w:rsid w:val="00A8616D"/>
    <w:rsid w:val="00A87293"/>
    <w:rsid w:val="00A87894"/>
    <w:rsid w:val="00A87941"/>
    <w:rsid w:val="00A879DF"/>
    <w:rsid w:val="00A90440"/>
    <w:rsid w:val="00A91255"/>
    <w:rsid w:val="00A9308B"/>
    <w:rsid w:val="00A933EE"/>
    <w:rsid w:val="00A94588"/>
    <w:rsid w:val="00A947DA"/>
    <w:rsid w:val="00A94F87"/>
    <w:rsid w:val="00A95098"/>
    <w:rsid w:val="00A952A4"/>
    <w:rsid w:val="00A9562D"/>
    <w:rsid w:val="00A95976"/>
    <w:rsid w:val="00A95BB9"/>
    <w:rsid w:val="00A9659B"/>
    <w:rsid w:val="00A96B52"/>
    <w:rsid w:val="00A97012"/>
    <w:rsid w:val="00AA0229"/>
    <w:rsid w:val="00AA0A6E"/>
    <w:rsid w:val="00AA18BA"/>
    <w:rsid w:val="00AA1CE8"/>
    <w:rsid w:val="00AA1EB0"/>
    <w:rsid w:val="00AA3B08"/>
    <w:rsid w:val="00AA43B3"/>
    <w:rsid w:val="00AA454C"/>
    <w:rsid w:val="00AA4A07"/>
    <w:rsid w:val="00AA4C9B"/>
    <w:rsid w:val="00AA5E06"/>
    <w:rsid w:val="00AA5E87"/>
    <w:rsid w:val="00AA5EB4"/>
    <w:rsid w:val="00AA6654"/>
    <w:rsid w:val="00AA67BF"/>
    <w:rsid w:val="00AA6913"/>
    <w:rsid w:val="00AA6C09"/>
    <w:rsid w:val="00AA7333"/>
    <w:rsid w:val="00AA7BD6"/>
    <w:rsid w:val="00AA7CF6"/>
    <w:rsid w:val="00AB0FDD"/>
    <w:rsid w:val="00AB1C79"/>
    <w:rsid w:val="00AB1EDD"/>
    <w:rsid w:val="00AB23E4"/>
    <w:rsid w:val="00AB2991"/>
    <w:rsid w:val="00AB2E5B"/>
    <w:rsid w:val="00AB336D"/>
    <w:rsid w:val="00AB337D"/>
    <w:rsid w:val="00AB3631"/>
    <w:rsid w:val="00AB3A15"/>
    <w:rsid w:val="00AB3BFA"/>
    <w:rsid w:val="00AB3CC8"/>
    <w:rsid w:val="00AB3E0A"/>
    <w:rsid w:val="00AB3E36"/>
    <w:rsid w:val="00AB4228"/>
    <w:rsid w:val="00AB5804"/>
    <w:rsid w:val="00AB6674"/>
    <w:rsid w:val="00AB67B0"/>
    <w:rsid w:val="00AB7231"/>
    <w:rsid w:val="00AC0A45"/>
    <w:rsid w:val="00AC0B3F"/>
    <w:rsid w:val="00AC17DF"/>
    <w:rsid w:val="00AC1A1C"/>
    <w:rsid w:val="00AC2FF0"/>
    <w:rsid w:val="00AC3263"/>
    <w:rsid w:val="00AC352E"/>
    <w:rsid w:val="00AC3C1C"/>
    <w:rsid w:val="00AC3F3C"/>
    <w:rsid w:val="00AC4020"/>
    <w:rsid w:val="00AC41B1"/>
    <w:rsid w:val="00AC4741"/>
    <w:rsid w:val="00AC4DD7"/>
    <w:rsid w:val="00AC543E"/>
    <w:rsid w:val="00AC59F5"/>
    <w:rsid w:val="00AC603D"/>
    <w:rsid w:val="00AC623B"/>
    <w:rsid w:val="00AC69C0"/>
    <w:rsid w:val="00AC6C15"/>
    <w:rsid w:val="00AC7C9D"/>
    <w:rsid w:val="00AD0A6C"/>
    <w:rsid w:val="00AD0FF9"/>
    <w:rsid w:val="00AD1169"/>
    <w:rsid w:val="00AD1A81"/>
    <w:rsid w:val="00AD1BC6"/>
    <w:rsid w:val="00AD24F1"/>
    <w:rsid w:val="00AD280D"/>
    <w:rsid w:val="00AD2994"/>
    <w:rsid w:val="00AD2C8E"/>
    <w:rsid w:val="00AD35B3"/>
    <w:rsid w:val="00AD3D31"/>
    <w:rsid w:val="00AD417A"/>
    <w:rsid w:val="00AD58C8"/>
    <w:rsid w:val="00AD5F7A"/>
    <w:rsid w:val="00AD6A6F"/>
    <w:rsid w:val="00AD6CDE"/>
    <w:rsid w:val="00AD6EC5"/>
    <w:rsid w:val="00AD7489"/>
    <w:rsid w:val="00AD75B8"/>
    <w:rsid w:val="00AD77D1"/>
    <w:rsid w:val="00AD7BDE"/>
    <w:rsid w:val="00AE2408"/>
    <w:rsid w:val="00AE2A27"/>
    <w:rsid w:val="00AE34B0"/>
    <w:rsid w:val="00AE363E"/>
    <w:rsid w:val="00AE3F8C"/>
    <w:rsid w:val="00AE4100"/>
    <w:rsid w:val="00AE510F"/>
    <w:rsid w:val="00AE5219"/>
    <w:rsid w:val="00AE58E3"/>
    <w:rsid w:val="00AE5D72"/>
    <w:rsid w:val="00AE6000"/>
    <w:rsid w:val="00AE6214"/>
    <w:rsid w:val="00AE6AF5"/>
    <w:rsid w:val="00AE7452"/>
    <w:rsid w:val="00AE79D4"/>
    <w:rsid w:val="00AF0414"/>
    <w:rsid w:val="00AF08C4"/>
    <w:rsid w:val="00AF0B78"/>
    <w:rsid w:val="00AF1056"/>
    <w:rsid w:val="00AF1230"/>
    <w:rsid w:val="00AF1644"/>
    <w:rsid w:val="00AF18BD"/>
    <w:rsid w:val="00AF1B00"/>
    <w:rsid w:val="00AF2244"/>
    <w:rsid w:val="00AF2774"/>
    <w:rsid w:val="00AF3556"/>
    <w:rsid w:val="00AF3C2E"/>
    <w:rsid w:val="00AF4C8E"/>
    <w:rsid w:val="00AF4EA7"/>
    <w:rsid w:val="00AF4F68"/>
    <w:rsid w:val="00AF5C3B"/>
    <w:rsid w:val="00AF6F64"/>
    <w:rsid w:val="00AF777F"/>
    <w:rsid w:val="00B0043F"/>
    <w:rsid w:val="00B0094B"/>
    <w:rsid w:val="00B00E32"/>
    <w:rsid w:val="00B01417"/>
    <w:rsid w:val="00B01438"/>
    <w:rsid w:val="00B028FF"/>
    <w:rsid w:val="00B0292D"/>
    <w:rsid w:val="00B03140"/>
    <w:rsid w:val="00B03806"/>
    <w:rsid w:val="00B04A57"/>
    <w:rsid w:val="00B04BB2"/>
    <w:rsid w:val="00B056D0"/>
    <w:rsid w:val="00B05AAE"/>
    <w:rsid w:val="00B05B55"/>
    <w:rsid w:val="00B05BF4"/>
    <w:rsid w:val="00B060D1"/>
    <w:rsid w:val="00B06C23"/>
    <w:rsid w:val="00B06E90"/>
    <w:rsid w:val="00B07015"/>
    <w:rsid w:val="00B1070B"/>
    <w:rsid w:val="00B1134D"/>
    <w:rsid w:val="00B11FF3"/>
    <w:rsid w:val="00B12F69"/>
    <w:rsid w:val="00B141A7"/>
    <w:rsid w:val="00B143BC"/>
    <w:rsid w:val="00B152EB"/>
    <w:rsid w:val="00B15C6C"/>
    <w:rsid w:val="00B1615D"/>
    <w:rsid w:val="00B17170"/>
    <w:rsid w:val="00B175DF"/>
    <w:rsid w:val="00B178F2"/>
    <w:rsid w:val="00B17F15"/>
    <w:rsid w:val="00B2174C"/>
    <w:rsid w:val="00B22158"/>
    <w:rsid w:val="00B22B89"/>
    <w:rsid w:val="00B23A30"/>
    <w:rsid w:val="00B23C28"/>
    <w:rsid w:val="00B23CCA"/>
    <w:rsid w:val="00B244A6"/>
    <w:rsid w:val="00B24C69"/>
    <w:rsid w:val="00B2535A"/>
    <w:rsid w:val="00B25938"/>
    <w:rsid w:val="00B25EDF"/>
    <w:rsid w:val="00B26359"/>
    <w:rsid w:val="00B26863"/>
    <w:rsid w:val="00B27F46"/>
    <w:rsid w:val="00B30208"/>
    <w:rsid w:val="00B32C68"/>
    <w:rsid w:val="00B341F6"/>
    <w:rsid w:val="00B34458"/>
    <w:rsid w:val="00B3473A"/>
    <w:rsid w:val="00B35794"/>
    <w:rsid w:val="00B35890"/>
    <w:rsid w:val="00B360E9"/>
    <w:rsid w:val="00B36238"/>
    <w:rsid w:val="00B36C9D"/>
    <w:rsid w:val="00B4075A"/>
    <w:rsid w:val="00B40D5E"/>
    <w:rsid w:val="00B40FAD"/>
    <w:rsid w:val="00B411C6"/>
    <w:rsid w:val="00B41C31"/>
    <w:rsid w:val="00B41E8D"/>
    <w:rsid w:val="00B43DA0"/>
    <w:rsid w:val="00B4442E"/>
    <w:rsid w:val="00B44773"/>
    <w:rsid w:val="00B44D97"/>
    <w:rsid w:val="00B45286"/>
    <w:rsid w:val="00B45972"/>
    <w:rsid w:val="00B47189"/>
    <w:rsid w:val="00B47283"/>
    <w:rsid w:val="00B4764C"/>
    <w:rsid w:val="00B4772B"/>
    <w:rsid w:val="00B47AD4"/>
    <w:rsid w:val="00B47C74"/>
    <w:rsid w:val="00B5039A"/>
    <w:rsid w:val="00B50F81"/>
    <w:rsid w:val="00B5139A"/>
    <w:rsid w:val="00B515A8"/>
    <w:rsid w:val="00B51869"/>
    <w:rsid w:val="00B51D13"/>
    <w:rsid w:val="00B51E73"/>
    <w:rsid w:val="00B53283"/>
    <w:rsid w:val="00B54422"/>
    <w:rsid w:val="00B54A36"/>
    <w:rsid w:val="00B54EC1"/>
    <w:rsid w:val="00B54F01"/>
    <w:rsid w:val="00B5524E"/>
    <w:rsid w:val="00B55392"/>
    <w:rsid w:val="00B56179"/>
    <w:rsid w:val="00B564B7"/>
    <w:rsid w:val="00B567D7"/>
    <w:rsid w:val="00B56A27"/>
    <w:rsid w:val="00B6055C"/>
    <w:rsid w:val="00B605CA"/>
    <w:rsid w:val="00B60986"/>
    <w:rsid w:val="00B60AFB"/>
    <w:rsid w:val="00B60C05"/>
    <w:rsid w:val="00B60C84"/>
    <w:rsid w:val="00B61EA6"/>
    <w:rsid w:val="00B62FDC"/>
    <w:rsid w:val="00B630EC"/>
    <w:rsid w:val="00B632EE"/>
    <w:rsid w:val="00B6354F"/>
    <w:rsid w:val="00B64886"/>
    <w:rsid w:val="00B651DF"/>
    <w:rsid w:val="00B651F3"/>
    <w:rsid w:val="00B654FD"/>
    <w:rsid w:val="00B65505"/>
    <w:rsid w:val="00B65A62"/>
    <w:rsid w:val="00B669FF"/>
    <w:rsid w:val="00B66AFC"/>
    <w:rsid w:val="00B66F34"/>
    <w:rsid w:val="00B67A9F"/>
    <w:rsid w:val="00B67E71"/>
    <w:rsid w:val="00B7041B"/>
    <w:rsid w:val="00B70A30"/>
    <w:rsid w:val="00B70F69"/>
    <w:rsid w:val="00B7107E"/>
    <w:rsid w:val="00B71509"/>
    <w:rsid w:val="00B71E37"/>
    <w:rsid w:val="00B71EE4"/>
    <w:rsid w:val="00B723BA"/>
    <w:rsid w:val="00B7316E"/>
    <w:rsid w:val="00B7348E"/>
    <w:rsid w:val="00B734B6"/>
    <w:rsid w:val="00B73BDD"/>
    <w:rsid w:val="00B73D43"/>
    <w:rsid w:val="00B73EB0"/>
    <w:rsid w:val="00B741DA"/>
    <w:rsid w:val="00B74AAB"/>
    <w:rsid w:val="00B7533A"/>
    <w:rsid w:val="00B7540F"/>
    <w:rsid w:val="00B75B23"/>
    <w:rsid w:val="00B804FD"/>
    <w:rsid w:val="00B80510"/>
    <w:rsid w:val="00B817E1"/>
    <w:rsid w:val="00B81D73"/>
    <w:rsid w:val="00B82422"/>
    <w:rsid w:val="00B82D71"/>
    <w:rsid w:val="00B83C11"/>
    <w:rsid w:val="00B83C94"/>
    <w:rsid w:val="00B84A8B"/>
    <w:rsid w:val="00B85030"/>
    <w:rsid w:val="00B8767B"/>
    <w:rsid w:val="00B878CD"/>
    <w:rsid w:val="00B902E2"/>
    <w:rsid w:val="00B9039B"/>
    <w:rsid w:val="00B906D1"/>
    <w:rsid w:val="00B90BC4"/>
    <w:rsid w:val="00B91B74"/>
    <w:rsid w:val="00B93B59"/>
    <w:rsid w:val="00B9412C"/>
    <w:rsid w:val="00B9417A"/>
    <w:rsid w:val="00B9440D"/>
    <w:rsid w:val="00B9472A"/>
    <w:rsid w:val="00B94AA7"/>
    <w:rsid w:val="00B956B1"/>
    <w:rsid w:val="00B96252"/>
    <w:rsid w:val="00B96438"/>
    <w:rsid w:val="00B96A91"/>
    <w:rsid w:val="00B97B6E"/>
    <w:rsid w:val="00BA0DBE"/>
    <w:rsid w:val="00BA0DCE"/>
    <w:rsid w:val="00BA145A"/>
    <w:rsid w:val="00BA1E9C"/>
    <w:rsid w:val="00BA1EB0"/>
    <w:rsid w:val="00BA37DB"/>
    <w:rsid w:val="00BA4469"/>
    <w:rsid w:val="00BA4771"/>
    <w:rsid w:val="00BA4BAE"/>
    <w:rsid w:val="00BA51C2"/>
    <w:rsid w:val="00BA5513"/>
    <w:rsid w:val="00BA6C80"/>
    <w:rsid w:val="00BA7893"/>
    <w:rsid w:val="00BA7F8E"/>
    <w:rsid w:val="00BB028D"/>
    <w:rsid w:val="00BB02C5"/>
    <w:rsid w:val="00BB0C41"/>
    <w:rsid w:val="00BB129F"/>
    <w:rsid w:val="00BB25DD"/>
    <w:rsid w:val="00BB2ADD"/>
    <w:rsid w:val="00BB2C63"/>
    <w:rsid w:val="00BB44D7"/>
    <w:rsid w:val="00BB45AB"/>
    <w:rsid w:val="00BB6BD9"/>
    <w:rsid w:val="00BC20EE"/>
    <w:rsid w:val="00BC3B01"/>
    <w:rsid w:val="00BC3F09"/>
    <w:rsid w:val="00BC40B6"/>
    <w:rsid w:val="00BC445E"/>
    <w:rsid w:val="00BC470B"/>
    <w:rsid w:val="00BC4989"/>
    <w:rsid w:val="00BC4FE5"/>
    <w:rsid w:val="00BC517C"/>
    <w:rsid w:val="00BC545E"/>
    <w:rsid w:val="00BC547F"/>
    <w:rsid w:val="00BC5C1E"/>
    <w:rsid w:val="00BC60EB"/>
    <w:rsid w:val="00BC6443"/>
    <w:rsid w:val="00BC716C"/>
    <w:rsid w:val="00BC72D0"/>
    <w:rsid w:val="00BC772B"/>
    <w:rsid w:val="00BC7DBA"/>
    <w:rsid w:val="00BD0627"/>
    <w:rsid w:val="00BD07DC"/>
    <w:rsid w:val="00BD0DB7"/>
    <w:rsid w:val="00BD0F84"/>
    <w:rsid w:val="00BD1108"/>
    <w:rsid w:val="00BD163D"/>
    <w:rsid w:val="00BD26AF"/>
    <w:rsid w:val="00BD2FC3"/>
    <w:rsid w:val="00BD326A"/>
    <w:rsid w:val="00BD32A8"/>
    <w:rsid w:val="00BD38E8"/>
    <w:rsid w:val="00BD3D51"/>
    <w:rsid w:val="00BD3F92"/>
    <w:rsid w:val="00BD4252"/>
    <w:rsid w:val="00BD4943"/>
    <w:rsid w:val="00BD5119"/>
    <w:rsid w:val="00BD6270"/>
    <w:rsid w:val="00BD72D4"/>
    <w:rsid w:val="00BE09C5"/>
    <w:rsid w:val="00BE0AE1"/>
    <w:rsid w:val="00BE0C19"/>
    <w:rsid w:val="00BE1F52"/>
    <w:rsid w:val="00BE2B66"/>
    <w:rsid w:val="00BE3E71"/>
    <w:rsid w:val="00BE408E"/>
    <w:rsid w:val="00BE4AAA"/>
    <w:rsid w:val="00BE6870"/>
    <w:rsid w:val="00BE68BE"/>
    <w:rsid w:val="00BE702F"/>
    <w:rsid w:val="00BE7A59"/>
    <w:rsid w:val="00BE7B18"/>
    <w:rsid w:val="00BE7D28"/>
    <w:rsid w:val="00BF13C3"/>
    <w:rsid w:val="00BF1825"/>
    <w:rsid w:val="00BF1DDA"/>
    <w:rsid w:val="00BF2F4E"/>
    <w:rsid w:val="00BF41B7"/>
    <w:rsid w:val="00BF5788"/>
    <w:rsid w:val="00BF6754"/>
    <w:rsid w:val="00BF7137"/>
    <w:rsid w:val="00BF76F5"/>
    <w:rsid w:val="00BF7731"/>
    <w:rsid w:val="00C006D6"/>
    <w:rsid w:val="00C009C1"/>
    <w:rsid w:val="00C009F6"/>
    <w:rsid w:val="00C0196C"/>
    <w:rsid w:val="00C033D0"/>
    <w:rsid w:val="00C03A74"/>
    <w:rsid w:val="00C04C77"/>
    <w:rsid w:val="00C060B3"/>
    <w:rsid w:val="00C06289"/>
    <w:rsid w:val="00C069F7"/>
    <w:rsid w:val="00C07173"/>
    <w:rsid w:val="00C1017D"/>
    <w:rsid w:val="00C10888"/>
    <w:rsid w:val="00C10B55"/>
    <w:rsid w:val="00C10E88"/>
    <w:rsid w:val="00C11E1A"/>
    <w:rsid w:val="00C124D2"/>
    <w:rsid w:val="00C12EEE"/>
    <w:rsid w:val="00C1304F"/>
    <w:rsid w:val="00C132C4"/>
    <w:rsid w:val="00C14483"/>
    <w:rsid w:val="00C14587"/>
    <w:rsid w:val="00C14C4E"/>
    <w:rsid w:val="00C14F0E"/>
    <w:rsid w:val="00C16F69"/>
    <w:rsid w:val="00C16FFF"/>
    <w:rsid w:val="00C177BC"/>
    <w:rsid w:val="00C2071B"/>
    <w:rsid w:val="00C208EB"/>
    <w:rsid w:val="00C208FE"/>
    <w:rsid w:val="00C20EAF"/>
    <w:rsid w:val="00C2119E"/>
    <w:rsid w:val="00C21415"/>
    <w:rsid w:val="00C21685"/>
    <w:rsid w:val="00C22526"/>
    <w:rsid w:val="00C22DA8"/>
    <w:rsid w:val="00C2325F"/>
    <w:rsid w:val="00C23F8A"/>
    <w:rsid w:val="00C242EA"/>
    <w:rsid w:val="00C2437E"/>
    <w:rsid w:val="00C24FE7"/>
    <w:rsid w:val="00C25FB5"/>
    <w:rsid w:val="00C260F1"/>
    <w:rsid w:val="00C2679E"/>
    <w:rsid w:val="00C26FE0"/>
    <w:rsid w:val="00C27B60"/>
    <w:rsid w:val="00C300BA"/>
    <w:rsid w:val="00C30107"/>
    <w:rsid w:val="00C30B62"/>
    <w:rsid w:val="00C30C08"/>
    <w:rsid w:val="00C33834"/>
    <w:rsid w:val="00C33D83"/>
    <w:rsid w:val="00C34625"/>
    <w:rsid w:val="00C349C8"/>
    <w:rsid w:val="00C351FD"/>
    <w:rsid w:val="00C3675E"/>
    <w:rsid w:val="00C36B7B"/>
    <w:rsid w:val="00C3744F"/>
    <w:rsid w:val="00C37D75"/>
    <w:rsid w:val="00C37DDF"/>
    <w:rsid w:val="00C37E16"/>
    <w:rsid w:val="00C400C2"/>
    <w:rsid w:val="00C4099C"/>
    <w:rsid w:val="00C4164B"/>
    <w:rsid w:val="00C419C9"/>
    <w:rsid w:val="00C41AB8"/>
    <w:rsid w:val="00C4425A"/>
    <w:rsid w:val="00C44C42"/>
    <w:rsid w:val="00C44D35"/>
    <w:rsid w:val="00C45248"/>
    <w:rsid w:val="00C45C7F"/>
    <w:rsid w:val="00C45F07"/>
    <w:rsid w:val="00C46F78"/>
    <w:rsid w:val="00C47883"/>
    <w:rsid w:val="00C47BA0"/>
    <w:rsid w:val="00C47FC1"/>
    <w:rsid w:val="00C50795"/>
    <w:rsid w:val="00C51812"/>
    <w:rsid w:val="00C51FA8"/>
    <w:rsid w:val="00C521E6"/>
    <w:rsid w:val="00C52894"/>
    <w:rsid w:val="00C52EEB"/>
    <w:rsid w:val="00C542ED"/>
    <w:rsid w:val="00C55F60"/>
    <w:rsid w:val="00C564B2"/>
    <w:rsid w:val="00C56624"/>
    <w:rsid w:val="00C56AEA"/>
    <w:rsid w:val="00C56D76"/>
    <w:rsid w:val="00C57153"/>
    <w:rsid w:val="00C57DA5"/>
    <w:rsid w:val="00C6026E"/>
    <w:rsid w:val="00C60A48"/>
    <w:rsid w:val="00C613EA"/>
    <w:rsid w:val="00C613EB"/>
    <w:rsid w:val="00C61511"/>
    <w:rsid w:val="00C615E6"/>
    <w:rsid w:val="00C61C2D"/>
    <w:rsid w:val="00C61F2E"/>
    <w:rsid w:val="00C62283"/>
    <w:rsid w:val="00C630C3"/>
    <w:rsid w:val="00C6315F"/>
    <w:rsid w:val="00C643D1"/>
    <w:rsid w:val="00C6457C"/>
    <w:rsid w:val="00C645A4"/>
    <w:rsid w:val="00C651D6"/>
    <w:rsid w:val="00C65DF7"/>
    <w:rsid w:val="00C6605B"/>
    <w:rsid w:val="00C676D8"/>
    <w:rsid w:val="00C70557"/>
    <w:rsid w:val="00C71A04"/>
    <w:rsid w:val="00C72D93"/>
    <w:rsid w:val="00C73285"/>
    <w:rsid w:val="00C73305"/>
    <w:rsid w:val="00C73513"/>
    <w:rsid w:val="00C7366F"/>
    <w:rsid w:val="00C73BC6"/>
    <w:rsid w:val="00C74913"/>
    <w:rsid w:val="00C74FE8"/>
    <w:rsid w:val="00C75C92"/>
    <w:rsid w:val="00C75CE0"/>
    <w:rsid w:val="00C75F46"/>
    <w:rsid w:val="00C761C2"/>
    <w:rsid w:val="00C76D05"/>
    <w:rsid w:val="00C76E0E"/>
    <w:rsid w:val="00C77E0C"/>
    <w:rsid w:val="00C77F28"/>
    <w:rsid w:val="00C80026"/>
    <w:rsid w:val="00C80D10"/>
    <w:rsid w:val="00C80D49"/>
    <w:rsid w:val="00C81291"/>
    <w:rsid w:val="00C8173E"/>
    <w:rsid w:val="00C81CDB"/>
    <w:rsid w:val="00C821E8"/>
    <w:rsid w:val="00C827EE"/>
    <w:rsid w:val="00C83634"/>
    <w:rsid w:val="00C836B5"/>
    <w:rsid w:val="00C84D4D"/>
    <w:rsid w:val="00C8643D"/>
    <w:rsid w:val="00C86463"/>
    <w:rsid w:val="00C86F4C"/>
    <w:rsid w:val="00C8709B"/>
    <w:rsid w:val="00C87474"/>
    <w:rsid w:val="00C8754A"/>
    <w:rsid w:val="00C875AE"/>
    <w:rsid w:val="00C90402"/>
    <w:rsid w:val="00C904B4"/>
    <w:rsid w:val="00C9093E"/>
    <w:rsid w:val="00C91205"/>
    <w:rsid w:val="00C91472"/>
    <w:rsid w:val="00C934A1"/>
    <w:rsid w:val="00C940CC"/>
    <w:rsid w:val="00C94E23"/>
    <w:rsid w:val="00C95CCB"/>
    <w:rsid w:val="00C96428"/>
    <w:rsid w:val="00C96BDD"/>
    <w:rsid w:val="00C97974"/>
    <w:rsid w:val="00C97979"/>
    <w:rsid w:val="00C97BC1"/>
    <w:rsid w:val="00CA0DE9"/>
    <w:rsid w:val="00CA194C"/>
    <w:rsid w:val="00CA2645"/>
    <w:rsid w:val="00CA32B6"/>
    <w:rsid w:val="00CA37EB"/>
    <w:rsid w:val="00CA440F"/>
    <w:rsid w:val="00CA5169"/>
    <w:rsid w:val="00CA52F7"/>
    <w:rsid w:val="00CA634A"/>
    <w:rsid w:val="00CA6A68"/>
    <w:rsid w:val="00CA7032"/>
    <w:rsid w:val="00CA77BD"/>
    <w:rsid w:val="00CA7847"/>
    <w:rsid w:val="00CA79E4"/>
    <w:rsid w:val="00CB0051"/>
    <w:rsid w:val="00CB006E"/>
    <w:rsid w:val="00CB1A1D"/>
    <w:rsid w:val="00CB1A26"/>
    <w:rsid w:val="00CB242C"/>
    <w:rsid w:val="00CB27BD"/>
    <w:rsid w:val="00CB2963"/>
    <w:rsid w:val="00CB4540"/>
    <w:rsid w:val="00CB4734"/>
    <w:rsid w:val="00CB4BFB"/>
    <w:rsid w:val="00CB4DC8"/>
    <w:rsid w:val="00CB4EF4"/>
    <w:rsid w:val="00CB5625"/>
    <w:rsid w:val="00CB666D"/>
    <w:rsid w:val="00CB6868"/>
    <w:rsid w:val="00CB6BCA"/>
    <w:rsid w:val="00CC0821"/>
    <w:rsid w:val="00CC0E65"/>
    <w:rsid w:val="00CC3340"/>
    <w:rsid w:val="00CC3547"/>
    <w:rsid w:val="00CC393F"/>
    <w:rsid w:val="00CC3FCA"/>
    <w:rsid w:val="00CC42C3"/>
    <w:rsid w:val="00CC50EE"/>
    <w:rsid w:val="00CC76BF"/>
    <w:rsid w:val="00CC79A2"/>
    <w:rsid w:val="00CD0FC3"/>
    <w:rsid w:val="00CD1403"/>
    <w:rsid w:val="00CD2F0E"/>
    <w:rsid w:val="00CD4D00"/>
    <w:rsid w:val="00CD5343"/>
    <w:rsid w:val="00CD5A0E"/>
    <w:rsid w:val="00CD7267"/>
    <w:rsid w:val="00CD7D13"/>
    <w:rsid w:val="00CE1069"/>
    <w:rsid w:val="00CE1F54"/>
    <w:rsid w:val="00CE22BF"/>
    <w:rsid w:val="00CE25CA"/>
    <w:rsid w:val="00CE28A6"/>
    <w:rsid w:val="00CE292F"/>
    <w:rsid w:val="00CE2A94"/>
    <w:rsid w:val="00CE3425"/>
    <w:rsid w:val="00CE5133"/>
    <w:rsid w:val="00CE5B41"/>
    <w:rsid w:val="00CE6181"/>
    <w:rsid w:val="00CE7026"/>
    <w:rsid w:val="00CE71A3"/>
    <w:rsid w:val="00CE7709"/>
    <w:rsid w:val="00CE7DFB"/>
    <w:rsid w:val="00CE7F82"/>
    <w:rsid w:val="00CF0559"/>
    <w:rsid w:val="00CF09CC"/>
    <w:rsid w:val="00CF1289"/>
    <w:rsid w:val="00CF12A3"/>
    <w:rsid w:val="00CF146C"/>
    <w:rsid w:val="00CF1EAA"/>
    <w:rsid w:val="00CF28D3"/>
    <w:rsid w:val="00CF2CEB"/>
    <w:rsid w:val="00CF2D11"/>
    <w:rsid w:val="00CF3BF6"/>
    <w:rsid w:val="00CF3D36"/>
    <w:rsid w:val="00CF3F15"/>
    <w:rsid w:val="00CF478A"/>
    <w:rsid w:val="00CF490D"/>
    <w:rsid w:val="00CF541E"/>
    <w:rsid w:val="00CF55C8"/>
    <w:rsid w:val="00CF5C20"/>
    <w:rsid w:val="00CF6325"/>
    <w:rsid w:val="00CF6854"/>
    <w:rsid w:val="00CF762D"/>
    <w:rsid w:val="00CF7758"/>
    <w:rsid w:val="00CF7A59"/>
    <w:rsid w:val="00CF7EC8"/>
    <w:rsid w:val="00D01B5C"/>
    <w:rsid w:val="00D01CAA"/>
    <w:rsid w:val="00D02632"/>
    <w:rsid w:val="00D0285A"/>
    <w:rsid w:val="00D02CA1"/>
    <w:rsid w:val="00D04242"/>
    <w:rsid w:val="00D064E9"/>
    <w:rsid w:val="00D06570"/>
    <w:rsid w:val="00D06603"/>
    <w:rsid w:val="00D071A5"/>
    <w:rsid w:val="00D07393"/>
    <w:rsid w:val="00D0750C"/>
    <w:rsid w:val="00D07D36"/>
    <w:rsid w:val="00D110AE"/>
    <w:rsid w:val="00D111F4"/>
    <w:rsid w:val="00D11954"/>
    <w:rsid w:val="00D12185"/>
    <w:rsid w:val="00D1240B"/>
    <w:rsid w:val="00D125D2"/>
    <w:rsid w:val="00D12ABE"/>
    <w:rsid w:val="00D12D57"/>
    <w:rsid w:val="00D13846"/>
    <w:rsid w:val="00D138FA"/>
    <w:rsid w:val="00D13C63"/>
    <w:rsid w:val="00D13F52"/>
    <w:rsid w:val="00D13FA9"/>
    <w:rsid w:val="00D14062"/>
    <w:rsid w:val="00D1462D"/>
    <w:rsid w:val="00D14BBA"/>
    <w:rsid w:val="00D1649B"/>
    <w:rsid w:val="00D164B1"/>
    <w:rsid w:val="00D167D5"/>
    <w:rsid w:val="00D20565"/>
    <w:rsid w:val="00D20A62"/>
    <w:rsid w:val="00D214A1"/>
    <w:rsid w:val="00D217CC"/>
    <w:rsid w:val="00D22107"/>
    <w:rsid w:val="00D22A8A"/>
    <w:rsid w:val="00D22B14"/>
    <w:rsid w:val="00D230BA"/>
    <w:rsid w:val="00D23249"/>
    <w:rsid w:val="00D246C1"/>
    <w:rsid w:val="00D24994"/>
    <w:rsid w:val="00D25B2A"/>
    <w:rsid w:val="00D25BA1"/>
    <w:rsid w:val="00D260BC"/>
    <w:rsid w:val="00D26699"/>
    <w:rsid w:val="00D267E8"/>
    <w:rsid w:val="00D26A69"/>
    <w:rsid w:val="00D27A3E"/>
    <w:rsid w:val="00D315AA"/>
    <w:rsid w:val="00D31869"/>
    <w:rsid w:val="00D31A48"/>
    <w:rsid w:val="00D31CBB"/>
    <w:rsid w:val="00D31FB4"/>
    <w:rsid w:val="00D32372"/>
    <w:rsid w:val="00D32A27"/>
    <w:rsid w:val="00D32D6E"/>
    <w:rsid w:val="00D33109"/>
    <w:rsid w:val="00D338F9"/>
    <w:rsid w:val="00D33A38"/>
    <w:rsid w:val="00D34E8A"/>
    <w:rsid w:val="00D360C0"/>
    <w:rsid w:val="00D360FA"/>
    <w:rsid w:val="00D37094"/>
    <w:rsid w:val="00D37C70"/>
    <w:rsid w:val="00D37DB4"/>
    <w:rsid w:val="00D40478"/>
    <w:rsid w:val="00D42368"/>
    <w:rsid w:val="00D429CE"/>
    <w:rsid w:val="00D43627"/>
    <w:rsid w:val="00D43B72"/>
    <w:rsid w:val="00D43EB7"/>
    <w:rsid w:val="00D440F1"/>
    <w:rsid w:val="00D440F4"/>
    <w:rsid w:val="00D4418A"/>
    <w:rsid w:val="00D45F3A"/>
    <w:rsid w:val="00D46323"/>
    <w:rsid w:val="00D46492"/>
    <w:rsid w:val="00D47231"/>
    <w:rsid w:val="00D50262"/>
    <w:rsid w:val="00D5093A"/>
    <w:rsid w:val="00D50E62"/>
    <w:rsid w:val="00D51DB2"/>
    <w:rsid w:val="00D51F37"/>
    <w:rsid w:val="00D52CD0"/>
    <w:rsid w:val="00D52F53"/>
    <w:rsid w:val="00D53F57"/>
    <w:rsid w:val="00D5457E"/>
    <w:rsid w:val="00D547B5"/>
    <w:rsid w:val="00D54970"/>
    <w:rsid w:val="00D558B9"/>
    <w:rsid w:val="00D55BEB"/>
    <w:rsid w:val="00D55D23"/>
    <w:rsid w:val="00D5656A"/>
    <w:rsid w:val="00D5656C"/>
    <w:rsid w:val="00D57A21"/>
    <w:rsid w:val="00D61E30"/>
    <w:rsid w:val="00D61E58"/>
    <w:rsid w:val="00D61E78"/>
    <w:rsid w:val="00D62D29"/>
    <w:rsid w:val="00D652F5"/>
    <w:rsid w:val="00D6564E"/>
    <w:rsid w:val="00D6610B"/>
    <w:rsid w:val="00D66A20"/>
    <w:rsid w:val="00D674C6"/>
    <w:rsid w:val="00D674CA"/>
    <w:rsid w:val="00D67585"/>
    <w:rsid w:val="00D67716"/>
    <w:rsid w:val="00D67C1D"/>
    <w:rsid w:val="00D70450"/>
    <w:rsid w:val="00D71265"/>
    <w:rsid w:val="00D71631"/>
    <w:rsid w:val="00D72004"/>
    <w:rsid w:val="00D72087"/>
    <w:rsid w:val="00D72449"/>
    <w:rsid w:val="00D72A9A"/>
    <w:rsid w:val="00D72FD8"/>
    <w:rsid w:val="00D73925"/>
    <w:rsid w:val="00D73C30"/>
    <w:rsid w:val="00D73C44"/>
    <w:rsid w:val="00D74191"/>
    <w:rsid w:val="00D7436C"/>
    <w:rsid w:val="00D751E2"/>
    <w:rsid w:val="00D75340"/>
    <w:rsid w:val="00D75D68"/>
    <w:rsid w:val="00D75DDE"/>
    <w:rsid w:val="00D76038"/>
    <w:rsid w:val="00D76167"/>
    <w:rsid w:val="00D7624D"/>
    <w:rsid w:val="00D766C8"/>
    <w:rsid w:val="00D76E5D"/>
    <w:rsid w:val="00D7713D"/>
    <w:rsid w:val="00D77B41"/>
    <w:rsid w:val="00D77DC4"/>
    <w:rsid w:val="00D803C7"/>
    <w:rsid w:val="00D808F3"/>
    <w:rsid w:val="00D81ACC"/>
    <w:rsid w:val="00D828CD"/>
    <w:rsid w:val="00D82909"/>
    <w:rsid w:val="00D83610"/>
    <w:rsid w:val="00D83AB8"/>
    <w:rsid w:val="00D849D3"/>
    <w:rsid w:val="00D84DA0"/>
    <w:rsid w:val="00D86345"/>
    <w:rsid w:val="00D87704"/>
    <w:rsid w:val="00D87E5F"/>
    <w:rsid w:val="00D90866"/>
    <w:rsid w:val="00D914BA"/>
    <w:rsid w:val="00D918F5"/>
    <w:rsid w:val="00D92290"/>
    <w:rsid w:val="00D925E4"/>
    <w:rsid w:val="00D92AB7"/>
    <w:rsid w:val="00D92C8F"/>
    <w:rsid w:val="00D92CBC"/>
    <w:rsid w:val="00D93ADF"/>
    <w:rsid w:val="00D93B5B"/>
    <w:rsid w:val="00D93E62"/>
    <w:rsid w:val="00D95202"/>
    <w:rsid w:val="00D95320"/>
    <w:rsid w:val="00D9533C"/>
    <w:rsid w:val="00D95373"/>
    <w:rsid w:val="00D95639"/>
    <w:rsid w:val="00D97458"/>
    <w:rsid w:val="00D97769"/>
    <w:rsid w:val="00D97A6E"/>
    <w:rsid w:val="00D97C2A"/>
    <w:rsid w:val="00D97ECA"/>
    <w:rsid w:val="00DA104A"/>
    <w:rsid w:val="00DA2190"/>
    <w:rsid w:val="00DA2B94"/>
    <w:rsid w:val="00DA2E27"/>
    <w:rsid w:val="00DA3953"/>
    <w:rsid w:val="00DA3DC0"/>
    <w:rsid w:val="00DA43D0"/>
    <w:rsid w:val="00DA46A3"/>
    <w:rsid w:val="00DA4D5A"/>
    <w:rsid w:val="00DA5198"/>
    <w:rsid w:val="00DA588E"/>
    <w:rsid w:val="00DA5D6A"/>
    <w:rsid w:val="00DA69AF"/>
    <w:rsid w:val="00DA6B9D"/>
    <w:rsid w:val="00DA76D6"/>
    <w:rsid w:val="00DA7D92"/>
    <w:rsid w:val="00DA7E99"/>
    <w:rsid w:val="00DA7EE5"/>
    <w:rsid w:val="00DB10CE"/>
    <w:rsid w:val="00DB15D3"/>
    <w:rsid w:val="00DB2151"/>
    <w:rsid w:val="00DB28BF"/>
    <w:rsid w:val="00DB3697"/>
    <w:rsid w:val="00DB3E8E"/>
    <w:rsid w:val="00DB46F0"/>
    <w:rsid w:val="00DB53F6"/>
    <w:rsid w:val="00DB5CF5"/>
    <w:rsid w:val="00DB5DD0"/>
    <w:rsid w:val="00DB6231"/>
    <w:rsid w:val="00DB62A4"/>
    <w:rsid w:val="00DB66BA"/>
    <w:rsid w:val="00DB6748"/>
    <w:rsid w:val="00DB68E5"/>
    <w:rsid w:val="00DB6BC5"/>
    <w:rsid w:val="00DB73F6"/>
    <w:rsid w:val="00DB7B0B"/>
    <w:rsid w:val="00DB7EB0"/>
    <w:rsid w:val="00DC094C"/>
    <w:rsid w:val="00DC0EEF"/>
    <w:rsid w:val="00DC191E"/>
    <w:rsid w:val="00DC1F26"/>
    <w:rsid w:val="00DC23BF"/>
    <w:rsid w:val="00DC2C84"/>
    <w:rsid w:val="00DC2F29"/>
    <w:rsid w:val="00DC305A"/>
    <w:rsid w:val="00DC3941"/>
    <w:rsid w:val="00DC3E9B"/>
    <w:rsid w:val="00DC3F9A"/>
    <w:rsid w:val="00DC4195"/>
    <w:rsid w:val="00DC4AE3"/>
    <w:rsid w:val="00DC5854"/>
    <w:rsid w:val="00DC5AC1"/>
    <w:rsid w:val="00DC5D1C"/>
    <w:rsid w:val="00DC614E"/>
    <w:rsid w:val="00DC6614"/>
    <w:rsid w:val="00DC6E0F"/>
    <w:rsid w:val="00DD199F"/>
    <w:rsid w:val="00DD1E3C"/>
    <w:rsid w:val="00DD207E"/>
    <w:rsid w:val="00DD2725"/>
    <w:rsid w:val="00DD2EAB"/>
    <w:rsid w:val="00DD3A2E"/>
    <w:rsid w:val="00DD4529"/>
    <w:rsid w:val="00DD475C"/>
    <w:rsid w:val="00DD4F7F"/>
    <w:rsid w:val="00DD5A7A"/>
    <w:rsid w:val="00DD6C22"/>
    <w:rsid w:val="00DE0011"/>
    <w:rsid w:val="00DE08D0"/>
    <w:rsid w:val="00DE0EE2"/>
    <w:rsid w:val="00DE124C"/>
    <w:rsid w:val="00DE20FE"/>
    <w:rsid w:val="00DE39B3"/>
    <w:rsid w:val="00DE3D5D"/>
    <w:rsid w:val="00DE5273"/>
    <w:rsid w:val="00DE57ED"/>
    <w:rsid w:val="00DE5D5D"/>
    <w:rsid w:val="00DE6B9A"/>
    <w:rsid w:val="00DF08C6"/>
    <w:rsid w:val="00DF090A"/>
    <w:rsid w:val="00DF0E81"/>
    <w:rsid w:val="00DF22BB"/>
    <w:rsid w:val="00DF335F"/>
    <w:rsid w:val="00DF4125"/>
    <w:rsid w:val="00DF4A26"/>
    <w:rsid w:val="00DF5D47"/>
    <w:rsid w:val="00DF6810"/>
    <w:rsid w:val="00DF69AF"/>
    <w:rsid w:val="00DF6ABC"/>
    <w:rsid w:val="00DF7ADB"/>
    <w:rsid w:val="00E00003"/>
    <w:rsid w:val="00E00258"/>
    <w:rsid w:val="00E0060A"/>
    <w:rsid w:val="00E00B48"/>
    <w:rsid w:val="00E00F5A"/>
    <w:rsid w:val="00E01A04"/>
    <w:rsid w:val="00E024AF"/>
    <w:rsid w:val="00E02729"/>
    <w:rsid w:val="00E02968"/>
    <w:rsid w:val="00E04455"/>
    <w:rsid w:val="00E04761"/>
    <w:rsid w:val="00E04FB2"/>
    <w:rsid w:val="00E05978"/>
    <w:rsid w:val="00E06220"/>
    <w:rsid w:val="00E06A15"/>
    <w:rsid w:val="00E06B5A"/>
    <w:rsid w:val="00E06C72"/>
    <w:rsid w:val="00E07FA7"/>
    <w:rsid w:val="00E106AB"/>
    <w:rsid w:val="00E10AF6"/>
    <w:rsid w:val="00E11966"/>
    <w:rsid w:val="00E12BCA"/>
    <w:rsid w:val="00E13C89"/>
    <w:rsid w:val="00E140BE"/>
    <w:rsid w:val="00E1423B"/>
    <w:rsid w:val="00E15413"/>
    <w:rsid w:val="00E15D5D"/>
    <w:rsid w:val="00E15FE9"/>
    <w:rsid w:val="00E16132"/>
    <w:rsid w:val="00E161C5"/>
    <w:rsid w:val="00E16615"/>
    <w:rsid w:val="00E166E7"/>
    <w:rsid w:val="00E17A33"/>
    <w:rsid w:val="00E205EA"/>
    <w:rsid w:val="00E2160B"/>
    <w:rsid w:val="00E222AB"/>
    <w:rsid w:val="00E226F6"/>
    <w:rsid w:val="00E22BC6"/>
    <w:rsid w:val="00E22F5B"/>
    <w:rsid w:val="00E2362D"/>
    <w:rsid w:val="00E24696"/>
    <w:rsid w:val="00E24860"/>
    <w:rsid w:val="00E259C3"/>
    <w:rsid w:val="00E25C06"/>
    <w:rsid w:val="00E25DEA"/>
    <w:rsid w:val="00E26A88"/>
    <w:rsid w:val="00E27B62"/>
    <w:rsid w:val="00E301FE"/>
    <w:rsid w:val="00E30D34"/>
    <w:rsid w:val="00E315B8"/>
    <w:rsid w:val="00E3194A"/>
    <w:rsid w:val="00E31C52"/>
    <w:rsid w:val="00E32AA7"/>
    <w:rsid w:val="00E32D1D"/>
    <w:rsid w:val="00E32DBE"/>
    <w:rsid w:val="00E330B3"/>
    <w:rsid w:val="00E341AC"/>
    <w:rsid w:val="00E34C71"/>
    <w:rsid w:val="00E35AEC"/>
    <w:rsid w:val="00E366C1"/>
    <w:rsid w:val="00E3696D"/>
    <w:rsid w:val="00E37284"/>
    <w:rsid w:val="00E40ECF"/>
    <w:rsid w:val="00E4174B"/>
    <w:rsid w:val="00E41E08"/>
    <w:rsid w:val="00E433D6"/>
    <w:rsid w:val="00E435A7"/>
    <w:rsid w:val="00E436A6"/>
    <w:rsid w:val="00E44830"/>
    <w:rsid w:val="00E450FB"/>
    <w:rsid w:val="00E455C6"/>
    <w:rsid w:val="00E45870"/>
    <w:rsid w:val="00E46811"/>
    <w:rsid w:val="00E4741F"/>
    <w:rsid w:val="00E474EC"/>
    <w:rsid w:val="00E50053"/>
    <w:rsid w:val="00E501A8"/>
    <w:rsid w:val="00E50E0E"/>
    <w:rsid w:val="00E511A5"/>
    <w:rsid w:val="00E514F9"/>
    <w:rsid w:val="00E518F6"/>
    <w:rsid w:val="00E526EE"/>
    <w:rsid w:val="00E528B3"/>
    <w:rsid w:val="00E540AA"/>
    <w:rsid w:val="00E54566"/>
    <w:rsid w:val="00E54D8D"/>
    <w:rsid w:val="00E5525F"/>
    <w:rsid w:val="00E55BFA"/>
    <w:rsid w:val="00E568A8"/>
    <w:rsid w:val="00E576A2"/>
    <w:rsid w:val="00E57F12"/>
    <w:rsid w:val="00E61402"/>
    <w:rsid w:val="00E61667"/>
    <w:rsid w:val="00E61C37"/>
    <w:rsid w:val="00E6232E"/>
    <w:rsid w:val="00E62606"/>
    <w:rsid w:val="00E62A12"/>
    <w:rsid w:val="00E62ABF"/>
    <w:rsid w:val="00E62AEF"/>
    <w:rsid w:val="00E62E0B"/>
    <w:rsid w:val="00E62E22"/>
    <w:rsid w:val="00E63403"/>
    <w:rsid w:val="00E634CF"/>
    <w:rsid w:val="00E63738"/>
    <w:rsid w:val="00E64775"/>
    <w:rsid w:val="00E6508A"/>
    <w:rsid w:val="00E6599D"/>
    <w:rsid w:val="00E65F16"/>
    <w:rsid w:val="00E66D73"/>
    <w:rsid w:val="00E7026B"/>
    <w:rsid w:val="00E7075C"/>
    <w:rsid w:val="00E70C04"/>
    <w:rsid w:val="00E7105B"/>
    <w:rsid w:val="00E71689"/>
    <w:rsid w:val="00E72B9D"/>
    <w:rsid w:val="00E72E48"/>
    <w:rsid w:val="00E738D3"/>
    <w:rsid w:val="00E73CC4"/>
    <w:rsid w:val="00E74112"/>
    <w:rsid w:val="00E7411D"/>
    <w:rsid w:val="00E74B5C"/>
    <w:rsid w:val="00E752C6"/>
    <w:rsid w:val="00E75361"/>
    <w:rsid w:val="00E754EE"/>
    <w:rsid w:val="00E75EE9"/>
    <w:rsid w:val="00E765B6"/>
    <w:rsid w:val="00E768EF"/>
    <w:rsid w:val="00E77245"/>
    <w:rsid w:val="00E772F0"/>
    <w:rsid w:val="00E804AE"/>
    <w:rsid w:val="00E8084E"/>
    <w:rsid w:val="00E81046"/>
    <w:rsid w:val="00E81958"/>
    <w:rsid w:val="00E81FB8"/>
    <w:rsid w:val="00E82672"/>
    <w:rsid w:val="00E83953"/>
    <w:rsid w:val="00E839DB"/>
    <w:rsid w:val="00E85563"/>
    <w:rsid w:val="00E85751"/>
    <w:rsid w:val="00E85FF7"/>
    <w:rsid w:val="00E8662D"/>
    <w:rsid w:val="00E90118"/>
    <w:rsid w:val="00E918F1"/>
    <w:rsid w:val="00E92178"/>
    <w:rsid w:val="00E92A43"/>
    <w:rsid w:val="00E92E5A"/>
    <w:rsid w:val="00E9354F"/>
    <w:rsid w:val="00E93AB5"/>
    <w:rsid w:val="00E93C9A"/>
    <w:rsid w:val="00E94379"/>
    <w:rsid w:val="00E94457"/>
    <w:rsid w:val="00E94D24"/>
    <w:rsid w:val="00E95233"/>
    <w:rsid w:val="00E9564F"/>
    <w:rsid w:val="00E95C1A"/>
    <w:rsid w:val="00E95FA6"/>
    <w:rsid w:val="00E96373"/>
    <w:rsid w:val="00E96C51"/>
    <w:rsid w:val="00E96D59"/>
    <w:rsid w:val="00E970CB"/>
    <w:rsid w:val="00E97675"/>
    <w:rsid w:val="00EA02AF"/>
    <w:rsid w:val="00EA048E"/>
    <w:rsid w:val="00EA0C82"/>
    <w:rsid w:val="00EA109F"/>
    <w:rsid w:val="00EA16FC"/>
    <w:rsid w:val="00EA1A8A"/>
    <w:rsid w:val="00EA1DD8"/>
    <w:rsid w:val="00EA2AD3"/>
    <w:rsid w:val="00EA2D8C"/>
    <w:rsid w:val="00EA2F52"/>
    <w:rsid w:val="00EA30FD"/>
    <w:rsid w:val="00EA31D1"/>
    <w:rsid w:val="00EA34D0"/>
    <w:rsid w:val="00EA35FD"/>
    <w:rsid w:val="00EA37B4"/>
    <w:rsid w:val="00EA37B6"/>
    <w:rsid w:val="00EA3E25"/>
    <w:rsid w:val="00EA5527"/>
    <w:rsid w:val="00EA59E2"/>
    <w:rsid w:val="00EA5C94"/>
    <w:rsid w:val="00EA6169"/>
    <w:rsid w:val="00EA64A7"/>
    <w:rsid w:val="00EA6816"/>
    <w:rsid w:val="00EA73EA"/>
    <w:rsid w:val="00EB00FC"/>
    <w:rsid w:val="00EB071E"/>
    <w:rsid w:val="00EB08FB"/>
    <w:rsid w:val="00EB1486"/>
    <w:rsid w:val="00EB1EA0"/>
    <w:rsid w:val="00EB29AC"/>
    <w:rsid w:val="00EB29F6"/>
    <w:rsid w:val="00EB3018"/>
    <w:rsid w:val="00EB3AF5"/>
    <w:rsid w:val="00EB3F6A"/>
    <w:rsid w:val="00EB4C1B"/>
    <w:rsid w:val="00EB57A3"/>
    <w:rsid w:val="00EB57E6"/>
    <w:rsid w:val="00EB5FBE"/>
    <w:rsid w:val="00EB61C6"/>
    <w:rsid w:val="00EB6531"/>
    <w:rsid w:val="00EB6E96"/>
    <w:rsid w:val="00EB700D"/>
    <w:rsid w:val="00EB79EF"/>
    <w:rsid w:val="00EB7F76"/>
    <w:rsid w:val="00EC0E15"/>
    <w:rsid w:val="00EC1560"/>
    <w:rsid w:val="00EC33A7"/>
    <w:rsid w:val="00EC44A0"/>
    <w:rsid w:val="00EC682D"/>
    <w:rsid w:val="00EC69C7"/>
    <w:rsid w:val="00EC7590"/>
    <w:rsid w:val="00EC75C3"/>
    <w:rsid w:val="00EC781E"/>
    <w:rsid w:val="00EC79C7"/>
    <w:rsid w:val="00ED04C6"/>
    <w:rsid w:val="00ED0F54"/>
    <w:rsid w:val="00ED1881"/>
    <w:rsid w:val="00ED1DC8"/>
    <w:rsid w:val="00ED1FE0"/>
    <w:rsid w:val="00ED2D54"/>
    <w:rsid w:val="00ED3A7C"/>
    <w:rsid w:val="00ED4B89"/>
    <w:rsid w:val="00ED4BF1"/>
    <w:rsid w:val="00ED4D9D"/>
    <w:rsid w:val="00ED4FBD"/>
    <w:rsid w:val="00ED58E2"/>
    <w:rsid w:val="00ED6B10"/>
    <w:rsid w:val="00ED6F2D"/>
    <w:rsid w:val="00ED788C"/>
    <w:rsid w:val="00EE01F7"/>
    <w:rsid w:val="00EE1691"/>
    <w:rsid w:val="00EE2D68"/>
    <w:rsid w:val="00EE3305"/>
    <w:rsid w:val="00EE3646"/>
    <w:rsid w:val="00EE3C28"/>
    <w:rsid w:val="00EE426F"/>
    <w:rsid w:val="00EE441C"/>
    <w:rsid w:val="00EE4CD5"/>
    <w:rsid w:val="00EE4ED2"/>
    <w:rsid w:val="00EE6490"/>
    <w:rsid w:val="00EE6532"/>
    <w:rsid w:val="00EE74A8"/>
    <w:rsid w:val="00EE7775"/>
    <w:rsid w:val="00EE78EE"/>
    <w:rsid w:val="00EE7A2A"/>
    <w:rsid w:val="00EF008A"/>
    <w:rsid w:val="00EF0224"/>
    <w:rsid w:val="00EF054E"/>
    <w:rsid w:val="00EF0633"/>
    <w:rsid w:val="00EF0985"/>
    <w:rsid w:val="00EF0CE2"/>
    <w:rsid w:val="00EF1002"/>
    <w:rsid w:val="00EF1D0E"/>
    <w:rsid w:val="00EF1E62"/>
    <w:rsid w:val="00EF2372"/>
    <w:rsid w:val="00EF2A19"/>
    <w:rsid w:val="00EF2F81"/>
    <w:rsid w:val="00EF34DE"/>
    <w:rsid w:val="00EF4FFB"/>
    <w:rsid w:val="00EF57EE"/>
    <w:rsid w:val="00EF5B13"/>
    <w:rsid w:val="00EF5C2D"/>
    <w:rsid w:val="00EF6968"/>
    <w:rsid w:val="00EF6D1B"/>
    <w:rsid w:val="00EF6DAB"/>
    <w:rsid w:val="00EF73AE"/>
    <w:rsid w:val="00EF7796"/>
    <w:rsid w:val="00EF798A"/>
    <w:rsid w:val="00EF7B8B"/>
    <w:rsid w:val="00EF7C17"/>
    <w:rsid w:val="00EF7F23"/>
    <w:rsid w:val="00EF7FB3"/>
    <w:rsid w:val="00F008A5"/>
    <w:rsid w:val="00F008F9"/>
    <w:rsid w:val="00F008FC"/>
    <w:rsid w:val="00F011EE"/>
    <w:rsid w:val="00F0120C"/>
    <w:rsid w:val="00F01A45"/>
    <w:rsid w:val="00F02510"/>
    <w:rsid w:val="00F029D9"/>
    <w:rsid w:val="00F02AC6"/>
    <w:rsid w:val="00F02C55"/>
    <w:rsid w:val="00F02D74"/>
    <w:rsid w:val="00F02E2B"/>
    <w:rsid w:val="00F043DB"/>
    <w:rsid w:val="00F045B5"/>
    <w:rsid w:val="00F073E3"/>
    <w:rsid w:val="00F10106"/>
    <w:rsid w:val="00F1015B"/>
    <w:rsid w:val="00F105F2"/>
    <w:rsid w:val="00F10838"/>
    <w:rsid w:val="00F10C88"/>
    <w:rsid w:val="00F113C5"/>
    <w:rsid w:val="00F117A8"/>
    <w:rsid w:val="00F120DE"/>
    <w:rsid w:val="00F1243B"/>
    <w:rsid w:val="00F127BB"/>
    <w:rsid w:val="00F12D53"/>
    <w:rsid w:val="00F12DD3"/>
    <w:rsid w:val="00F1396D"/>
    <w:rsid w:val="00F14D76"/>
    <w:rsid w:val="00F15447"/>
    <w:rsid w:val="00F15E9E"/>
    <w:rsid w:val="00F17328"/>
    <w:rsid w:val="00F174DD"/>
    <w:rsid w:val="00F17900"/>
    <w:rsid w:val="00F179C3"/>
    <w:rsid w:val="00F203FF"/>
    <w:rsid w:val="00F21578"/>
    <w:rsid w:val="00F2173E"/>
    <w:rsid w:val="00F21822"/>
    <w:rsid w:val="00F22C82"/>
    <w:rsid w:val="00F22E6E"/>
    <w:rsid w:val="00F23AA9"/>
    <w:rsid w:val="00F23ADE"/>
    <w:rsid w:val="00F23B0F"/>
    <w:rsid w:val="00F23E84"/>
    <w:rsid w:val="00F25DBC"/>
    <w:rsid w:val="00F25FB3"/>
    <w:rsid w:val="00F279E9"/>
    <w:rsid w:val="00F27B2F"/>
    <w:rsid w:val="00F312A9"/>
    <w:rsid w:val="00F31DFB"/>
    <w:rsid w:val="00F325FB"/>
    <w:rsid w:val="00F32660"/>
    <w:rsid w:val="00F32AEE"/>
    <w:rsid w:val="00F32B1C"/>
    <w:rsid w:val="00F32FCF"/>
    <w:rsid w:val="00F3360A"/>
    <w:rsid w:val="00F3473F"/>
    <w:rsid w:val="00F348A4"/>
    <w:rsid w:val="00F34934"/>
    <w:rsid w:val="00F353EC"/>
    <w:rsid w:val="00F358D4"/>
    <w:rsid w:val="00F366D5"/>
    <w:rsid w:val="00F369AB"/>
    <w:rsid w:val="00F36AED"/>
    <w:rsid w:val="00F4058B"/>
    <w:rsid w:val="00F4067A"/>
    <w:rsid w:val="00F407DF"/>
    <w:rsid w:val="00F408D3"/>
    <w:rsid w:val="00F40990"/>
    <w:rsid w:val="00F40F32"/>
    <w:rsid w:val="00F42B9D"/>
    <w:rsid w:val="00F42BE5"/>
    <w:rsid w:val="00F43134"/>
    <w:rsid w:val="00F4349C"/>
    <w:rsid w:val="00F43838"/>
    <w:rsid w:val="00F4384A"/>
    <w:rsid w:val="00F43870"/>
    <w:rsid w:val="00F439E1"/>
    <w:rsid w:val="00F44C63"/>
    <w:rsid w:val="00F46655"/>
    <w:rsid w:val="00F46A0B"/>
    <w:rsid w:val="00F47A63"/>
    <w:rsid w:val="00F47C6F"/>
    <w:rsid w:val="00F47FEF"/>
    <w:rsid w:val="00F523FD"/>
    <w:rsid w:val="00F52411"/>
    <w:rsid w:val="00F525C0"/>
    <w:rsid w:val="00F528C3"/>
    <w:rsid w:val="00F528F0"/>
    <w:rsid w:val="00F52CA4"/>
    <w:rsid w:val="00F53021"/>
    <w:rsid w:val="00F5412C"/>
    <w:rsid w:val="00F54390"/>
    <w:rsid w:val="00F54831"/>
    <w:rsid w:val="00F55378"/>
    <w:rsid w:val="00F556B4"/>
    <w:rsid w:val="00F557BD"/>
    <w:rsid w:val="00F5582E"/>
    <w:rsid w:val="00F56339"/>
    <w:rsid w:val="00F56AB8"/>
    <w:rsid w:val="00F60520"/>
    <w:rsid w:val="00F605E3"/>
    <w:rsid w:val="00F60F81"/>
    <w:rsid w:val="00F61763"/>
    <w:rsid w:val="00F61F54"/>
    <w:rsid w:val="00F6248B"/>
    <w:rsid w:val="00F6276F"/>
    <w:rsid w:val="00F6340C"/>
    <w:rsid w:val="00F6393D"/>
    <w:rsid w:val="00F63D53"/>
    <w:rsid w:val="00F64727"/>
    <w:rsid w:val="00F64FD7"/>
    <w:rsid w:val="00F65029"/>
    <w:rsid w:val="00F65045"/>
    <w:rsid w:val="00F65076"/>
    <w:rsid w:val="00F65C5B"/>
    <w:rsid w:val="00F665AF"/>
    <w:rsid w:val="00F67008"/>
    <w:rsid w:val="00F67320"/>
    <w:rsid w:val="00F6793A"/>
    <w:rsid w:val="00F67F04"/>
    <w:rsid w:val="00F70D36"/>
    <w:rsid w:val="00F71D32"/>
    <w:rsid w:val="00F725A7"/>
    <w:rsid w:val="00F727BE"/>
    <w:rsid w:val="00F7299D"/>
    <w:rsid w:val="00F7319F"/>
    <w:rsid w:val="00F73E50"/>
    <w:rsid w:val="00F74354"/>
    <w:rsid w:val="00F74D7A"/>
    <w:rsid w:val="00F7566D"/>
    <w:rsid w:val="00F7676B"/>
    <w:rsid w:val="00F76C6E"/>
    <w:rsid w:val="00F80FA5"/>
    <w:rsid w:val="00F80FED"/>
    <w:rsid w:val="00F8198C"/>
    <w:rsid w:val="00F8421D"/>
    <w:rsid w:val="00F85033"/>
    <w:rsid w:val="00F85907"/>
    <w:rsid w:val="00F86284"/>
    <w:rsid w:val="00F86D09"/>
    <w:rsid w:val="00F86DE7"/>
    <w:rsid w:val="00F871EF"/>
    <w:rsid w:val="00F87C59"/>
    <w:rsid w:val="00F900CD"/>
    <w:rsid w:val="00F914A2"/>
    <w:rsid w:val="00F918DB"/>
    <w:rsid w:val="00F91A4D"/>
    <w:rsid w:val="00F91CC9"/>
    <w:rsid w:val="00F91F45"/>
    <w:rsid w:val="00F928F1"/>
    <w:rsid w:val="00F9334D"/>
    <w:rsid w:val="00F93C98"/>
    <w:rsid w:val="00F9424F"/>
    <w:rsid w:val="00F947D7"/>
    <w:rsid w:val="00F94C86"/>
    <w:rsid w:val="00F94F9D"/>
    <w:rsid w:val="00F95457"/>
    <w:rsid w:val="00F959D6"/>
    <w:rsid w:val="00F95D3D"/>
    <w:rsid w:val="00F95FD0"/>
    <w:rsid w:val="00F96A2E"/>
    <w:rsid w:val="00F97F57"/>
    <w:rsid w:val="00FA05D6"/>
    <w:rsid w:val="00FA08C9"/>
    <w:rsid w:val="00FA0BAE"/>
    <w:rsid w:val="00FA0D23"/>
    <w:rsid w:val="00FA3209"/>
    <w:rsid w:val="00FA3C07"/>
    <w:rsid w:val="00FA3C66"/>
    <w:rsid w:val="00FA4178"/>
    <w:rsid w:val="00FA5BCA"/>
    <w:rsid w:val="00FA671A"/>
    <w:rsid w:val="00FA67B1"/>
    <w:rsid w:val="00FA6B3B"/>
    <w:rsid w:val="00FA6E72"/>
    <w:rsid w:val="00FA7F24"/>
    <w:rsid w:val="00FB09EB"/>
    <w:rsid w:val="00FB1A42"/>
    <w:rsid w:val="00FB23DC"/>
    <w:rsid w:val="00FB3C84"/>
    <w:rsid w:val="00FB41D6"/>
    <w:rsid w:val="00FB49D6"/>
    <w:rsid w:val="00FB6864"/>
    <w:rsid w:val="00FB6C65"/>
    <w:rsid w:val="00FC0395"/>
    <w:rsid w:val="00FC068E"/>
    <w:rsid w:val="00FC076E"/>
    <w:rsid w:val="00FC09DE"/>
    <w:rsid w:val="00FC0C5A"/>
    <w:rsid w:val="00FC0CF1"/>
    <w:rsid w:val="00FC1788"/>
    <w:rsid w:val="00FC1BF8"/>
    <w:rsid w:val="00FC29B9"/>
    <w:rsid w:val="00FC4373"/>
    <w:rsid w:val="00FC440C"/>
    <w:rsid w:val="00FC4AA0"/>
    <w:rsid w:val="00FC4BAA"/>
    <w:rsid w:val="00FC5755"/>
    <w:rsid w:val="00FC5D76"/>
    <w:rsid w:val="00FC6E4E"/>
    <w:rsid w:val="00FC7B63"/>
    <w:rsid w:val="00FD00D2"/>
    <w:rsid w:val="00FD12AD"/>
    <w:rsid w:val="00FD19C5"/>
    <w:rsid w:val="00FD1C60"/>
    <w:rsid w:val="00FD1E9C"/>
    <w:rsid w:val="00FD2034"/>
    <w:rsid w:val="00FD5B11"/>
    <w:rsid w:val="00FD5C4F"/>
    <w:rsid w:val="00FD5D91"/>
    <w:rsid w:val="00FD683C"/>
    <w:rsid w:val="00FD7F2A"/>
    <w:rsid w:val="00FE0094"/>
    <w:rsid w:val="00FE1279"/>
    <w:rsid w:val="00FE1917"/>
    <w:rsid w:val="00FE1C81"/>
    <w:rsid w:val="00FE2395"/>
    <w:rsid w:val="00FE35B1"/>
    <w:rsid w:val="00FE3B0A"/>
    <w:rsid w:val="00FE417B"/>
    <w:rsid w:val="00FE4491"/>
    <w:rsid w:val="00FE468C"/>
    <w:rsid w:val="00FE4C04"/>
    <w:rsid w:val="00FE4E81"/>
    <w:rsid w:val="00FE56E7"/>
    <w:rsid w:val="00FE5C0B"/>
    <w:rsid w:val="00FE6345"/>
    <w:rsid w:val="00FE67F4"/>
    <w:rsid w:val="00FE721F"/>
    <w:rsid w:val="00FE7247"/>
    <w:rsid w:val="00FE72FB"/>
    <w:rsid w:val="00FE780C"/>
    <w:rsid w:val="00FE7E1A"/>
    <w:rsid w:val="00FF04BA"/>
    <w:rsid w:val="00FF0667"/>
    <w:rsid w:val="00FF0AB3"/>
    <w:rsid w:val="00FF0BFA"/>
    <w:rsid w:val="00FF1034"/>
    <w:rsid w:val="00FF2137"/>
    <w:rsid w:val="00FF2D2C"/>
    <w:rsid w:val="00FF3BA5"/>
    <w:rsid w:val="00FF3F40"/>
    <w:rsid w:val="00FF3FAE"/>
    <w:rsid w:val="00FF644C"/>
    <w:rsid w:val="00FF6C4F"/>
    <w:rsid w:val="00FF75E9"/>
    <w:rsid w:val="00FF76A6"/>
    <w:rsid w:val="00FF78A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3cc,#90e8cb,#ccf,#b4e2b8"/>
    </o:shapedefaults>
    <o:shapelayout v:ext="edit">
      <o:idmap v:ext="edit" data="2"/>
    </o:shapelayout>
  </w:shapeDefaults>
  <w:decimalSymbol w:val=","/>
  <w:listSeparator w:val=";"/>
  <w14:docId w14:val="6BB0AB91"/>
  <w15:docId w15:val="{CEF6F09A-E3A4-452C-AF27-CAFBF2DE0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101A5"/>
    <w:pPr>
      <w:spacing w:before="60" w:after="60"/>
      <w:jc w:val="both"/>
    </w:pPr>
    <w:rPr>
      <w:rFonts w:ascii="Arial Narrow" w:hAnsi="Arial Narrow"/>
      <w:sz w:val="22"/>
      <w:szCs w:val="22"/>
      <w:lang w:val="fr-FR"/>
    </w:rPr>
  </w:style>
  <w:style w:type="paragraph" w:styleId="Titre1">
    <w:name w:val="heading 1"/>
    <w:basedOn w:val="Normal"/>
    <w:next w:val="Normal"/>
    <w:rsid w:val="008101A5"/>
    <w:pPr>
      <w:keepNext/>
      <w:numPr>
        <w:numId w:val="1"/>
      </w:numPr>
      <w:spacing w:before="240"/>
      <w:outlineLvl w:val="0"/>
    </w:pPr>
    <w:rPr>
      <w:rFonts w:ascii="Arial" w:hAnsi="Arial" w:cs="Arial"/>
      <w:b/>
      <w:bCs/>
      <w:kern w:val="32"/>
      <w:sz w:val="32"/>
      <w:szCs w:val="32"/>
    </w:rPr>
  </w:style>
  <w:style w:type="paragraph" w:styleId="Titre2">
    <w:name w:val="heading 2"/>
    <w:basedOn w:val="Normal"/>
    <w:next w:val="Normal"/>
    <w:rsid w:val="008101A5"/>
    <w:pPr>
      <w:keepNext/>
      <w:numPr>
        <w:ilvl w:val="1"/>
        <w:numId w:val="1"/>
      </w:numPr>
      <w:spacing w:before="240"/>
      <w:ind w:left="709" w:hanging="709"/>
      <w:outlineLvl w:val="1"/>
    </w:pPr>
    <w:rPr>
      <w:rFonts w:ascii="Arial" w:hAnsi="Arial" w:cs="Arial"/>
      <w:b/>
      <w:bCs/>
      <w:i/>
      <w:iCs/>
      <w:sz w:val="28"/>
      <w:szCs w:val="28"/>
    </w:rPr>
  </w:style>
  <w:style w:type="paragraph" w:styleId="Titre3">
    <w:name w:val="heading 3"/>
    <w:basedOn w:val="Normal"/>
    <w:next w:val="Normal"/>
    <w:rsid w:val="008101A5"/>
    <w:pPr>
      <w:keepNext/>
      <w:spacing w:before="240"/>
      <w:outlineLvl w:val="2"/>
    </w:pPr>
    <w:rPr>
      <w:rFonts w:ascii="Arial" w:hAnsi="Arial" w:cs="Arial"/>
      <w:b/>
      <w:bCs/>
      <w:sz w:val="26"/>
      <w:szCs w:val="26"/>
    </w:rPr>
  </w:style>
  <w:style w:type="paragraph" w:styleId="Titre4">
    <w:name w:val="heading 4"/>
    <w:basedOn w:val="Normal"/>
    <w:next w:val="Normal"/>
    <w:autoRedefine/>
    <w:rsid w:val="008101A5"/>
    <w:pPr>
      <w:keepNext/>
      <w:tabs>
        <w:tab w:val="left" w:pos="543"/>
      </w:tabs>
      <w:spacing w:before="40" w:after="40"/>
      <w:outlineLvl w:val="3"/>
    </w:pPr>
    <w:rPr>
      <w:b/>
    </w:rPr>
  </w:style>
  <w:style w:type="paragraph" w:styleId="Titre5">
    <w:name w:val="heading 5"/>
    <w:basedOn w:val="Normal"/>
    <w:next w:val="Normal"/>
    <w:rsid w:val="008101A5"/>
    <w:pPr>
      <w:spacing w:before="120"/>
      <w:outlineLvl w:val="4"/>
    </w:pPr>
    <w:rPr>
      <w:i/>
    </w:rPr>
  </w:style>
  <w:style w:type="paragraph" w:styleId="Titre6">
    <w:name w:val="heading 6"/>
    <w:basedOn w:val="Titre9"/>
    <w:next w:val="Normal"/>
    <w:rsid w:val="008101A5"/>
    <w:pPr>
      <w:outlineLvl w:val="5"/>
    </w:pPr>
  </w:style>
  <w:style w:type="paragraph" w:styleId="Titre7">
    <w:name w:val="heading 7"/>
    <w:basedOn w:val="Sources"/>
    <w:next w:val="Normal"/>
    <w:rsid w:val="008101A5"/>
    <w:pPr>
      <w:outlineLvl w:val="6"/>
    </w:pPr>
  </w:style>
  <w:style w:type="paragraph" w:styleId="Titre8">
    <w:name w:val="heading 8"/>
    <w:basedOn w:val="Titre7"/>
    <w:next w:val="Normal"/>
    <w:rsid w:val="008101A5"/>
    <w:pPr>
      <w:outlineLvl w:val="7"/>
    </w:pPr>
  </w:style>
  <w:style w:type="paragraph" w:styleId="Titre9">
    <w:name w:val="heading 9"/>
    <w:basedOn w:val="Titre8"/>
    <w:next w:val="Normal"/>
    <w:rsid w:val="008101A5"/>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itecNormal">
    <w:name w:val="Citec Normal"/>
    <w:link w:val="CitecNormalCar"/>
    <w:qFormat/>
    <w:rsid w:val="008101A5"/>
    <w:pPr>
      <w:spacing w:before="60" w:after="60"/>
      <w:jc w:val="both"/>
    </w:pPr>
    <w:rPr>
      <w:rFonts w:ascii="Arial Narrow" w:hAnsi="Arial Narrow"/>
      <w:sz w:val="22"/>
      <w:szCs w:val="22"/>
      <w:lang w:val="fr-FR"/>
    </w:rPr>
  </w:style>
  <w:style w:type="paragraph" w:customStyle="1" w:styleId="CitecpucesN1">
    <w:name w:val="Citec puces N1"/>
    <w:basedOn w:val="CitecNormal"/>
    <w:qFormat/>
    <w:rsid w:val="008101A5"/>
    <w:pPr>
      <w:numPr>
        <w:numId w:val="3"/>
      </w:numPr>
      <w:spacing w:after="100"/>
    </w:pPr>
    <w:rPr>
      <w:lang w:val="fr-CH"/>
    </w:rPr>
  </w:style>
  <w:style w:type="paragraph" w:customStyle="1" w:styleId="Citectitre3">
    <w:name w:val="Citec titre 3"/>
    <w:basedOn w:val="Titre3"/>
    <w:next w:val="CitecNormal"/>
    <w:qFormat/>
    <w:rsid w:val="008101A5"/>
    <w:pPr>
      <w:numPr>
        <w:ilvl w:val="2"/>
        <w:numId w:val="33"/>
      </w:numPr>
      <w:spacing w:after="0"/>
    </w:pPr>
    <w:rPr>
      <w:rFonts w:ascii="Arial Narrow" w:hAnsi="Arial Narrow"/>
      <w:sz w:val="24"/>
    </w:rPr>
  </w:style>
  <w:style w:type="numbering" w:customStyle="1" w:styleId="TitresAnnexes">
    <w:name w:val="Titres Annexes"/>
    <w:uiPriority w:val="99"/>
    <w:rsid w:val="008101A5"/>
    <w:pPr>
      <w:numPr>
        <w:numId w:val="36"/>
      </w:numPr>
    </w:pPr>
  </w:style>
  <w:style w:type="paragraph" w:customStyle="1" w:styleId="LgendeCitec">
    <w:name w:val="Légende Citec"/>
    <w:basedOn w:val="Lgende"/>
    <w:rsid w:val="008101A5"/>
    <w:pPr>
      <w:spacing w:after="120"/>
      <w:ind w:left="-3960"/>
    </w:pPr>
    <w:rPr>
      <w:b w:val="0"/>
      <w:bCs w:val="0"/>
      <w:i w:val="0"/>
      <w:iCs/>
    </w:rPr>
  </w:style>
  <w:style w:type="paragraph" w:styleId="Lgende">
    <w:name w:val="caption"/>
    <w:basedOn w:val="Normal"/>
    <w:next w:val="Normal"/>
    <w:rsid w:val="008101A5"/>
    <w:pPr>
      <w:jc w:val="left"/>
    </w:pPr>
    <w:rPr>
      <w:b/>
      <w:bCs/>
      <w:i/>
      <w:sz w:val="18"/>
      <w:szCs w:val="20"/>
    </w:rPr>
  </w:style>
  <w:style w:type="paragraph" w:customStyle="1" w:styleId="CitectitrefigureA4portrait">
    <w:name w:val="Citec titre figure A4 portrait"/>
    <w:basedOn w:val="Lgende"/>
    <w:next w:val="CitecimageA4portrait"/>
    <w:rsid w:val="008101A5"/>
    <w:pPr>
      <w:pageBreakBefore/>
      <w:framePr w:w="10093" w:h="397" w:hRule="exact" w:wrap="notBeside" w:vAnchor="page" w:hAnchor="page" w:xAlign="center" w:y="568"/>
      <w:shd w:val="clear" w:color="FFFFFF" w:fill="FFFFFF"/>
      <w:tabs>
        <w:tab w:val="left" w:pos="360"/>
      </w:tabs>
    </w:pPr>
    <w:rPr>
      <w:i w:val="0"/>
      <w:sz w:val="24"/>
    </w:rPr>
  </w:style>
  <w:style w:type="paragraph" w:customStyle="1" w:styleId="CitecimageA4portrait">
    <w:name w:val="Citec image A4 portrait"/>
    <w:basedOn w:val="CitecNormal"/>
    <w:next w:val="CitecNormal"/>
    <w:rsid w:val="008101A5"/>
    <w:pPr>
      <w:framePr w:w="10773" w:h="15235" w:hRule="exact" w:wrap="around" w:vAnchor="page" w:hAnchor="page" w:x="568" w:y="965" w:anchorLock="1"/>
      <w:spacing w:before="0" w:after="0"/>
      <w:jc w:val="center"/>
    </w:pPr>
    <w:rPr>
      <w:lang w:val="en-GB"/>
    </w:rPr>
  </w:style>
  <w:style w:type="table" w:styleId="Tableauliste1">
    <w:name w:val="Table List 1"/>
    <w:basedOn w:val="TableauNormal"/>
    <w:rsid w:val="008101A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6">
    <w:name w:val="Table List 6"/>
    <w:basedOn w:val="TableauNormal"/>
    <w:rsid w:val="008101A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CitecTableauold">
    <w:name w:val="Citec Tableau old"/>
    <w:basedOn w:val="TableauNormal"/>
    <w:rsid w:val="008101A5"/>
    <w:pPr>
      <w:jc w:val="center"/>
    </w:pPr>
    <w:rPr>
      <w:rFonts w:ascii="Arial Narrow" w:hAnsi="Arial Narrow"/>
    </w:rPr>
    <w:tblPr>
      <w:tblStyleRow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6E6E6"/>
      <w:vAlign w:val="center"/>
    </w:tcPr>
    <w:tblStylePr w:type="firstRow">
      <w:rPr>
        <w:b/>
        <w:bCs/>
        <w:color w:val="FFFFFF"/>
      </w:rPr>
      <w:tblPr/>
      <w:tcPr>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l2br w:val="nil"/>
          <w:tr2bl w:val="nil"/>
        </w:tcBorders>
        <w:shd w:val="solid" w:color="808080" w:fill="FFFFFF"/>
      </w:tcPr>
    </w:tblStylePr>
    <w:tblStylePr w:type="lastRow">
      <w:rPr>
        <w:b/>
      </w:rPr>
    </w:tblStylePr>
    <w:tblStylePr w:type="firstCol">
      <w:pPr>
        <w:jc w:val="left"/>
      </w:pPr>
    </w:tblStylePr>
    <w:tblStylePr w:type="nwCell">
      <w:tblPr/>
      <w:tcPr>
        <w:tcBorders>
          <w:top w:val="nil"/>
          <w:left w:val="nil"/>
          <w:bottom w:val="nil"/>
          <w:right w:val="nil"/>
          <w:insideH w:val="nil"/>
          <w:insideV w:val="nil"/>
          <w:tl2br w:val="nil"/>
          <w:tr2bl w:val="nil"/>
        </w:tcBorders>
        <w:shd w:val="clear" w:color="auto" w:fill="FFFFFF"/>
      </w:tcPr>
    </w:tblStylePr>
  </w:style>
  <w:style w:type="paragraph" w:customStyle="1" w:styleId="CitecTexteTableau">
    <w:name w:val="Citec Texte Tableau"/>
    <w:rsid w:val="008101A5"/>
    <w:pPr>
      <w:keepNext/>
      <w:keepLines/>
      <w:jc w:val="right"/>
    </w:pPr>
    <w:rPr>
      <w:rFonts w:ascii="Arial Narrow" w:hAnsi="Arial Narrow"/>
      <w:szCs w:val="22"/>
      <w:lang w:val="fr-FR"/>
    </w:rPr>
  </w:style>
  <w:style w:type="paragraph" w:customStyle="1" w:styleId="CitecpucesN2">
    <w:name w:val="Citec puces N2"/>
    <w:basedOn w:val="CitecpucesN1"/>
    <w:qFormat/>
    <w:rsid w:val="008101A5"/>
    <w:pPr>
      <w:numPr>
        <w:ilvl w:val="1"/>
      </w:numPr>
      <w:spacing w:after="60"/>
      <w:ind w:left="568" w:hanging="284"/>
    </w:pPr>
  </w:style>
  <w:style w:type="paragraph" w:customStyle="1" w:styleId="CitecpucesN3">
    <w:name w:val="Citec puces N3"/>
    <w:basedOn w:val="CitecpucesN2"/>
    <w:qFormat/>
    <w:rsid w:val="008101A5"/>
    <w:pPr>
      <w:numPr>
        <w:ilvl w:val="2"/>
      </w:numPr>
      <w:spacing w:before="0"/>
    </w:pPr>
  </w:style>
  <w:style w:type="paragraph" w:customStyle="1" w:styleId="CitecTitre4">
    <w:name w:val="Citec Titre 4"/>
    <w:basedOn w:val="Titre4"/>
    <w:next w:val="CitecNormal"/>
    <w:qFormat/>
    <w:rsid w:val="008101A5"/>
    <w:pPr>
      <w:numPr>
        <w:ilvl w:val="3"/>
        <w:numId w:val="33"/>
      </w:numPr>
      <w:spacing w:before="120"/>
    </w:pPr>
  </w:style>
  <w:style w:type="paragraph" w:customStyle="1" w:styleId="CitecSources">
    <w:name w:val="Citec Sources"/>
    <w:basedOn w:val="Normal"/>
    <w:rsid w:val="008101A5"/>
    <w:rPr>
      <w:i/>
      <w:sz w:val="16"/>
    </w:rPr>
  </w:style>
  <w:style w:type="character" w:styleId="Lienhypertexte">
    <w:name w:val="Hyperlink"/>
    <w:basedOn w:val="Policepardfaut"/>
    <w:uiPriority w:val="99"/>
    <w:unhideWhenUsed/>
    <w:rsid w:val="008101A5"/>
    <w:rPr>
      <w:color w:val="9F261F" w:themeColor="hyperlink"/>
      <w:u w:val="single"/>
    </w:rPr>
  </w:style>
  <w:style w:type="paragraph" w:styleId="Tabledesillustrations">
    <w:name w:val="table of figures"/>
    <w:basedOn w:val="CitecNormal"/>
    <w:next w:val="CitecNormal"/>
    <w:uiPriority w:val="99"/>
    <w:rsid w:val="008101A5"/>
    <w:pPr>
      <w:ind w:left="992" w:right="397" w:hanging="992"/>
    </w:pPr>
  </w:style>
  <w:style w:type="paragraph" w:styleId="TM2">
    <w:name w:val="toc 2"/>
    <w:basedOn w:val="CitecNormal"/>
    <w:next w:val="CitecNormal"/>
    <w:autoRedefine/>
    <w:uiPriority w:val="39"/>
    <w:rsid w:val="008101A5"/>
    <w:pPr>
      <w:tabs>
        <w:tab w:val="left" w:pos="992"/>
        <w:tab w:val="right" w:pos="6798"/>
      </w:tabs>
      <w:ind w:left="992" w:right="425" w:hanging="567"/>
    </w:pPr>
    <w:rPr>
      <w:bCs/>
      <w:szCs w:val="20"/>
    </w:rPr>
  </w:style>
  <w:style w:type="paragraph" w:styleId="TM1">
    <w:name w:val="toc 1"/>
    <w:basedOn w:val="CitecNormal"/>
    <w:next w:val="CitecNormal"/>
    <w:uiPriority w:val="39"/>
    <w:rsid w:val="008101A5"/>
    <w:pPr>
      <w:tabs>
        <w:tab w:val="right" w:pos="6798"/>
      </w:tabs>
      <w:spacing w:before="120" w:after="0"/>
      <w:ind w:left="425" w:right="425" w:hanging="425"/>
      <w:jc w:val="left"/>
    </w:pPr>
    <w:rPr>
      <w:rFonts w:cs="Arial"/>
      <w:b/>
      <w:bCs/>
      <w:noProof/>
      <w:sz w:val="24"/>
      <w:szCs w:val="24"/>
      <w:lang w:eastAsia="fr-FR"/>
    </w:rPr>
  </w:style>
  <w:style w:type="paragraph" w:styleId="TM3">
    <w:name w:val="toc 3"/>
    <w:basedOn w:val="CitecNormal"/>
    <w:next w:val="CitecNormal"/>
    <w:semiHidden/>
    <w:rsid w:val="008101A5"/>
    <w:pPr>
      <w:tabs>
        <w:tab w:val="right" w:pos="6804"/>
      </w:tabs>
      <w:spacing w:before="0" w:after="0"/>
      <w:ind w:left="992" w:right="425"/>
    </w:pPr>
    <w:rPr>
      <w:i/>
      <w:szCs w:val="20"/>
    </w:rPr>
  </w:style>
  <w:style w:type="paragraph" w:styleId="TM4">
    <w:name w:val="toc 4"/>
    <w:basedOn w:val="TM1"/>
    <w:next w:val="CitecNormal"/>
    <w:autoRedefine/>
    <w:uiPriority w:val="39"/>
    <w:rsid w:val="008101A5"/>
    <w:pPr>
      <w:tabs>
        <w:tab w:val="left" w:pos="992"/>
        <w:tab w:val="left" w:pos="1559"/>
      </w:tabs>
      <w:spacing w:before="60" w:after="60"/>
      <w:ind w:left="992" w:hanging="567"/>
    </w:pPr>
    <w:rPr>
      <w:b w:val="0"/>
      <w:sz w:val="22"/>
      <w:lang w:val="fr-CH"/>
    </w:rPr>
  </w:style>
  <w:style w:type="paragraph" w:styleId="TM5">
    <w:name w:val="toc 5"/>
    <w:basedOn w:val="TM1"/>
    <w:next w:val="Normal"/>
    <w:autoRedefine/>
    <w:uiPriority w:val="39"/>
    <w:rsid w:val="008101A5"/>
    <w:pPr>
      <w:ind w:left="1134" w:hanging="1134"/>
    </w:pPr>
    <w:rPr>
      <w:szCs w:val="22"/>
    </w:rPr>
  </w:style>
  <w:style w:type="paragraph" w:styleId="TM6">
    <w:name w:val="toc 6"/>
    <w:basedOn w:val="TM2"/>
    <w:next w:val="Normal"/>
    <w:autoRedefine/>
    <w:uiPriority w:val="39"/>
    <w:rsid w:val="008101A5"/>
    <w:pPr>
      <w:tabs>
        <w:tab w:val="clear" w:pos="992"/>
        <w:tab w:val="left" w:pos="1134"/>
      </w:tabs>
      <w:ind w:left="1134" w:hanging="709"/>
    </w:pPr>
    <w:rPr>
      <w:noProof/>
      <w:lang w:val="fr-CH"/>
    </w:rPr>
  </w:style>
  <w:style w:type="paragraph" w:styleId="TM7">
    <w:name w:val="toc 7"/>
    <w:basedOn w:val="Normal"/>
    <w:next w:val="Normal"/>
    <w:autoRedefine/>
    <w:semiHidden/>
    <w:rsid w:val="008101A5"/>
    <w:pPr>
      <w:ind w:left="1200"/>
    </w:pPr>
    <w:rPr>
      <w:sz w:val="20"/>
      <w:szCs w:val="20"/>
    </w:rPr>
  </w:style>
  <w:style w:type="paragraph" w:styleId="TM8">
    <w:name w:val="toc 8"/>
    <w:basedOn w:val="Normal"/>
    <w:next w:val="Normal"/>
    <w:autoRedefine/>
    <w:semiHidden/>
    <w:rsid w:val="008101A5"/>
    <w:pPr>
      <w:ind w:left="1440"/>
    </w:pPr>
    <w:rPr>
      <w:sz w:val="20"/>
      <w:szCs w:val="20"/>
    </w:rPr>
  </w:style>
  <w:style w:type="paragraph" w:styleId="TM9">
    <w:name w:val="toc 9"/>
    <w:basedOn w:val="Normal"/>
    <w:next w:val="Normal"/>
    <w:autoRedefine/>
    <w:semiHidden/>
    <w:rsid w:val="008101A5"/>
    <w:pPr>
      <w:ind w:left="1680"/>
    </w:pPr>
    <w:rPr>
      <w:sz w:val="20"/>
      <w:szCs w:val="20"/>
    </w:rPr>
  </w:style>
  <w:style w:type="paragraph" w:customStyle="1" w:styleId="Imagepagedegarde">
    <w:name w:val="Image page de garde"/>
    <w:basedOn w:val="CitecNormal"/>
    <w:rsid w:val="008101A5"/>
    <w:pPr>
      <w:spacing w:before="0" w:after="0"/>
    </w:pPr>
  </w:style>
  <w:style w:type="paragraph" w:customStyle="1" w:styleId="CitecpagedegardeTitre">
    <w:name w:val="Citec page de garde Titre"/>
    <w:basedOn w:val="CitecNormal"/>
    <w:rsid w:val="008101A5"/>
    <w:rPr>
      <w:sz w:val="48"/>
      <w:szCs w:val="48"/>
    </w:rPr>
  </w:style>
  <w:style w:type="paragraph" w:customStyle="1" w:styleId="CitecpagedegardeSous-titre">
    <w:name w:val="Citec page de garde Sous-titre"/>
    <w:basedOn w:val="CitecNormal"/>
    <w:rsid w:val="008101A5"/>
    <w:rPr>
      <w:sz w:val="40"/>
      <w:szCs w:val="40"/>
    </w:rPr>
  </w:style>
  <w:style w:type="paragraph" w:customStyle="1" w:styleId="CitecpagedegardeCommentaires">
    <w:name w:val="Citec page de garde Commentaires"/>
    <w:basedOn w:val="CitecNormal"/>
    <w:rsid w:val="008101A5"/>
    <w:rPr>
      <w:sz w:val="28"/>
      <w:szCs w:val="28"/>
    </w:rPr>
  </w:style>
  <w:style w:type="paragraph" w:customStyle="1" w:styleId="CitecpagedegardeDate">
    <w:name w:val="Citec page de garde Date"/>
    <w:basedOn w:val="CitecNormal"/>
    <w:rsid w:val="008101A5"/>
    <w:pPr>
      <w:jc w:val="left"/>
    </w:pPr>
  </w:style>
  <w:style w:type="paragraph" w:customStyle="1" w:styleId="CitecpagedegardeMandant">
    <w:name w:val="Citec page de garde Mandant"/>
    <w:basedOn w:val="CitecNormal"/>
    <w:rsid w:val="008101A5"/>
    <w:rPr>
      <w:b/>
      <w:sz w:val="28"/>
      <w:szCs w:val="28"/>
    </w:rPr>
  </w:style>
  <w:style w:type="paragraph" w:customStyle="1" w:styleId="StyleCitecimageA4portraitGauche-063cm">
    <w:name w:val="Style Citec image A4 portrait + Gauche :  -0.63 cm"/>
    <w:basedOn w:val="CitecimageA4portrait"/>
    <w:rsid w:val="008101A5"/>
    <w:pPr>
      <w:framePr w:wrap="around"/>
      <w:ind w:left="567"/>
    </w:pPr>
    <w:rPr>
      <w:szCs w:val="20"/>
    </w:rPr>
  </w:style>
  <w:style w:type="paragraph" w:customStyle="1" w:styleId="StyleCitecimageA4portraitGauche-063cm1">
    <w:name w:val="Style Citec image A4 portrait + Gauche :  -0.63 cm1"/>
    <w:basedOn w:val="CitecimageA4portrait"/>
    <w:rsid w:val="008101A5"/>
    <w:pPr>
      <w:framePr w:wrap="around"/>
      <w:ind w:left="-567" w:right="-567"/>
    </w:pPr>
    <w:rPr>
      <w:szCs w:val="20"/>
    </w:rPr>
  </w:style>
  <w:style w:type="paragraph" w:customStyle="1" w:styleId="Citecimagetexteavecmarge">
    <w:name w:val="Citec image texte avec marge"/>
    <w:basedOn w:val="CitecNormal"/>
    <w:rsid w:val="008101A5"/>
    <w:pPr>
      <w:jc w:val="center"/>
    </w:pPr>
  </w:style>
  <w:style w:type="paragraph" w:customStyle="1" w:styleId="CitecLgendeFiguredansletexte">
    <w:name w:val="Citec Légende Figure dans le texte"/>
    <w:basedOn w:val="Lgende"/>
    <w:next w:val="CitecNormal"/>
    <w:rsid w:val="008101A5"/>
    <w:pPr>
      <w:pBdr>
        <w:top w:val="single" w:sz="4" w:space="1" w:color="auto"/>
      </w:pBdr>
      <w:spacing w:before="240" w:after="240"/>
    </w:pPr>
    <w:rPr>
      <w:i w:val="0"/>
    </w:rPr>
  </w:style>
  <w:style w:type="paragraph" w:customStyle="1" w:styleId="Citecimagetextesansmarge">
    <w:name w:val="Citec image texte sans marge"/>
    <w:basedOn w:val="Citecimagetexteavecmarge"/>
    <w:rsid w:val="008101A5"/>
    <w:pPr>
      <w:keepNext/>
      <w:keepLines/>
      <w:framePr w:w="10773" w:wrap="notBeside" w:vAnchor="text" w:hAnchor="page" w:x="568" w:y="1"/>
    </w:pPr>
  </w:style>
  <w:style w:type="paragraph" w:customStyle="1" w:styleId="StyleCitecimagetextesansmargeJustifi">
    <w:name w:val="Style Citec image texte sans marge + Justifié"/>
    <w:basedOn w:val="Citecimagetextesansmarge"/>
    <w:rsid w:val="008101A5"/>
    <w:pPr>
      <w:framePr w:wrap="notBeside"/>
    </w:pPr>
    <w:rPr>
      <w:szCs w:val="20"/>
    </w:rPr>
  </w:style>
  <w:style w:type="paragraph" w:styleId="Pieddepage">
    <w:name w:val="footer"/>
    <w:basedOn w:val="Normal"/>
    <w:rsid w:val="008101A5"/>
    <w:pPr>
      <w:tabs>
        <w:tab w:val="center" w:pos="4536"/>
        <w:tab w:val="right" w:pos="9072"/>
      </w:tabs>
    </w:pPr>
  </w:style>
  <w:style w:type="paragraph" w:customStyle="1" w:styleId="CitecPieddepage">
    <w:name w:val="Citec Pied de page"/>
    <w:rsid w:val="008101A5"/>
    <w:pPr>
      <w:framePr w:w="9639" w:h="851" w:hRule="exact" w:wrap="around" w:vAnchor="page" w:hAnchor="page" w:x="1135" w:yAlign="bottom"/>
      <w:tabs>
        <w:tab w:val="right" w:pos="9582"/>
      </w:tabs>
    </w:pPr>
    <w:rPr>
      <w:rFonts w:ascii="Arial Narrow" w:hAnsi="Arial Narrow"/>
      <w:sz w:val="16"/>
      <w:szCs w:val="24"/>
      <w:lang w:val="fr-FR" w:eastAsia="fr-FR"/>
    </w:rPr>
  </w:style>
  <w:style w:type="character" w:styleId="Numrodepage">
    <w:name w:val="page number"/>
    <w:basedOn w:val="Policepardfaut"/>
    <w:rsid w:val="008101A5"/>
  </w:style>
  <w:style w:type="paragraph" w:customStyle="1" w:styleId="CitecEn-tte">
    <w:name w:val="Citec En-tête"/>
    <w:link w:val="CitecEn-tteCar"/>
    <w:rsid w:val="008101A5"/>
    <w:pPr>
      <w:framePr w:w="9639" w:wrap="around" w:vAnchor="page" w:hAnchor="page" w:x="1135" w:y="852"/>
      <w:tabs>
        <w:tab w:val="right" w:pos="10773"/>
      </w:tabs>
    </w:pPr>
    <w:rPr>
      <w:rFonts w:ascii="Arial Narrow" w:hAnsi="Arial Narrow" w:cs="Arial"/>
      <w:sz w:val="16"/>
      <w:szCs w:val="24"/>
      <w:lang w:val="fr-FR" w:eastAsia="fr-FR"/>
    </w:rPr>
  </w:style>
  <w:style w:type="paragraph" w:customStyle="1" w:styleId="CitecEn-ttepaire">
    <w:name w:val="Citec En-tête paire"/>
    <w:basedOn w:val="CitecEn-tte"/>
    <w:link w:val="CitecEn-ttepaireCar"/>
    <w:rsid w:val="008101A5"/>
    <w:pPr>
      <w:framePr w:wrap="around"/>
      <w:tabs>
        <w:tab w:val="clear" w:pos="10773"/>
        <w:tab w:val="right" w:pos="6804"/>
        <w:tab w:val="right" w:pos="9582"/>
      </w:tabs>
      <w:ind w:right="-6"/>
    </w:pPr>
  </w:style>
  <w:style w:type="paragraph" w:customStyle="1" w:styleId="CitecEn-tteimpaire">
    <w:name w:val="Citec En-tête impaire"/>
    <w:basedOn w:val="CitecEn-tte"/>
    <w:link w:val="CitecEn-tteimpaireCar"/>
    <w:rsid w:val="008101A5"/>
    <w:pPr>
      <w:framePr w:wrap="around"/>
      <w:tabs>
        <w:tab w:val="clear" w:pos="10773"/>
        <w:tab w:val="left" w:pos="2835"/>
        <w:tab w:val="right" w:pos="9582"/>
      </w:tabs>
    </w:pPr>
  </w:style>
  <w:style w:type="character" w:customStyle="1" w:styleId="CitecEn-tteCar">
    <w:name w:val="Citec En-tête Car"/>
    <w:link w:val="CitecEn-tte"/>
    <w:rsid w:val="008101A5"/>
    <w:rPr>
      <w:rFonts w:ascii="Arial Narrow" w:hAnsi="Arial Narrow" w:cs="Arial"/>
      <w:sz w:val="16"/>
      <w:szCs w:val="24"/>
      <w:lang w:val="fr-FR" w:eastAsia="fr-FR"/>
    </w:rPr>
  </w:style>
  <w:style w:type="character" w:customStyle="1" w:styleId="CitecEn-tteimpaireCar">
    <w:name w:val="Citec En-tête impaire Car"/>
    <w:basedOn w:val="CitecEn-tteCar"/>
    <w:link w:val="CitecEn-tteimpaire"/>
    <w:rsid w:val="008101A5"/>
    <w:rPr>
      <w:rFonts w:ascii="Arial Narrow" w:hAnsi="Arial Narrow" w:cs="Arial"/>
      <w:sz w:val="16"/>
      <w:szCs w:val="24"/>
      <w:lang w:val="fr-FR" w:eastAsia="fr-FR"/>
    </w:rPr>
  </w:style>
  <w:style w:type="paragraph" w:styleId="Notedebasdepage">
    <w:name w:val="footnote text"/>
    <w:basedOn w:val="Normal"/>
    <w:link w:val="NotedebasdepageCar"/>
    <w:semiHidden/>
    <w:rsid w:val="008101A5"/>
    <w:rPr>
      <w:sz w:val="20"/>
      <w:szCs w:val="20"/>
    </w:rPr>
  </w:style>
  <w:style w:type="character" w:styleId="Appelnotedebasdep">
    <w:name w:val="footnote reference"/>
    <w:semiHidden/>
    <w:rsid w:val="008101A5"/>
    <w:rPr>
      <w:vertAlign w:val="superscript"/>
    </w:rPr>
  </w:style>
  <w:style w:type="paragraph" w:customStyle="1" w:styleId="CitecNotedebasdepage">
    <w:name w:val="Citec Note de bas de page"/>
    <w:basedOn w:val="Notedebasdepage"/>
    <w:link w:val="CitecNotedebasdepageCar"/>
    <w:rsid w:val="008101A5"/>
    <w:pPr>
      <w:tabs>
        <w:tab w:val="left" w:pos="284"/>
      </w:tabs>
      <w:ind w:left="284" w:hanging="284"/>
    </w:pPr>
    <w:rPr>
      <w:i/>
      <w:lang w:val="fr-CH"/>
    </w:rPr>
  </w:style>
  <w:style w:type="character" w:customStyle="1" w:styleId="NotedebasdepageCar">
    <w:name w:val="Note de bas de page Car"/>
    <w:link w:val="Notedebasdepage"/>
    <w:semiHidden/>
    <w:rsid w:val="008101A5"/>
    <w:rPr>
      <w:rFonts w:ascii="Arial Narrow" w:hAnsi="Arial Narrow"/>
      <w:lang w:val="fr-FR"/>
    </w:rPr>
  </w:style>
  <w:style w:type="character" w:customStyle="1" w:styleId="CitecNotedebasdepageCar">
    <w:name w:val="Citec Note de bas de page Car"/>
    <w:link w:val="CitecNotedebasdepage"/>
    <w:rsid w:val="008101A5"/>
    <w:rPr>
      <w:rFonts w:ascii="Arial Narrow" w:hAnsi="Arial Narrow"/>
      <w:i/>
    </w:rPr>
  </w:style>
  <w:style w:type="paragraph" w:customStyle="1" w:styleId="CitecEncart">
    <w:name w:val="Citec Encart"/>
    <w:basedOn w:val="CitecNormal"/>
    <w:link w:val="CitecEncartCar"/>
    <w:rsid w:val="008101A5"/>
    <w:pPr>
      <w:shd w:val="clear" w:color="auto" w:fill="F3F3F3"/>
    </w:pPr>
  </w:style>
  <w:style w:type="paragraph" w:customStyle="1" w:styleId="CitecSlogan">
    <w:name w:val="Citec Slogan"/>
    <w:basedOn w:val="CitecNormal"/>
    <w:link w:val="CitecSloganCar"/>
    <w:rsid w:val="008101A5"/>
    <w:pPr>
      <w:spacing w:before="120" w:after="120"/>
      <w:contextualSpacing/>
    </w:pPr>
    <w:rPr>
      <w:b/>
      <w:i/>
    </w:rPr>
  </w:style>
  <w:style w:type="paragraph" w:customStyle="1" w:styleId="CitecConclusionpartielle">
    <w:name w:val="Citec Conclusion partielle"/>
    <w:basedOn w:val="CitecNormal"/>
    <w:rsid w:val="008101A5"/>
    <w:pPr>
      <w:pBdr>
        <w:top w:val="single" w:sz="4" w:space="1" w:color="999999" w:shadow="1"/>
        <w:left w:val="single" w:sz="4" w:space="4" w:color="999999" w:shadow="1"/>
        <w:bottom w:val="single" w:sz="4" w:space="1" w:color="999999" w:shadow="1"/>
        <w:right w:val="single" w:sz="4" w:space="4" w:color="999999" w:shadow="1"/>
      </w:pBdr>
      <w:shd w:val="clear" w:color="auto" w:fill="F3F3F3"/>
      <w:spacing w:before="360" w:after="360"/>
      <w:contextualSpacing/>
    </w:pPr>
  </w:style>
  <w:style w:type="paragraph" w:customStyle="1" w:styleId="CitecListe1">
    <w:name w:val="Citec Liste 1"/>
    <w:basedOn w:val="CitecNormal"/>
    <w:rsid w:val="008101A5"/>
    <w:pPr>
      <w:numPr>
        <w:numId w:val="2"/>
      </w:numPr>
      <w:tabs>
        <w:tab w:val="clear" w:pos="284"/>
      </w:tabs>
    </w:pPr>
  </w:style>
  <w:style w:type="paragraph" w:customStyle="1" w:styleId="CitecListe2">
    <w:name w:val="Citec Liste 2"/>
    <w:basedOn w:val="CitecListe1"/>
    <w:rsid w:val="008101A5"/>
    <w:pPr>
      <w:numPr>
        <w:ilvl w:val="1"/>
      </w:numPr>
      <w:tabs>
        <w:tab w:val="clear" w:pos="284"/>
      </w:tabs>
      <w:ind w:left="568" w:hanging="284"/>
    </w:pPr>
  </w:style>
  <w:style w:type="paragraph" w:customStyle="1" w:styleId="CitecListe3">
    <w:name w:val="Citec Liste 3"/>
    <w:basedOn w:val="CitecListe2"/>
    <w:rsid w:val="008101A5"/>
    <w:pPr>
      <w:numPr>
        <w:ilvl w:val="2"/>
      </w:numPr>
      <w:tabs>
        <w:tab w:val="clear" w:pos="284"/>
      </w:tabs>
      <w:spacing w:before="0"/>
    </w:pPr>
  </w:style>
  <w:style w:type="paragraph" w:customStyle="1" w:styleId="Sources">
    <w:name w:val="Sources"/>
    <w:basedOn w:val="Normal"/>
    <w:rsid w:val="008101A5"/>
    <w:rPr>
      <w:i/>
      <w:sz w:val="16"/>
    </w:rPr>
  </w:style>
  <w:style w:type="numbering" w:styleId="111111">
    <w:name w:val="Outline List 2"/>
    <w:basedOn w:val="Aucuneliste"/>
    <w:semiHidden/>
    <w:rsid w:val="008101A5"/>
    <w:pPr>
      <w:numPr>
        <w:numId w:val="16"/>
      </w:numPr>
    </w:pPr>
  </w:style>
  <w:style w:type="paragraph" w:customStyle="1" w:styleId="Retrait">
    <w:name w:val="Retrait"/>
    <w:basedOn w:val="Normal"/>
    <w:link w:val="RetraitCar"/>
    <w:rsid w:val="008101A5"/>
    <w:pPr>
      <w:tabs>
        <w:tab w:val="num" w:pos="357"/>
      </w:tabs>
      <w:ind w:left="357" w:hanging="357"/>
    </w:pPr>
  </w:style>
  <w:style w:type="character" w:customStyle="1" w:styleId="CitecLgendeA4Car">
    <w:name w:val="Citec Légende A4 Car"/>
    <w:basedOn w:val="CitecimageA4vCar"/>
    <w:link w:val="CitecLgendeA4"/>
    <w:rsid w:val="008101A5"/>
    <w:rPr>
      <w:rFonts w:ascii="Arial Narrow" w:hAnsi="Arial Narrow"/>
      <w:b/>
      <w:i/>
      <w:sz w:val="18"/>
      <w:szCs w:val="22"/>
      <w:shd w:val="clear" w:color="auto" w:fill="FFFFFF"/>
      <w:lang w:val="fr-FR"/>
    </w:rPr>
  </w:style>
  <w:style w:type="paragraph" w:customStyle="1" w:styleId="Titretableau">
    <w:name w:val="Titre tableau"/>
    <w:basedOn w:val="Normal"/>
    <w:rsid w:val="008101A5"/>
    <w:rPr>
      <w:b/>
      <w:i/>
    </w:rPr>
  </w:style>
  <w:style w:type="paragraph" w:styleId="Textedebulles">
    <w:name w:val="Balloon Text"/>
    <w:basedOn w:val="Normal"/>
    <w:semiHidden/>
    <w:rsid w:val="008101A5"/>
    <w:rPr>
      <w:rFonts w:ascii="Tahoma" w:hAnsi="Tahoma" w:cs="Tahoma"/>
      <w:sz w:val="16"/>
      <w:szCs w:val="16"/>
    </w:rPr>
  </w:style>
  <w:style w:type="paragraph" w:customStyle="1" w:styleId="Tableau">
    <w:name w:val="Tableau"/>
    <w:basedOn w:val="Normal"/>
    <w:rsid w:val="008101A5"/>
    <w:pPr>
      <w:spacing w:after="0"/>
      <w:jc w:val="right"/>
    </w:pPr>
  </w:style>
  <w:style w:type="paragraph" w:customStyle="1" w:styleId="Auteurdate">
    <w:name w:val="Auteur + date"/>
    <w:basedOn w:val="Normal"/>
    <w:semiHidden/>
    <w:rsid w:val="008101A5"/>
    <w:pPr>
      <w:spacing w:before="120" w:after="240"/>
    </w:pPr>
    <w:rPr>
      <w:b/>
      <w:noProof/>
      <w:sz w:val="24"/>
      <w:bdr w:val="single" w:sz="4" w:space="0" w:color="FFFFFF"/>
    </w:rPr>
  </w:style>
  <w:style w:type="paragraph" w:customStyle="1" w:styleId="retrait2">
    <w:name w:val="retrait2"/>
    <w:basedOn w:val="Normal"/>
    <w:link w:val="retrait2Car"/>
    <w:rsid w:val="008101A5"/>
    <w:pPr>
      <w:numPr>
        <w:numId w:val="11"/>
      </w:numPr>
    </w:pPr>
  </w:style>
  <w:style w:type="character" w:styleId="Marquedecommentaire">
    <w:name w:val="annotation reference"/>
    <w:uiPriority w:val="99"/>
    <w:semiHidden/>
    <w:rsid w:val="008101A5"/>
    <w:rPr>
      <w:sz w:val="16"/>
      <w:szCs w:val="16"/>
    </w:rPr>
  </w:style>
  <w:style w:type="paragraph" w:styleId="Commentaire">
    <w:name w:val="annotation text"/>
    <w:basedOn w:val="Normal"/>
    <w:link w:val="CommentaireCar"/>
    <w:uiPriority w:val="99"/>
    <w:rsid w:val="008101A5"/>
    <w:rPr>
      <w:sz w:val="20"/>
      <w:szCs w:val="20"/>
    </w:rPr>
  </w:style>
  <w:style w:type="paragraph" w:styleId="Objetducommentaire">
    <w:name w:val="annotation subject"/>
    <w:basedOn w:val="Commentaire"/>
    <w:next w:val="Commentaire"/>
    <w:semiHidden/>
    <w:rsid w:val="008101A5"/>
    <w:rPr>
      <w:b/>
      <w:bCs/>
    </w:rPr>
  </w:style>
  <w:style w:type="numbering" w:styleId="1ai">
    <w:name w:val="Outline List 1"/>
    <w:basedOn w:val="Aucuneliste"/>
    <w:semiHidden/>
    <w:rsid w:val="008101A5"/>
    <w:pPr>
      <w:numPr>
        <w:numId w:val="17"/>
      </w:numPr>
    </w:pPr>
  </w:style>
  <w:style w:type="paragraph" w:customStyle="1" w:styleId="CitecTitre2">
    <w:name w:val="Citec Titre 2"/>
    <w:basedOn w:val="Titre2"/>
    <w:next w:val="CitecNormal"/>
    <w:qFormat/>
    <w:rsid w:val="008101A5"/>
    <w:pPr>
      <w:numPr>
        <w:numId w:val="33"/>
      </w:numPr>
      <w:spacing w:before="360" w:after="120"/>
    </w:pPr>
    <w:rPr>
      <w:rFonts w:ascii="Arial Narrow" w:hAnsi="Arial Narrow"/>
      <w:i w:val="0"/>
    </w:rPr>
  </w:style>
  <w:style w:type="character" w:styleId="AcronymeHTML">
    <w:name w:val="HTML Acronym"/>
    <w:basedOn w:val="Policepardfaut"/>
    <w:semiHidden/>
    <w:rsid w:val="008101A5"/>
  </w:style>
  <w:style w:type="paragraph" w:styleId="Adressedestinataire">
    <w:name w:val="envelope address"/>
    <w:basedOn w:val="Normal"/>
    <w:semiHidden/>
    <w:rsid w:val="008101A5"/>
    <w:pPr>
      <w:framePr w:w="7938" w:h="1985" w:hRule="exact" w:hSpace="141" w:wrap="auto" w:hAnchor="page" w:xAlign="center" w:yAlign="bottom"/>
      <w:ind w:left="2835"/>
    </w:pPr>
    <w:rPr>
      <w:rFonts w:ascii="Arial" w:hAnsi="Arial" w:cs="Arial"/>
      <w:sz w:val="24"/>
      <w:szCs w:val="24"/>
    </w:rPr>
  </w:style>
  <w:style w:type="paragraph" w:styleId="Adresseexpditeur">
    <w:name w:val="envelope return"/>
    <w:basedOn w:val="Normal"/>
    <w:semiHidden/>
    <w:rsid w:val="008101A5"/>
    <w:rPr>
      <w:rFonts w:ascii="Arial" w:hAnsi="Arial" w:cs="Arial"/>
      <w:sz w:val="20"/>
      <w:szCs w:val="20"/>
    </w:rPr>
  </w:style>
  <w:style w:type="paragraph" w:styleId="AdresseHTML">
    <w:name w:val="HTML Address"/>
    <w:basedOn w:val="Normal"/>
    <w:semiHidden/>
    <w:rsid w:val="008101A5"/>
    <w:rPr>
      <w:i/>
      <w:iCs/>
    </w:rPr>
  </w:style>
  <w:style w:type="numbering" w:styleId="ArticleSection">
    <w:name w:val="Outline List 3"/>
    <w:basedOn w:val="Aucuneliste"/>
    <w:semiHidden/>
    <w:rsid w:val="008101A5"/>
    <w:pPr>
      <w:numPr>
        <w:numId w:val="18"/>
      </w:numPr>
    </w:pPr>
  </w:style>
  <w:style w:type="character" w:styleId="CitationHTML">
    <w:name w:val="HTML Cite"/>
    <w:semiHidden/>
    <w:rsid w:val="008101A5"/>
    <w:rPr>
      <w:i/>
      <w:iCs/>
    </w:rPr>
  </w:style>
  <w:style w:type="table" w:styleId="Tableauclassique1">
    <w:name w:val="Table Classic 1"/>
    <w:basedOn w:val="TableauNormal"/>
    <w:semiHidden/>
    <w:rsid w:val="008101A5"/>
    <w:pPr>
      <w:spacing w:after="1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semiHidden/>
    <w:rsid w:val="008101A5"/>
    <w:pPr>
      <w:spacing w:after="1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semiHidden/>
    <w:rsid w:val="008101A5"/>
    <w:pPr>
      <w:spacing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semiHidden/>
    <w:rsid w:val="008101A5"/>
    <w:pPr>
      <w:spacing w:after="1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ClavierHTML">
    <w:name w:val="HTML Keyboard"/>
    <w:semiHidden/>
    <w:rsid w:val="008101A5"/>
    <w:rPr>
      <w:rFonts w:ascii="Courier New" w:hAnsi="Courier New" w:cs="Courier New"/>
      <w:sz w:val="20"/>
      <w:szCs w:val="20"/>
    </w:rPr>
  </w:style>
  <w:style w:type="character" w:styleId="CodeHTML">
    <w:name w:val="HTML Code"/>
    <w:semiHidden/>
    <w:rsid w:val="008101A5"/>
    <w:rPr>
      <w:rFonts w:ascii="Courier New" w:hAnsi="Courier New" w:cs="Courier New"/>
      <w:sz w:val="20"/>
      <w:szCs w:val="20"/>
    </w:rPr>
  </w:style>
  <w:style w:type="table" w:styleId="Colonnesdetableau1">
    <w:name w:val="Table Columns 1"/>
    <w:basedOn w:val="TableauNormal"/>
    <w:semiHidden/>
    <w:rsid w:val="008101A5"/>
    <w:pPr>
      <w:spacing w:after="1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semiHidden/>
    <w:rsid w:val="008101A5"/>
    <w:pPr>
      <w:spacing w:after="1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semiHidden/>
    <w:rsid w:val="008101A5"/>
    <w:pPr>
      <w:spacing w:after="1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semiHidden/>
    <w:rsid w:val="008101A5"/>
    <w:pPr>
      <w:spacing w:after="1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semiHidden/>
    <w:rsid w:val="008101A5"/>
    <w:pPr>
      <w:spacing w:after="1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lor1">
    <w:name w:val="Table Colorful 1"/>
    <w:basedOn w:val="TableauNormal"/>
    <w:semiHidden/>
    <w:rsid w:val="008101A5"/>
    <w:pPr>
      <w:spacing w:after="1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semiHidden/>
    <w:rsid w:val="008101A5"/>
    <w:pPr>
      <w:spacing w:after="1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semiHidden/>
    <w:rsid w:val="008101A5"/>
    <w:pPr>
      <w:spacing w:after="1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aucontemporain">
    <w:name w:val="Table Contemporary"/>
    <w:basedOn w:val="TableauNormal"/>
    <w:semiHidden/>
    <w:rsid w:val="008101A5"/>
    <w:pPr>
      <w:spacing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Corpsdetexte">
    <w:name w:val="Body Text"/>
    <w:basedOn w:val="Normal"/>
    <w:semiHidden/>
    <w:rsid w:val="008101A5"/>
  </w:style>
  <w:style w:type="paragraph" w:styleId="Corpsdetexte2">
    <w:name w:val="Body Text 2"/>
    <w:basedOn w:val="Normal"/>
    <w:semiHidden/>
    <w:rsid w:val="008101A5"/>
    <w:pPr>
      <w:spacing w:line="480" w:lineRule="auto"/>
    </w:pPr>
  </w:style>
  <w:style w:type="paragraph" w:styleId="Corpsdetexte3">
    <w:name w:val="Body Text 3"/>
    <w:basedOn w:val="Normal"/>
    <w:semiHidden/>
    <w:rsid w:val="008101A5"/>
    <w:rPr>
      <w:sz w:val="16"/>
      <w:szCs w:val="16"/>
    </w:rPr>
  </w:style>
  <w:style w:type="paragraph" w:styleId="Date">
    <w:name w:val="Date"/>
    <w:basedOn w:val="Normal"/>
    <w:next w:val="Normal"/>
    <w:semiHidden/>
    <w:rsid w:val="008101A5"/>
  </w:style>
  <w:style w:type="character" w:styleId="DfinitionHTML">
    <w:name w:val="HTML Definition"/>
    <w:semiHidden/>
    <w:rsid w:val="008101A5"/>
    <w:rPr>
      <w:i/>
      <w:iCs/>
    </w:rPr>
  </w:style>
  <w:style w:type="table" w:styleId="Effetsdetableau3D2">
    <w:name w:val="Table 3D effects 2"/>
    <w:basedOn w:val="TableauNormal"/>
    <w:semiHidden/>
    <w:rsid w:val="008101A5"/>
    <w:pPr>
      <w:spacing w:after="1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1">
    <w:name w:val="Table 3D effects 1"/>
    <w:basedOn w:val="TableauNormal"/>
    <w:semiHidden/>
    <w:rsid w:val="008101A5"/>
    <w:pPr>
      <w:spacing w:after="1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3">
    <w:name w:val="Table 3D effects 3"/>
    <w:basedOn w:val="TableauNormal"/>
    <w:semiHidden/>
    <w:rsid w:val="008101A5"/>
    <w:pPr>
      <w:spacing w:after="1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gant">
    <w:name w:val="Table Elegant"/>
    <w:basedOn w:val="TableauNormal"/>
    <w:semiHidden/>
    <w:rsid w:val="008101A5"/>
    <w:pPr>
      <w:spacing w:after="1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lev">
    <w:name w:val="Strong"/>
    <w:uiPriority w:val="22"/>
    <w:rsid w:val="008101A5"/>
    <w:rPr>
      <w:b/>
      <w:bCs/>
    </w:rPr>
  </w:style>
  <w:style w:type="table" w:styleId="Grilledetableau1">
    <w:name w:val="Table Grid 1"/>
    <w:basedOn w:val="TableauNormal"/>
    <w:semiHidden/>
    <w:rsid w:val="008101A5"/>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semiHidden/>
    <w:rsid w:val="008101A5"/>
    <w:pPr>
      <w:spacing w:after="1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semiHidden/>
    <w:rsid w:val="008101A5"/>
    <w:pPr>
      <w:spacing w:after="1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semiHidden/>
    <w:rsid w:val="008101A5"/>
    <w:pPr>
      <w:spacing w:after="1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semiHidden/>
    <w:rsid w:val="008101A5"/>
    <w:pPr>
      <w:spacing w:after="1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semiHidden/>
    <w:rsid w:val="008101A5"/>
    <w:pPr>
      <w:spacing w:after="1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semiHidden/>
    <w:rsid w:val="008101A5"/>
    <w:pPr>
      <w:spacing w:after="1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semiHidden/>
    <w:rsid w:val="008101A5"/>
    <w:pPr>
      <w:spacing w:after="1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utableau">
    <w:name w:val="Table Grid"/>
    <w:basedOn w:val="TableauNormal"/>
    <w:semiHidden/>
    <w:rsid w:val="008101A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8101A5"/>
    <w:rPr>
      <w:color w:val="605E5C"/>
      <w:shd w:val="clear" w:color="auto" w:fill="E1DFDD"/>
    </w:rPr>
  </w:style>
  <w:style w:type="paragraph" w:styleId="Liste">
    <w:name w:val="List"/>
    <w:basedOn w:val="Normal"/>
    <w:semiHidden/>
    <w:rsid w:val="008101A5"/>
    <w:pPr>
      <w:ind w:left="283" w:hanging="283"/>
    </w:pPr>
  </w:style>
  <w:style w:type="paragraph" w:styleId="Liste2">
    <w:name w:val="List 2"/>
    <w:basedOn w:val="Normal"/>
    <w:semiHidden/>
    <w:rsid w:val="008101A5"/>
    <w:pPr>
      <w:ind w:left="566" w:hanging="283"/>
    </w:pPr>
  </w:style>
  <w:style w:type="paragraph" w:styleId="Liste3">
    <w:name w:val="List 3"/>
    <w:basedOn w:val="Normal"/>
    <w:semiHidden/>
    <w:rsid w:val="008101A5"/>
    <w:pPr>
      <w:ind w:left="849" w:hanging="283"/>
    </w:pPr>
  </w:style>
  <w:style w:type="paragraph" w:styleId="Liste4">
    <w:name w:val="List 4"/>
    <w:basedOn w:val="Normal"/>
    <w:semiHidden/>
    <w:rsid w:val="008101A5"/>
    <w:pPr>
      <w:ind w:left="1132" w:hanging="283"/>
    </w:pPr>
  </w:style>
  <w:style w:type="paragraph" w:styleId="Liste5">
    <w:name w:val="List 5"/>
    <w:basedOn w:val="Normal"/>
    <w:semiHidden/>
    <w:rsid w:val="008101A5"/>
    <w:pPr>
      <w:ind w:left="1415" w:hanging="283"/>
    </w:pPr>
  </w:style>
  <w:style w:type="paragraph" w:styleId="Listenumros">
    <w:name w:val="List Number"/>
    <w:basedOn w:val="Normal"/>
    <w:semiHidden/>
    <w:rsid w:val="008101A5"/>
    <w:pPr>
      <w:numPr>
        <w:numId w:val="7"/>
      </w:numPr>
    </w:pPr>
  </w:style>
  <w:style w:type="paragraph" w:styleId="Listenumros2">
    <w:name w:val="List Number 2"/>
    <w:basedOn w:val="Normal"/>
    <w:semiHidden/>
    <w:rsid w:val="008101A5"/>
    <w:pPr>
      <w:numPr>
        <w:numId w:val="6"/>
      </w:numPr>
    </w:pPr>
  </w:style>
  <w:style w:type="paragraph" w:styleId="Listenumros3">
    <w:name w:val="List Number 3"/>
    <w:basedOn w:val="Normal"/>
    <w:semiHidden/>
    <w:rsid w:val="008101A5"/>
    <w:pPr>
      <w:numPr>
        <w:numId w:val="5"/>
      </w:numPr>
    </w:pPr>
  </w:style>
  <w:style w:type="paragraph" w:styleId="Listenumros4">
    <w:name w:val="List Number 4"/>
    <w:basedOn w:val="Normal"/>
    <w:semiHidden/>
    <w:rsid w:val="008101A5"/>
    <w:pPr>
      <w:numPr>
        <w:numId w:val="12"/>
      </w:numPr>
    </w:pPr>
  </w:style>
  <w:style w:type="paragraph" w:styleId="Listenumros5">
    <w:name w:val="List Number 5"/>
    <w:basedOn w:val="Normal"/>
    <w:semiHidden/>
    <w:rsid w:val="008101A5"/>
    <w:pPr>
      <w:numPr>
        <w:numId w:val="13"/>
      </w:numPr>
    </w:pPr>
  </w:style>
  <w:style w:type="paragraph" w:styleId="Listepuces">
    <w:name w:val="List Bullet"/>
    <w:basedOn w:val="Normal"/>
    <w:autoRedefine/>
    <w:semiHidden/>
    <w:rsid w:val="008101A5"/>
    <w:pPr>
      <w:numPr>
        <w:numId w:val="8"/>
      </w:numPr>
    </w:pPr>
  </w:style>
  <w:style w:type="paragraph" w:styleId="Listepuces2">
    <w:name w:val="List Bullet 2"/>
    <w:basedOn w:val="Normal"/>
    <w:autoRedefine/>
    <w:semiHidden/>
    <w:rsid w:val="008101A5"/>
    <w:pPr>
      <w:numPr>
        <w:numId w:val="9"/>
      </w:numPr>
    </w:pPr>
  </w:style>
  <w:style w:type="paragraph" w:styleId="Listepuces3">
    <w:name w:val="List Bullet 3"/>
    <w:basedOn w:val="Normal"/>
    <w:autoRedefine/>
    <w:semiHidden/>
    <w:rsid w:val="008101A5"/>
    <w:pPr>
      <w:numPr>
        <w:numId w:val="10"/>
      </w:numPr>
    </w:pPr>
  </w:style>
  <w:style w:type="paragraph" w:styleId="Listepuces4">
    <w:name w:val="List Bullet 4"/>
    <w:basedOn w:val="Normal"/>
    <w:autoRedefine/>
    <w:semiHidden/>
    <w:rsid w:val="008101A5"/>
    <w:pPr>
      <w:numPr>
        <w:numId w:val="14"/>
      </w:numPr>
    </w:pPr>
  </w:style>
  <w:style w:type="paragraph" w:styleId="Listepuces5">
    <w:name w:val="List Bullet 5"/>
    <w:basedOn w:val="Normal"/>
    <w:autoRedefine/>
    <w:semiHidden/>
    <w:rsid w:val="008101A5"/>
    <w:pPr>
      <w:numPr>
        <w:numId w:val="15"/>
      </w:numPr>
    </w:pPr>
  </w:style>
  <w:style w:type="paragraph" w:styleId="Listecontinue">
    <w:name w:val="List Continue"/>
    <w:basedOn w:val="Normal"/>
    <w:semiHidden/>
    <w:rsid w:val="008101A5"/>
    <w:pPr>
      <w:ind w:left="283"/>
    </w:pPr>
  </w:style>
  <w:style w:type="paragraph" w:styleId="Listecontinue2">
    <w:name w:val="List Continue 2"/>
    <w:basedOn w:val="Normal"/>
    <w:semiHidden/>
    <w:rsid w:val="008101A5"/>
    <w:pPr>
      <w:ind w:left="566"/>
    </w:pPr>
  </w:style>
  <w:style w:type="paragraph" w:styleId="Listecontinue3">
    <w:name w:val="List Continue 3"/>
    <w:basedOn w:val="Normal"/>
    <w:semiHidden/>
    <w:rsid w:val="008101A5"/>
    <w:pPr>
      <w:ind w:left="849"/>
    </w:pPr>
  </w:style>
  <w:style w:type="paragraph" w:styleId="Listecontinue4">
    <w:name w:val="List Continue 4"/>
    <w:basedOn w:val="Normal"/>
    <w:semiHidden/>
    <w:rsid w:val="008101A5"/>
    <w:pPr>
      <w:ind w:left="1132"/>
    </w:pPr>
  </w:style>
  <w:style w:type="paragraph" w:styleId="Listecontinue5">
    <w:name w:val="List Continue 5"/>
    <w:basedOn w:val="Normal"/>
    <w:semiHidden/>
    <w:rsid w:val="008101A5"/>
    <w:pPr>
      <w:ind w:left="1415"/>
    </w:pPr>
  </w:style>
  <w:style w:type="character" w:styleId="MachinecrireHTML">
    <w:name w:val="HTML Typewriter"/>
    <w:semiHidden/>
    <w:rsid w:val="008101A5"/>
    <w:rPr>
      <w:rFonts w:ascii="Courier New" w:hAnsi="Courier New" w:cs="Courier New"/>
      <w:sz w:val="20"/>
      <w:szCs w:val="20"/>
    </w:rPr>
  </w:style>
  <w:style w:type="paragraph" w:styleId="NormalWeb">
    <w:name w:val="Normal (Web)"/>
    <w:basedOn w:val="Normal"/>
    <w:uiPriority w:val="99"/>
    <w:semiHidden/>
    <w:rsid w:val="008101A5"/>
    <w:rPr>
      <w:rFonts w:ascii="Times New Roman" w:hAnsi="Times New Roman"/>
      <w:sz w:val="24"/>
      <w:szCs w:val="24"/>
    </w:rPr>
  </w:style>
  <w:style w:type="character" w:styleId="Numrodeligne">
    <w:name w:val="line number"/>
    <w:basedOn w:val="Policepardfaut"/>
    <w:semiHidden/>
    <w:rsid w:val="008101A5"/>
  </w:style>
  <w:style w:type="table" w:styleId="Tableauple1">
    <w:name w:val="Table Subtle 1"/>
    <w:basedOn w:val="TableauNormal"/>
    <w:semiHidden/>
    <w:rsid w:val="008101A5"/>
    <w:pPr>
      <w:spacing w:after="12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semiHidden/>
    <w:rsid w:val="008101A5"/>
    <w:pPr>
      <w:spacing w:after="12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PrformatHTML">
    <w:name w:val="HTML Preformatted"/>
    <w:basedOn w:val="Normal"/>
    <w:semiHidden/>
    <w:rsid w:val="008101A5"/>
    <w:rPr>
      <w:rFonts w:ascii="Courier New" w:hAnsi="Courier New" w:cs="Courier New"/>
      <w:sz w:val="20"/>
      <w:szCs w:val="20"/>
    </w:rPr>
  </w:style>
  <w:style w:type="table" w:styleId="Tableauprofessionnel">
    <w:name w:val="Table Professional"/>
    <w:basedOn w:val="TableauNormal"/>
    <w:semiHidden/>
    <w:rsid w:val="008101A5"/>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Retrait1religne">
    <w:name w:val="Body Text First Indent"/>
    <w:basedOn w:val="Corpsdetexte"/>
    <w:semiHidden/>
    <w:rsid w:val="008101A5"/>
    <w:pPr>
      <w:ind w:firstLine="210"/>
    </w:pPr>
  </w:style>
  <w:style w:type="paragraph" w:styleId="Retraitcorpsdetexte">
    <w:name w:val="Body Text Indent"/>
    <w:basedOn w:val="Normal"/>
    <w:semiHidden/>
    <w:rsid w:val="008101A5"/>
    <w:pPr>
      <w:ind w:left="283"/>
    </w:pPr>
  </w:style>
  <w:style w:type="paragraph" w:styleId="Retraitcorpsdetexte2">
    <w:name w:val="Body Text Indent 2"/>
    <w:basedOn w:val="Normal"/>
    <w:semiHidden/>
    <w:rsid w:val="008101A5"/>
    <w:pPr>
      <w:spacing w:line="480" w:lineRule="auto"/>
      <w:ind w:left="283"/>
    </w:pPr>
  </w:style>
  <w:style w:type="paragraph" w:styleId="Retraitcorpsdetexte3">
    <w:name w:val="Body Text Indent 3"/>
    <w:basedOn w:val="Normal"/>
    <w:semiHidden/>
    <w:rsid w:val="008101A5"/>
    <w:pPr>
      <w:ind w:left="283"/>
    </w:pPr>
    <w:rPr>
      <w:sz w:val="16"/>
      <w:szCs w:val="16"/>
    </w:rPr>
  </w:style>
  <w:style w:type="paragraph" w:styleId="Retraitcorpset1relig">
    <w:name w:val="Body Text First Indent 2"/>
    <w:basedOn w:val="Retraitcorpsdetexte"/>
    <w:semiHidden/>
    <w:rsid w:val="008101A5"/>
    <w:pPr>
      <w:ind w:firstLine="210"/>
    </w:pPr>
  </w:style>
  <w:style w:type="paragraph" w:styleId="Retraitnormal">
    <w:name w:val="Normal Indent"/>
    <w:basedOn w:val="Normal"/>
    <w:semiHidden/>
    <w:rsid w:val="008101A5"/>
    <w:pPr>
      <w:ind w:left="708"/>
    </w:pPr>
  </w:style>
  <w:style w:type="paragraph" w:styleId="Salutations">
    <w:name w:val="Salutation"/>
    <w:basedOn w:val="Normal"/>
    <w:next w:val="Normal"/>
    <w:semiHidden/>
    <w:rsid w:val="008101A5"/>
  </w:style>
  <w:style w:type="paragraph" w:styleId="Signature">
    <w:name w:val="Signature"/>
    <w:basedOn w:val="Normal"/>
    <w:semiHidden/>
    <w:rsid w:val="008101A5"/>
    <w:pPr>
      <w:ind w:left="4252"/>
    </w:pPr>
  </w:style>
  <w:style w:type="paragraph" w:styleId="Signaturelectronique">
    <w:name w:val="E-mail Signature"/>
    <w:basedOn w:val="Normal"/>
    <w:semiHidden/>
    <w:rsid w:val="008101A5"/>
  </w:style>
  <w:style w:type="table" w:styleId="Tableausimple1">
    <w:name w:val="Table Simple 1"/>
    <w:basedOn w:val="TableauNormal"/>
    <w:semiHidden/>
    <w:rsid w:val="008101A5"/>
    <w:pPr>
      <w:spacing w:after="12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semiHidden/>
    <w:rsid w:val="008101A5"/>
    <w:pPr>
      <w:spacing w:after="12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semiHidden/>
    <w:rsid w:val="008101A5"/>
    <w:pPr>
      <w:spacing w:after="12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Sous-titre">
    <w:name w:val="Subtitle"/>
    <w:basedOn w:val="Normal"/>
    <w:rsid w:val="008101A5"/>
    <w:pPr>
      <w:jc w:val="center"/>
      <w:outlineLvl w:val="1"/>
    </w:pPr>
    <w:rPr>
      <w:rFonts w:ascii="Arial" w:hAnsi="Arial" w:cs="Arial"/>
      <w:sz w:val="24"/>
      <w:szCs w:val="24"/>
    </w:rPr>
  </w:style>
  <w:style w:type="table" w:styleId="Tableauliste2">
    <w:name w:val="Table List 2"/>
    <w:basedOn w:val="TableauNormal"/>
    <w:semiHidden/>
    <w:rsid w:val="008101A5"/>
    <w:pPr>
      <w:spacing w:after="12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semiHidden/>
    <w:rsid w:val="008101A5"/>
    <w:pPr>
      <w:spacing w:after="12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semiHidden/>
    <w:rsid w:val="008101A5"/>
    <w:pPr>
      <w:spacing w:after="12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semiHidden/>
    <w:rsid w:val="008101A5"/>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7">
    <w:name w:val="Table List 7"/>
    <w:basedOn w:val="TableauNormal"/>
    <w:semiHidden/>
    <w:rsid w:val="008101A5"/>
    <w:pPr>
      <w:spacing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semiHidden/>
    <w:rsid w:val="008101A5"/>
    <w:pPr>
      <w:spacing w:after="12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ebrut">
    <w:name w:val="Plain Text"/>
    <w:basedOn w:val="Normal"/>
    <w:semiHidden/>
    <w:rsid w:val="008101A5"/>
    <w:rPr>
      <w:rFonts w:ascii="Courier New" w:hAnsi="Courier New" w:cs="Courier New"/>
      <w:sz w:val="20"/>
      <w:szCs w:val="20"/>
    </w:rPr>
  </w:style>
  <w:style w:type="table" w:styleId="Thmedutableau">
    <w:name w:val="Table Theme"/>
    <w:basedOn w:val="TableauNormal"/>
    <w:semiHidden/>
    <w:rsid w:val="008101A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rsid w:val="008101A5"/>
    <w:pPr>
      <w:spacing w:before="240"/>
      <w:jc w:val="center"/>
      <w:outlineLvl w:val="0"/>
    </w:pPr>
    <w:rPr>
      <w:rFonts w:ascii="Arial" w:hAnsi="Arial" w:cs="Arial"/>
      <w:b/>
      <w:bCs/>
      <w:kern w:val="28"/>
      <w:sz w:val="32"/>
      <w:szCs w:val="32"/>
    </w:rPr>
  </w:style>
  <w:style w:type="paragraph" w:styleId="Titredenote">
    <w:name w:val="Note Heading"/>
    <w:basedOn w:val="Normal"/>
    <w:next w:val="Normal"/>
    <w:semiHidden/>
    <w:rsid w:val="008101A5"/>
  </w:style>
  <w:style w:type="character" w:styleId="VariableHTML">
    <w:name w:val="HTML Variable"/>
    <w:semiHidden/>
    <w:rsid w:val="008101A5"/>
    <w:rPr>
      <w:i/>
      <w:iCs/>
    </w:rPr>
  </w:style>
  <w:style w:type="table" w:styleId="Tableauweb1">
    <w:name w:val="Table Web 1"/>
    <w:basedOn w:val="TableauNormal"/>
    <w:semiHidden/>
    <w:rsid w:val="008101A5"/>
    <w:pPr>
      <w:spacing w:after="12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semiHidden/>
    <w:rsid w:val="008101A5"/>
    <w:pPr>
      <w:spacing w:after="12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semiHidden/>
    <w:rsid w:val="008101A5"/>
    <w:pPr>
      <w:spacing w:after="12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CitecTitre1">
    <w:name w:val="Citec Titre 1"/>
    <w:basedOn w:val="Titre1"/>
    <w:next w:val="CitecNormal"/>
    <w:qFormat/>
    <w:rsid w:val="008101A5"/>
    <w:pPr>
      <w:pageBreakBefore/>
      <w:numPr>
        <w:numId w:val="33"/>
      </w:numPr>
      <w:pBdr>
        <w:top w:val="single" w:sz="4" w:space="1" w:color="auto"/>
        <w:left w:val="single" w:sz="4" w:space="4" w:color="auto"/>
        <w:bottom w:val="single" w:sz="4" w:space="1" w:color="auto"/>
        <w:right w:val="single" w:sz="4" w:space="4" w:color="auto"/>
      </w:pBdr>
      <w:spacing w:before="0" w:after="200"/>
    </w:pPr>
    <w:rPr>
      <w:rFonts w:ascii="Arial Narrow" w:hAnsi="Arial Narrow"/>
      <w:sz w:val="36"/>
    </w:rPr>
  </w:style>
  <w:style w:type="character" w:customStyle="1" w:styleId="CitecNormalCar">
    <w:name w:val="Citec Normal Car"/>
    <w:link w:val="CitecNormal"/>
    <w:rsid w:val="008101A5"/>
    <w:rPr>
      <w:rFonts w:ascii="Arial Narrow" w:hAnsi="Arial Narrow"/>
      <w:sz w:val="22"/>
      <w:szCs w:val="22"/>
      <w:lang w:val="fr-FR"/>
    </w:rPr>
  </w:style>
  <w:style w:type="character" w:customStyle="1" w:styleId="CitecEncartCar">
    <w:name w:val="Citec Encart Car"/>
    <w:basedOn w:val="CitecNormalCar"/>
    <w:link w:val="CitecEncart"/>
    <w:rsid w:val="008101A5"/>
    <w:rPr>
      <w:rFonts w:ascii="Arial Narrow" w:hAnsi="Arial Narrow"/>
      <w:sz w:val="22"/>
      <w:szCs w:val="22"/>
      <w:shd w:val="clear" w:color="auto" w:fill="F3F3F3"/>
      <w:lang w:val="fr-FR"/>
    </w:rPr>
  </w:style>
  <w:style w:type="character" w:customStyle="1" w:styleId="CitecSloganCar">
    <w:name w:val="Citec Slogan Car"/>
    <w:link w:val="CitecSlogan"/>
    <w:rsid w:val="008101A5"/>
    <w:rPr>
      <w:rFonts w:ascii="Arial Narrow" w:hAnsi="Arial Narrow"/>
      <w:b/>
      <w:i/>
      <w:sz w:val="22"/>
      <w:szCs w:val="22"/>
      <w:lang w:val="fr-FR"/>
    </w:rPr>
  </w:style>
  <w:style w:type="paragraph" w:customStyle="1" w:styleId="StyleImagepagedegardeCentrGauche-032cm">
    <w:name w:val="Style Image page de garde + Centré Gauche :  -0.32 cm"/>
    <w:basedOn w:val="Imagepagedegarde"/>
    <w:rsid w:val="008101A5"/>
    <w:pPr>
      <w:ind w:left="-57"/>
      <w:jc w:val="center"/>
    </w:pPr>
    <w:rPr>
      <w:szCs w:val="20"/>
    </w:rPr>
  </w:style>
  <w:style w:type="paragraph" w:customStyle="1" w:styleId="Citecauteurs">
    <w:name w:val="Citec auteurs"/>
    <w:basedOn w:val="CitecNormal"/>
    <w:rsid w:val="008101A5"/>
    <w:pPr>
      <w:pBdr>
        <w:top w:val="single" w:sz="4" w:space="1" w:color="C0C0C0"/>
        <w:left w:val="single" w:sz="4" w:space="4" w:color="C0C0C0"/>
        <w:bottom w:val="single" w:sz="4" w:space="1" w:color="C0C0C0"/>
        <w:right w:val="single" w:sz="4" w:space="4" w:color="C0C0C0"/>
      </w:pBdr>
      <w:shd w:val="clear" w:color="auto" w:fill="F3F3F3"/>
      <w:tabs>
        <w:tab w:val="center" w:pos="2835"/>
        <w:tab w:val="right" w:pos="6237"/>
      </w:tabs>
    </w:pPr>
    <w:rPr>
      <w:sz w:val="16"/>
    </w:rPr>
  </w:style>
  <w:style w:type="paragraph" w:customStyle="1" w:styleId="Citectitrefigureimageavecmarge">
    <w:name w:val="Citec titre figure image avec marge"/>
    <w:basedOn w:val="CitecNormal"/>
    <w:rsid w:val="008101A5"/>
    <w:pPr>
      <w:keepNext/>
      <w:keepLines/>
      <w:pBdr>
        <w:bottom w:val="single" w:sz="4" w:space="1" w:color="auto"/>
      </w:pBdr>
      <w:spacing w:before="360"/>
      <w:jc w:val="left"/>
    </w:pPr>
    <w:rPr>
      <w:b/>
      <w:smallCaps/>
      <w:sz w:val="20"/>
    </w:rPr>
  </w:style>
  <w:style w:type="paragraph" w:customStyle="1" w:styleId="CitectitrefigureA3paysage">
    <w:name w:val="Citec titre figure A3 paysage"/>
    <w:next w:val="StyleCitecimageA3paysage"/>
    <w:rsid w:val="008101A5"/>
    <w:pPr>
      <w:framePr w:w="14062" w:h="397" w:hRule="exact" w:wrap="around" w:vAnchor="page" w:hAnchor="text" w:y="965"/>
    </w:pPr>
    <w:rPr>
      <w:rFonts w:ascii="Arial Narrow" w:hAnsi="Arial Narrow"/>
      <w:b/>
      <w:bCs/>
      <w:i/>
      <w:sz w:val="24"/>
      <w:lang w:val="fr-FR"/>
    </w:rPr>
  </w:style>
  <w:style w:type="paragraph" w:customStyle="1" w:styleId="StyleCitecideclefdroite">
    <w:name w:val="Style Citec idée clef droite"/>
    <w:basedOn w:val="Normal"/>
    <w:rsid w:val="008101A5"/>
    <w:pPr>
      <w:framePr w:w="2268" w:wrap="around" w:vAnchor="text" w:hAnchor="page" w:x="8506" w:y="1"/>
      <w:spacing w:after="0"/>
      <w:jc w:val="left"/>
    </w:pPr>
    <w:rPr>
      <w:szCs w:val="20"/>
    </w:rPr>
  </w:style>
  <w:style w:type="paragraph" w:customStyle="1" w:styleId="StyleCitecideclefgauche">
    <w:name w:val="Style Citec idée clef gauche"/>
    <w:basedOn w:val="StyleCitecideclefdroite"/>
    <w:rsid w:val="008101A5"/>
    <w:pPr>
      <w:framePr w:wrap="around" w:x="1135"/>
      <w:jc w:val="right"/>
    </w:pPr>
  </w:style>
  <w:style w:type="paragraph" w:customStyle="1" w:styleId="CitecTitreSommaire">
    <w:name w:val="Citec Titre Sommaire"/>
    <w:basedOn w:val="CitecNormal"/>
    <w:rsid w:val="008101A5"/>
    <w:pPr>
      <w:pBdr>
        <w:bottom w:val="single" w:sz="4" w:space="1" w:color="auto"/>
      </w:pBdr>
      <w:jc w:val="left"/>
    </w:pPr>
    <w:rPr>
      <w:sz w:val="36"/>
    </w:rPr>
  </w:style>
  <w:style w:type="paragraph" w:customStyle="1" w:styleId="Citectextepleinelargeur">
    <w:name w:val="Citec texte pleine largeur"/>
    <w:basedOn w:val="Citecimagepleinelargeur"/>
    <w:rsid w:val="008101A5"/>
    <w:pPr>
      <w:keepNext/>
      <w:keepLines/>
      <w:framePr w:wrap="notBeside"/>
      <w:pBdr>
        <w:top w:val="single" w:sz="4" w:space="1" w:color="auto"/>
      </w:pBdr>
      <w:tabs>
        <w:tab w:val="left" w:pos="851"/>
      </w:tabs>
      <w:spacing w:before="120"/>
      <w:ind w:left="751" w:hanging="751"/>
      <w:contextualSpacing/>
      <w:jc w:val="both"/>
    </w:pPr>
    <w:rPr>
      <w:i/>
    </w:rPr>
  </w:style>
  <w:style w:type="paragraph" w:customStyle="1" w:styleId="Citecimagepleinelargeur">
    <w:name w:val="Citec image pleine largeur"/>
    <w:rsid w:val="008101A5"/>
    <w:pPr>
      <w:framePr w:w="9639" w:wrap="notBeside" w:vAnchor="text" w:hAnchor="page" w:x="1135" w:y="1"/>
    </w:pPr>
    <w:rPr>
      <w:rFonts w:ascii="Arial Narrow" w:hAnsi="Arial Narrow"/>
      <w:b/>
      <w:bCs/>
      <w:sz w:val="18"/>
      <w:lang w:val="fr-FR"/>
    </w:rPr>
  </w:style>
  <w:style w:type="paragraph" w:customStyle="1" w:styleId="CitecTitreA4">
    <w:name w:val="Citec Titre A4"/>
    <w:basedOn w:val="CitecNormal"/>
    <w:next w:val="CitecimageA4v"/>
    <w:rsid w:val="008101A5"/>
    <w:pPr>
      <w:pageBreakBefore/>
      <w:framePr w:w="10773" w:h="397" w:wrap="around" w:vAnchor="page" w:hAnchor="page" w:xAlign="center" w:y="568"/>
      <w:pBdr>
        <w:bottom w:val="single" w:sz="4" w:space="1" w:color="auto"/>
      </w:pBdr>
      <w:shd w:val="clear" w:color="auto" w:fill="FFFFFF"/>
    </w:pPr>
    <w:rPr>
      <w:b/>
    </w:rPr>
  </w:style>
  <w:style w:type="paragraph" w:customStyle="1" w:styleId="CitecimageA4v">
    <w:name w:val="Citec image A4v"/>
    <w:basedOn w:val="CitecNormal"/>
    <w:next w:val="CitectexteA4v"/>
    <w:link w:val="CitecimageA4vCar"/>
    <w:rsid w:val="008101A5"/>
    <w:pPr>
      <w:framePr w:w="9639" w:h="13977" w:hRule="exact" w:wrap="around" w:vAnchor="page" w:hAnchor="page" w:x="1135" w:y="1702"/>
      <w:shd w:val="clear" w:color="auto" w:fill="FFFFFF"/>
      <w:jc w:val="center"/>
    </w:pPr>
  </w:style>
  <w:style w:type="paragraph" w:customStyle="1" w:styleId="CitecLgendeA4">
    <w:name w:val="Citec Légende A4"/>
    <w:basedOn w:val="CitecimageA4v"/>
    <w:next w:val="CitecNormal"/>
    <w:link w:val="CitecLgendeA4Car"/>
    <w:rsid w:val="008101A5"/>
    <w:pPr>
      <w:framePr w:w="0" w:wrap="auto" w:vAnchor="margin" w:hAnchor="text" w:xAlign="left" w:yAlign="inline"/>
      <w:pBdr>
        <w:top w:val="single" w:sz="4" w:space="1" w:color="auto"/>
      </w:pBdr>
      <w:ind w:left="-851" w:right="-3686"/>
      <w:jc w:val="left"/>
    </w:pPr>
    <w:rPr>
      <w:b/>
      <w:i/>
      <w:sz w:val="18"/>
    </w:rPr>
  </w:style>
  <w:style w:type="paragraph" w:customStyle="1" w:styleId="CitecImagepagedegarde">
    <w:name w:val="Citec Image page de garde"/>
    <w:next w:val="CitecNormal"/>
    <w:rsid w:val="008101A5"/>
    <w:pPr>
      <w:framePr w:w="9639" w:h="5670" w:hRule="exact" w:wrap="around" w:vAnchor="page" w:hAnchor="page" w:xAlign="center" w:y="2836"/>
      <w:jc w:val="center"/>
    </w:pPr>
    <w:rPr>
      <w:rFonts w:ascii="Arial Narrow" w:hAnsi="Arial Narrow"/>
      <w:sz w:val="22"/>
      <w:lang w:val="fr-FR"/>
    </w:rPr>
  </w:style>
  <w:style w:type="table" w:customStyle="1" w:styleId="CitecTableau">
    <w:name w:val="Citec Tableau"/>
    <w:basedOn w:val="TableauNormal"/>
    <w:rsid w:val="008101A5"/>
    <w:pPr>
      <w:jc w:val="right"/>
    </w:pPr>
    <w:rPr>
      <w:rFonts w:ascii="Arial Narrow" w:hAnsi="Arial Narrow"/>
    </w:rPr>
    <w:tblPr>
      <w:tblStyleColBandSize w:val="1"/>
    </w:tblPr>
    <w:tcPr>
      <w:shd w:val="clear" w:color="auto" w:fill="auto"/>
      <w:vAlign w:val="center"/>
    </w:tcPr>
    <w:tblStylePr w:type="firstRow">
      <w:pPr>
        <w:wordWrap/>
        <w:jc w:val="right"/>
      </w:pPr>
      <w:rPr>
        <w:b/>
        <w:bCs/>
        <w:color w:val="auto"/>
      </w:rPr>
      <w:tblPr/>
      <w:tcPr>
        <w:tcBorders>
          <w:top w:val="single" w:sz="4" w:space="0" w:color="auto"/>
          <w:left w:val="nil"/>
          <w:bottom w:val="single" w:sz="4" w:space="0" w:color="auto"/>
          <w:right w:val="nil"/>
          <w:insideH w:val="nil"/>
          <w:insideV w:val="nil"/>
          <w:tl2br w:val="nil"/>
          <w:tr2bl w:val="nil"/>
        </w:tcBorders>
      </w:tcPr>
    </w:tblStylePr>
    <w:tblStylePr w:type="lastRow">
      <w:rPr>
        <w:b/>
      </w:rPr>
      <w:tblPr/>
      <w:tcPr>
        <w:tcBorders>
          <w:top w:val="single" w:sz="4" w:space="0" w:color="auto"/>
          <w:bottom w:val="single" w:sz="4" w:space="0" w:color="auto"/>
        </w:tcBorders>
        <w:shd w:val="clear" w:color="auto" w:fill="auto"/>
      </w:tcPr>
    </w:tblStylePr>
    <w:tblStylePr w:type="firstCol">
      <w:pPr>
        <w:wordWrap/>
        <w:contextualSpacing w:val="0"/>
        <w:jc w:val="left"/>
      </w:pPr>
      <w:rPr>
        <w:i w:val="0"/>
      </w:rPr>
      <w:tblPr/>
      <w:tcPr>
        <w:tcBorders>
          <w:top w:val="nil"/>
          <w:left w:val="nil"/>
          <w:bottom w:val="nil"/>
          <w:right w:val="nil"/>
          <w:insideH w:val="nil"/>
          <w:insideV w:val="nil"/>
          <w:tl2br w:val="nil"/>
          <w:tr2bl w:val="nil"/>
        </w:tcBorders>
      </w:tcPr>
    </w:tblStylePr>
    <w:tblStylePr w:type="lastCol">
      <w:pPr>
        <w:wordWrap/>
        <w:jc w:val="right"/>
      </w:pPr>
    </w:tblStylePr>
    <w:tblStylePr w:type="band1Vert">
      <w:pPr>
        <w:jc w:val="right"/>
      </w:pPr>
      <w:tblPr/>
      <w:tcPr>
        <w:vAlign w:val="center"/>
      </w:tcPr>
    </w:tblStylePr>
    <w:tblStylePr w:type="nwCell">
      <w:rPr>
        <w:rFonts w:ascii="Cambria" w:hAnsi="Cambria"/>
        <w:b/>
        <w:i w:val="0"/>
        <w:color w:val="auto"/>
        <w:sz w:val="20"/>
      </w:rPr>
      <w:tblPr/>
      <w:tcPr>
        <w:tcBorders>
          <w:top w:val="single" w:sz="4" w:space="0" w:color="auto"/>
          <w:left w:val="nil"/>
          <w:bottom w:val="single" w:sz="4" w:space="0" w:color="auto"/>
          <w:right w:val="nil"/>
          <w:insideH w:val="single" w:sz="4" w:space="0" w:color="auto"/>
          <w:insideV w:val="nil"/>
          <w:tl2br w:val="nil"/>
          <w:tr2bl w:val="nil"/>
        </w:tcBorders>
        <w:shd w:val="clear" w:color="auto" w:fill="FFFFFF"/>
      </w:tcPr>
    </w:tblStylePr>
    <w:tblStylePr w:type="swCell">
      <w:rPr>
        <w:b/>
        <w:i w:val="0"/>
      </w:rPr>
    </w:tblStylePr>
  </w:style>
  <w:style w:type="paragraph" w:customStyle="1" w:styleId="CitecTitretableau">
    <w:name w:val="Citec Titre tableau"/>
    <w:basedOn w:val="CitecLgendeFiguredansletexte"/>
    <w:rsid w:val="008101A5"/>
    <w:pPr>
      <w:keepNext/>
      <w:pBdr>
        <w:top w:val="none" w:sz="0" w:space="0" w:color="auto"/>
      </w:pBdr>
      <w:tabs>
        <w:tab w:val="left" w:pos="950"/>
      </w:tabs>
      <w:spacing w:after="120"/>
      <w:ind w:left="851" w:hanging="851"/>
      <w:jc w:val="both"/>
    </w:pPr>
  </w:style>
  <w:style w:type="paragraph" w:customStyle="1" w:styleId="CitecLgendetableau">
    <w:name w:val="Citec Légende tableau"/>
    <w:basedOn w:val="CitecLgendeFiguredansletexte"/>
    <w:rsid w:val="008101A5"/>
    <w:pPr>
      <w:pBdr>
        <w:top w:val="none" w:sz="0" w:space="0" w:color="auto"/>
      </w:pBdr>
      <w:spacing w:before="120"/>
    </w:pPr>
  </w:style>
  <w:style w:type="paragraph" w:customStyle="1" w:styleId="StyleCitecimageA3paysage">
    <w:name w:val="Style Citec image A3 paysage"/>
    <w:rsid w:val="008101A5"/>
    <w:pPr>
      <w:framePr w:wrap="around" w:vAnchor="text" w:hAnchor="text" w:y="1"/>
    </w:pPr>
    <w:rPr>
      <w:rFonts w:ascii="Arial Narrow" w:hAnsi="Arial Narrow"/>
      <w:sz w:val="22"/>
      <w:lang w:val="fr-FR"/>
    </w:rPr>
  </w:style>
  <w:style w:type="paragraph" w:customStyle="1" w:styleId="CitectitrefigureA4paysage">
    <w:name w:val="Citec titre figure A4 paysage"/>
    <w:basedOn w:val="CitecTitreA4"/>
    <w:next w:val="CitecimageA4h"/>
    <w:rsid w:val="008101A5"/>
    <w:pPr>
      <w:framePr w:w="15706" w:wrap="around" w:x="568"/>
    </w:pPr>
    <w:rPr>
      <w:b w:val="0"/>
      <w:bCs/>
      <w:i/>
      <w:sz w:val="24"/>
    </w:rPr>
  </w:style>
  <w:style w:type="paragraph" w:customStyle="1" w:styleId="CitectitrefigureA3portrait">
    <w:name w:val="Citec titre figure A3 portrait"/>
    <w:basedOn w:val="CitectitrefigureA3paysage"/>
    <w:rsid w:val="008101A5"/>
    <w:pPr>
      <w:framePr w:wrap="around"/>
    </w:pPr>
  </w:style>
  <w:style w:type="paragraph" w:customStyle="1" w:styleId="CitecEncartpdagogique">
    <w:name w:val="Citec Encarté pédagogique"/>
    <w:basedOn w:val="CitecConclusionpartielle"/>
    <w:rsid w:val="008101A5"/>
    <w:pPr>
      <w:pBdr>
        <w:top w:val="single" w:sz="4" w:space="1" w:color="C0C0C0"/>
        <w:left w:val="none" w:sz="0" w:space="0" w:color="auto"/>
        <w:bottom w:val="single" w:sz="4" w:space="1" w:color="C0C0C0"/>
        <w:right w:val="none" w:sz="0" w:space="0" w:color="auto"/>
      </w:pBdr>
    </w:pPr>
    <w:rPr>
      <w:i/>
    </w:rPr>
  </w:style>
  <w:style w:type="paragraph" w:customStyle="1" w:styleId="CitecimageA4h">
    <w:name w:val="Citec image A4h"/>
    <w:basedOn w:val="CitecimageA4v"/>
    <w:next w:val="CitectexteA4h"/>
    <w:link w:val="CitecimageA4hCar"/>
    <w:rsid w:val="008101A5"/>
    <w:pPr>
      <w:framePr w:w="15706" w:h="10773" w:hRule="exact" w:wrap="around"/>
    </w:pPr>
  </w:style>
  <w:style w:type="paragraph" w:customStyle="1" w:styleId="CitecLgendeA4h">
    <w:name w:val="Citec Légende A4h"/>
    <w:basedOn w:val="CitecLgendeA4"/>
    <w:next w:val="CitecNormal"/>
    <w:rsid w:val="008101A5"/>
    <w:pPr>
      <w:framePr w:wrap="auto"/>
      <w:ind w:right="-851"/>
    </w:pPr>
  </w:style>
  <w:style w:type="paragraph" w:customStyle="1" w:styleId="CitectexteA4v">
    <w:name w:val="Citec texte A4v"/>
    <w:basedOn w:val="CitecimageA4v"/>
    <w:rsid w:val="008101A5"/>
    <w:pPr>
      <w:keepNext/>
      <w:keepLines/>
      <w:framePr w:wrap="around"/>
      <w:pBdr>
        <w:top w:val="single" w:sz="4" w:space="1" w:color="auto"/>
      </w:pBdr>
      <w:tabs>
        <w:tab w:val="left" w:pos="851"/>
      </w:tabs>
      <w:spacing w:before="120" w:after="0"/>
      <w:ind w:left="751" w:hanging="751"/>
      <w:contextualSpacing/>
      <w:jc w:val="both"/>
    </w:pPr>
    <w:rPr>
      <w:b/>
      <w:i/>
      <w:sz w:val="18"/>
    </w:rPr>
  </w:style>
  <w:style w:type="paragraph" w:customStyle="1" w:styleId="CitectexteA4h">
    <w:name w:val="Citec texte A4h"/>
    <w:basedOn w:val="CitecimageA4h"/>
    <w:rsid w:val="008101A5"/>
    <w:pPr>
      <w:keepNext/>
      <w:keepLines/>
      <w:framePr w:wrap="around"/>
      <w:pBdr>
        <w:top w:val="single" w:sz="4" w:space="1" w:color="auto"/>
      </w:pBdr>
      <w:tabs>
        <w:tab w:val="left" w:leader="underscore" w:pos="15706"/>
      </w:tabs>
      <w:spacing w:before="120" w:after="0"/>
      <w:contextualSpacing/>
      <w:jc w:val="left"/>
    </w:pPr>
    <w:rPr>
      <w:b/>
      <w:i/>
      <w:sz w:val="18"/>
    </w:rPr>
  </w:style>
  <w:style w:type="paragraph" w:customStyle="1" w:styleId="CitecimageA3h">
    <w:name w:val="Citec image A3h"/>
    <w:basedOn w:val="CitecimageA4h"/>
    <w:next w:val="CitectexteA3h"/>
    <w:link w:val="CitecimageA3hCar"/>
    <w:rsid w:val="008101A5"/>
    <w:pPr>
      <w:framePr w:w="21546" w:h="14033" w:hRule="exact" w:wrap="around"/>
    </w:pPr>
  </w:style>
  <w:style w:type="paragraph" w:customStyle="1" w:styleId="CitectexteA3h">
    <w:name w:val="Citec texte A3h"/>
    <w:basedOn w:val="CitecimageA3h"/>
    <w:link w:val="CitectexteA3hCar"/>
    <w:rsid w:val="008101A5"/>
    <w:pPr>
      <w:keepNext/>
      <w:keepLines/>
      <w:framePr w:wrap="around"/>
      <w:pBdr>
        <w:top w:val="single" w:sz="4" w:space="1" w:color="auto"/>
      </w:pBdr>
      <w:tabs>
        <w:tab w:val="left" w:pos="851"/>
      </w:tabs>
      <w:spacing w:before="120" w:after="0"/>
      <w:ind w:left="751" w:hanging="751"/>
      <w:contextualSpacing/>
      <w:jc w:val="left"/>
    </w:pPr>
    <w:rPr>
      <w:b/>
      <w:i/>
      <w:sz w:val="18"/>
    </w:rPr>
  </w:style>
  <w:style w:type="character" w:customStyle="1" w:styleId="CitecimageA4vCar">
    <w:name w:val="Citec image A4v Car"/>
    <w:basedOn w:val="CitecNormalCar"/>
    <w:link w:val="CitecimageA4v"/>
    <w:rsid w:val="008101A5"/>
    <w:rPr>
      <w:rFonts w:ascii="Arial Narrow" w:hAnsi="Arial Narrow"/>
      <w:sz w:val="22"/>
      <w:szCs w:val="22"/>
      <w:shd w:val="clear" w:color="auto" w:fill="FFFFFF"/>
      <w:lang w:val="fr-FR"/>
    </w:rPr>
  </w:style>
  <w:style w:type="character" w:customStyle="1" w:styleId="CitecimageA4hCar">
    <w:name w:val="Citec image A4h Car"/>
    <w:basedOn w:val="CitecimageA4vCar"/>
    <w:link w:val="CitecimageA4h"/>
    <w:rsid w:val="008101A5"/>
    <w:rPr>
      <w:rFonts w:ascii="Arial Narrow" w:hAnsi="Arial Narrow"/>
      <w:sz w:val="22"/>
      <w:szCs w:val="22"/>
      <w:shd w:val="clear" w:color="auto" w:fill="FFFFFF"/>
      <w:lang w:val="fr-FR"/>
    </w:rPr>
  </w:style>
  <w:style w:type="character" w:customStyle="1" w:styleId="CitecimageA3hCar">
    <w:name w:val="Citec image A3h Car"/>
    <w:basedOn w:val="CitecimageA4hCar"/>
    <w:link w:val="CitecimageA3h"/>
    <w:rsid w:val="008101A5"/>
    <w:rPr>
      <w:rFonts w:ascii="Arial Narrow" w:hAnsi="Arial Narrow"/>
      <w:sz w:val="22"/>
      <w:szCs w:val="22"/>
      <w:shd w:val="clear" w:color="auto" w:fill="FFFFFF"/>
      <w:lang w:val="fr-FR"/>
    </w:rPr>
  </w:style>
  <w:style w:type="character" w:customStyle="1" w:styleId="CitectexteA3hCar">
    <w:name w:val="Citec texte A3h Car"/>
    <w:link w:val="CitectexteA3h"/>
    <w:rsid w:val="008101A5"/>
    <w:rPr>
      <w:rFonts w:ascii="Arial Narrow" w:hAnsi="Arial Narrow"/>
      <w:b/>
      <w:i/>
      <w:sz w:val="18"/>
      <w:szCs w:val="22"/>
      <w:shd w:val="clear" w:color="auto" w:fill="FFFFFF"/>
      <w:lang w:val="fr-FR"/>
    </w:rPr>
  </w:style>
  <w:style w:type="paragraph" w:customStyle="1" w:styleId="CitecimageA3v">
    <w:name w:val="Citec image A3v"/>
    <w:basedOn w:val="CitecimageA4v"/>
    <w:next w:val="CitectexteA3v"/>
    <w:rsid w:val="008101A5"/>
    <w:pPr>
      <w:framePr w:w="15706" w:h="22680" w:hRule="exact" w:wrap="around"/>
    </w:pPr>
  </w:style>
  <w:style w:type="paragraph" w:customStyle="1" w:styleId="CitectexteA3v">
    <w:name w:val="Citec texte A3v"/>
    <w:basedOn w:val="CitecimageA3v"/>
    <w:rsid w:val="008101A5"/>
    <w:pPr>
      <w:keepNext/>
      <w:keepLines/>
      <w:framePr w:wrap="around"/>
      <w:pBdr>
        <w:top w:val="single" w:sz="4" w:space="1" w:color="auto"/>
      </w:pBdr>
      <w:tabs>
        <w:tab w:val="left" w:leader="underscore" w:pos="15706"/>
      </w:tabs>
      <w:spacing w:before="120" w:after="0"/>
      <w:contextualSpacing/>
      <w:jc w:val="left"/>
    </w:pPr>
    <w:rPr>
      <w:b/>
      <w:i/>
      <w:sz w:val="18"/>
    </w:rPr>
  </w:style>
  <w:style w:type="paragraph" w:customStyle="1" w:styleId="CitecLgendeimagepleinepage">
    <w:name w:val="Citec Légende image pleine page"/>
    <w:basedOn w:val="Lgende"/>
    <w:rsid w:val="008101A5"/>
    <w:pPr>
      <w:framePr w:w="10773" w:h="15706" w:hRule="exact" w:wrap="notBeside" w:vAnchor="page" w:hAnchor="page" w:x="568" w:y="568"/>
    </w:pPr>
  </w:style>
  <w:style w:type="paragraph" w:customStyle="1" w:styleId="Citectextedemielargeur">
    <w:name w:val="Citec texte demie largeur"/>
    <w:rsid w:val="008101A5"/>
    <w:pPr>
      <w:widowControl w:val="0"/>
      <w:pBdr>
        <w:top w:val="single" w:sz="4" w:space="1" w:color="auto"/>
      </w:pBdr>
      <w:tabs>
        <w:tab w:val="left" w:pos="851"/>
      </w:tabs>
      <w:spacing w:before="120"/>
      <w:ind w:left="748" w:hanging="748"/>
      <w:contextualSpacing/>
      <w:jc w:val="both"/>
    </w:pPr>
    <w:rPr>
      <w:rFonts w:ascii="Arial Narrow" w:hAnsi="Arial Narrow"/>
      <w:b/>
      <w:i/>
      <w:sz w:val="18"/>
      <w:szCs w:val="22"/>
      <w:lang w:val="fr-FR"/>
    </w:rPr>
  </w:style>
  <w:style w:type="paragraph" w:customStyle="1" w:styleId="CitectexteA4vpourtableau">
    <w:name w:val="Citec texte A4v pour tableau"/>
    <w:basedOn w:val="CitecNormal"/>
    <w:next w:val="CitecNormal"/>
    <w:rsid w:val="008101A5"/>
    <w:pPr>
      <w:framePr w:w="9639" w:wrap="around" w:vAnchor="text" w:hAnchor="page" w:x="1135" w:y="1"/>
    </w:pPr>
  </w:style>
  <w:style w:type="paragraph" w:customStyle="1" w:styleId="Citecpagedegardeentte">
    <w:name w:val="Citec page de garde entête"/>
    <w:rsid w:val="008101A5"/>
    <w:pPr>
      <w:framePr w:w="9639" w:h="567" w:hRule="exact" w:wrap="around" w:vAnchor="page" w:hAnchor="page" w:xAlign="center" w:y="2269"/>
    </w:pPr>
    <w:rPr>
      <w:rFonts w:ascii="Arial Narrow" w:hAnsi="Arial Narrow"/>
      <w:b/>
      <w:sz w:val="28"/>
      <w:szCs w:val="22"/>
      <w:lang w:val="fr-FR"/>
    </w:rPr>
  </w:style>
  <w:style w:type="paragraph" w:customStyle="1" w:styleId="Citecpagedegardepieddepage">
    <w:name w:val="Citec page de garde pied de page"/>
    <w:rsid w:val="008101A5"/>
    <w:pPr>
      <w:framePr w:w="9639" w:h="3402" w:hRule="exact" w:wrap="around" w:vAnchor="page" w:hAnchor="page" w:xAlign="center" w:y="13042"/>
    </w:pPr>
    <w:rPr>
      <w:rFonts w:ascii="Arial Narrow" w:hAnsi="Arial Narrow"/>
      <w:sz w:val="22"/>
      <w:szCs w:val="22"/>
      <w:lang w:val="fr-FR"/>
    </w:rPr>
  </w:style>
  <w:style w:type="table" w:customStyle="1" w:styleId="Citecpagedegarde">
    <w:name w:val="Citec page de garde"/>
    <w:basedOn w:val="TableauNormal"/>
    <w:rsid w:val="008101A5"/>
    <w:tblPr>
      <w:tblStyleRowBandSize w:val="1"/>
      <w:tblStyleColBandSize w:val="1"/>
    </w:tblPr>
    <w:tblStylePr w:type="firstRow">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l2br w:val="nil"/>
          <w:tr2bl w:val="nil"/>
        </w:tcBorders>
        <w:shd w:val="clear" w:color="auto" w:fill="auto"/>
      </w:tcPr>
    </w:tblStylePr>
    <w:tblStylePr w:type="firstCol">
      <w:tblPr/>
      <w:tcPr>
        <w:tcBorders>
          <w:top w:val="nil"/>
          <w:left w:val="nil"/>
          <w:bottom w:val="nil"/>
          <w:right w:val="nil"/>
          <w:insideH w:val="nil"/>
          <w:insideV w:val="nil"/>
          <w:tl2br w:val="nil"/>
          <w:tr2bl w:val="nil"/>
        </w:tcBorders>
        <w:shd w:val="clear" w:color="auto" w:fill="auto"/>
      </w:tcPr>
    </w:tblStylePr>
    <w:tblStylePr w:type="lastCol">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l2br w:val="nil"/>
          <w:tr2bl w:val="nil"/>
        </w:tcBorders>
      </w:tcPr>
    </w:tblStylePr>
    <w:tblStylePr w:type="band2Horz">
      <w:tblPr/>
      <w:tcPr>
        <w:tcBorders>
          <w:top w:val="nil"/>
          <w:left w:val="nil"/>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clear" w:color="auto" w:fill="FFFFFF"/>
      </w:tcPr>
    </w:tblStylePr>
    <w:tblStylePr w:type="seCell">
      <w:rPr>
        <w:rFonts w:ascii="Cambria" w:hAnsi="Cambria"/>
        <w:sz w:val="22"/>
      </w:rPr>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customStyle="1" w:styleId="Citecpagedegardelogoentte">
    <w:name w:val="Citec page de garde logo entête"/>
    <w:basedOn w:val="Citecpagedegardeentte"/>
    <w:rsid w:val="008101A5"/>
    <w:pPr>
      <w:framePr w:h="1701" w:hRule="exact" w:wrap="around" w:y="568"/>
    </w:pPr>
  </w:style>
  <w:style w:type="paragraph" w:customStyle="1" w:styleId="CitecListenumrote">
    <w:name w:val="Citec Liste numérotée"/>
    <w:basedOn w:val="CitecNormal"/>
    <w:rsid w:val="008101A5"/>
    <w:pPr>
      <w:numPr>
        <w:numId w:val="21"/>
      </w:numPr>
    </w:pPr>
  </w:style>
  <w:style w:type="paragraph" w:customStyle="1" w:styleId="Citecpagedegardecentredepage">
    <w:name w:val="Citec page de garde centre de page"/>
    <w:rsid w:val="008101A5"/>
    <w:pPr>
      <w:framePr w:w="9639" w:h="3969" w:hRule="exact" w:wrap="around" w:vAnchor="page" w:hAnchor="page" w:xAlign="center" w:y="9073"/>
    </w:pPr>
    <w:rPr>
      <w:rFonts w:ascii="Arial Narrow" w:hAnsi="Arial Narrow"/>
      <w:sz w:val="22"/>
      <w:szCs w:val="22"/>
      <w:lang w:val="fr-FR"/>
    </w:rPr>
  </w:style>
  <w:style w:type="character" w:customStyle="1" w:styleId="CitecEn-ttepaireCar">
    <w:name w:val="Citec En-tête paire Car"/>
    <w:basedOn w:val="CitecEn-tteCar"/>
    <w:link w:val="CitecEn-ttepaire"/>
    <w:rsid w:val="008101A5"/>
    <w:rPr>
      <w:rFonts w:ascii="Arial Narrow" w:hAnsi="Arial Narrow" w:cs="Arial"/>
      <w:sz w:val="16"/>
      <w:szCs w:val="24"/>
      <w:lang w:val="fr-FR" w:eastAsia="fr-FR"/>
    </w:rPr>
  </w:style>
  <w:style w:type="table" w:customStyle="1" w:styleId="CitecTableausimple">
    <w:name w:val="Citec Tableau simple"/>
    <w:basedOn w:val="CitecTableau"/>
    <w:rsid w:val="008101A5"/>
    <w:tblPr/>
    <w:tcPr>
      <w:shd w:val="clear" w:color="auto" w:fill="auto"/>
    </w:tcPr>
    <w:tblStylePr w:type="firstRow">
      <w:pPr>
        <w:wordWrap/>
        <w:jc w:val="right"/>
      </w:pPr>
      <w:rPr>
        <w:b/>
        <w:bCs/>
        <w:color w:val="auto"/>
      </w:rPr>
      <w:tblPr/>
      <w:tcPr>
        <w:tcBorders>
          <w:top w:val="single" w:sz="4" w:space="0" w:color="auto"/>
          <w:left w:val="nil"/>
          <w:bottom w:val="single" w:sz="4" w:space="0" w:color="auto"/>
          <w:right w:val="nil"/>
          <w:insideH w:val="nil"/>
          <w:insideV w:val="nil"/>
          <w:tl2br w:val="nil"/>
          <w:tr2bl w:val="nil"/>
        </w:tcBorders>
      </w:tcPr>
    </w:tblStylePr>
    <w:tblStylePr w:type="lastRow">
      <w:rPr>
        <w:b w:val="0"/>
      </w:rPr>
      <w:tblPr/>
      <w:tcPr>
        <w:tcBorders>
          <w:top w:val="nil"/>
          <w:bottom w:val="single" w:sz="4" w:space="0" w:color="auto"/>
        </w:tcBorders>
        <w:shd w:val="clear" w:color="auto" w:fill="auto"/>
      </w:tcPr>
    </w:tblStylePr>
    <w:tblStylePr w:type="firstCol">
      <w:pPr>
        <w:wordWrap/>
        <w:contextualSpacing w:val="0"/>
        <w:jc w:val="left"/>
      </w:pPr>
      <w:rPr>
        <w:i w:val="0"/>
      </w:rPr>
      <w:tblPr/>
      <w:tcPr>
        <w:tcBorders>
          <w:top w:val="nil"/>
          <w:left w:val="nil"/>
          <w:bottom w:val="nil"/>
          <w:right w:val="nil"/>
          <w:insideH w:val="nil"/>
          <w:insideV w:val="nil"/>
          <w:tl2br w:val="nil"/>
          <w:tr2bl w:val="nil"/>
        </w:tcBorders>
      </w:tcPr>
    </w:tblStylePr>
    <w:tblStylePr w:type="lastCol">
      <w:pPr>
        <w:wordWrap/>
        <w:jc w:val="right"/>
      </w:pPr>
    </w:tblStylePr>
    <w:tblStylePr w:type="band1Vert">
      <w:pPr>
        <w:jc w:val="right"/>
      </w:pPr>
      <w:tblPr/>
      <w:tcPr>
        <w:vAlign w:val="center"/>
      </w:tcPr>
    </w:tblStylePr>
    <w:tblStylePr w:type="nwCell">
      <w:rPr>
        <w:rFonts w:ascii="Bahnschrift Light" w:hAnsi="Bahnschrift Light"/>
        <w:b/>
        <w:i w:val="0"/>
        <w:color w:val="auto"/>
        <w:sz w:val="20"/>
      </w:rPr>
      <w:tblPr/>
      <w:tcPr>
        <w:tcBorders>
          <w:top w:val="single" w:sz="4" w:space="0" w:color="auto"/>
          <w:left w:val="nil"/>
          <w:bottom w:val="single" w:sz="4" w:space="0" w:color="auto"/>
          <w:right w:val="nil"/>
          <w:insideH w:val="single" w:sz="4" w:space="0" w:color="auto"/>
          <w:insideV w:val="nil"/>
          <w:tl2br w:val="nil"/>
          <w:tr2bl w:val="nil"/>
        </w:tcBorders>
        <w:shd w:val="clear" w:color="auto" w:fill="FFFFFF"/>
      </w:tcPr>
    </w:tblStylePr>
    <w:tblStylePr w:type="swCell">
      <w:rPr>
        <w:b w:val="0"/>
        <w:i w:val="0"/>
      </w:rPr>
    </w:tblStylePr>
  </w:style>
  <w:style w:type="paragraph" w:styleId="Explorateurdedocuments">
    <w:name w:val="Document Map"/>
    <w:basedOn w:val="Normal"/>
    <w:semiHidden/>
    <w:rsid w:val="008101A5"/>
    <w:pPr>
      <w:shd w:val="clear" w:color="auto" w:fill="000080"/>
    </w:pPr>
    <w:rPr>
      <w:rFonts w:ascii="Tahoma" w:hAnsi="Tahoma" w:cs="Tahoma"/>
      <w:sz w:val="20"/>
      <w:szCs w:val="20"/>
    </w:rPr>
  </w:style>
  <w:style w:type="paragraph" w:styleId="Index1">
    <w:name w:val="index 1"/>
    <w:basedOn w:val="Normal"/>
    <w:next w:val="Normal"/>
    <w:autoRedefine/>
    <w:semiHidden/>
    <w:rsid w:val="008101A5"/>
    <w:pPr>
      <w:ind w:left="220" w:hanging="220"/>
    </w:pPr>
  </w:style>
  <w:style w:type="paragraph" w:styleId="Index2">
    <w:name w:val="index 2"/>
    <w:basedOn w:val="Normal"/>
    <w:next w:val="Normal"/>
    <w:autoRedefine/>
    <w:semiHidden/>
    <w:rsid w:val="008101A5"/>
    <w:pPr>
      <w:ind w:left="440" w:hanging="220"/>
    </w:pPr>
  </w:style>
  <w:style w:type="paragraph" w:styleId="Index3">
    <w:name w:val="index 3"/>
    <w:basedOn w:val="Normal"/>
    <w:next w:val="Normal"/>
    <w:autoRedefine/>
    <w:semiHidden/>
    <w:rsid w:val="008101A5"/>
    <w:pPr>
      <w:ind w:left="660" w:hanging="220"/>
    </w:pPr>
  </w:style>
  <w:style w:type="paragraph" w:styleId="Index4">
    <w:name w:val="index 4"/>
    <w:basedOn w:val="Normal"/>
    <w:next w:val="Normal"/>
    <w:autoRedefine/>
    <w:semiHidden/>
    <w:rsid w:val="008101A5"/>
    <w:pPr>
      <w:ind w:left="880" w:hanging="220"/>
    </w:pPr>
  </w:style>
  <w:style w:type="paragraph" w:styleId="Index5">
    <w:name w:val="index 5"/>
    <w:basedOn w:val="Normal"/>
    <w:next w:val="Normal"/>
    <w:autoRedefine/>
    <w:semiHidden/>
    <w:rsid w:val="008101A5"/>
    <w:pPr>
      <w:ind w:left="1100" w:hanging="220"/>
    </w:pPr>
  </w:style>
  <w:style w:type="paragraph" w:styleId="Index6">
    <w:name w:val="index 6"/>
    <w:basedOn w:val="Normal"/>
    <w:next w:val="Normal"/>
    <w:autoRedefine/>
    <w:semiHidden/>
    <w:rsid w:val="008101A5"/>
    <w:pPr>
      <w:ind w:left="1320" w:hanging="220"/>
    </w:pPr>
  </w:style>
  <w:style w:type="paragraph" w:styleId="Index7">
    <w:name w:val="index 7"/>
    <w:basedOn w:val="Normal"/>
    <w:next w:val="Normal"/>
    <w:autoRedefine/>
    <w:semiHidden/>
    <w:rsid w:val="008101A5"/>
    <w:pPr>
      <w:ind w:left="1540" w:hanging="220"/>
    </w:pPr>
  </w:style>
  <w:style w:type="paragraph" w:styleId="Index8">
    <w:name w:val="index 8"/>
    <w:basedOn w:val="Normal"/>
    <w:next w:val="Normal"/>
    <w:autoRedefine/>
    <w:semiHidden/>
    <w:rsid w:val="008101A5"/>
    <w:pPr>
      <w:ind w:left="1760" w:hanging="220"/>
    </w:pPr>
  </w:style>
  <w:style w:type="paragraph" w:styleId="Index9">
    <w:name w:val="index 9"/>
    <w:basedOn w:val="Normal"/>
    <w:next w:val="Normal"/>
    <w:autoRedefine/>
    <w:semiHidden/>
    <w:rsid w:val="008101A5"/>
    <w:pPr>
      <w:ind w:left="1980" w:hanging="220"/>
    </w:pPr>
  </w:style>
  <w:style w:type="paragraph" w:styleId="Notedefin">
    <w:name w:val="endnote text"/>
    <w:basedOn w:val="Normal"/>
    <w:semiHidden/>
    <w:rsid w:val="008101A5"/>
    <w:rPr>
      <w:sz w:val="20"/>
      <w:szCs w:val="20"/>
    </w:rPr>
  </w:style>
  <w:style w:type="paragraph" w:styleId="Tabledesrfrencesjuridiques">
    <w:name w:val="table of authorities"/>
    <w:basedOn w:val="Normal"/>
    <w:next w:val="Normal"/>
    <w:semiHidden/>
    <w:rsid w:val="008101A5"/>
    <w:pPr>
      <w:ind w:left="220" w:hanging="220"/>
    </w:pPr>
  </w:style>
  <w:style w:type="paragraph" w:styleId="Textedemacro">
    <w:name w:val="macro"/>
    <w:semiHidden/>
    <w:rsid w:val="008101A5"/>
    <w:pPr>
      <w:tabs>
        <w:tab w:val="left" w:pos="480"/>
        <w:tab w:val="left" w:pos="960"/>
        <w:tab w:val="left" w:pos="1440"/>
        <w:tab w:val="left" w:pos="1920"/>
        <w:tab w:val="left" w:pos="2400"/>
        <w:tab w:val="left" w:pos="2880"/>
        <w:tab w:val="left" w:pos="3360"/>
        <w:tab w:val="left" w:pos="3840"/>
        <w:tab w:val="left" w:pos="4320"/>
      </w:tabs>
      <w:spacing w:after="120"/>
      <w:jc w:val="both"/>
    </w:pPr>
    <w:rPr>
      <w:rFonts w:ascii="Courier New" w:hAnsi="Courier New" w:cs="Courier New"/>
      <w:lang w:val="fr-FR"/>
    </w:rPr>
  </w:style>
  <w:style w:type="paragraph" w:styleId="Titreindex">
    <w:name w:val="index heading"/>
    <w:basedOn w:val="Normal"/>
    <w:next w:val="Index1"/>
    <w:semiHidden/>
    <w:rsid w:val="008101A5"/>
    <w:rPr>
      <w:rFonts w:ascii="Arial" w:hAnsi="Arial" w:cs="Arial"/>
      <w:b/>
      <w:bCs/>
    </w:rPr>
  </w:style>
  <w:style w:type="paragraph" w:styleId="TitreTR">
    <w:name w:val="toa heading"/>
    <w:basedOn w:val="Normal"/>
    <w:next w:val="Normal"/>
    <w:semiHidden/>
    <w:rsid w:val="008101A5"/>
    <w:pPr>
      <w:spacing w:before="120"/>
    </w:pPr>
    <w:rPr>
      <w:rFonts w:ascii="Arial" w:hAnsi="Arial" w:cs="Arial"/>
      <w:b/>
      <w:bCs/>
      <w:sz w:val="24"/>
      <w:szCs w:val="24"/>
    </w:rPr>
  </w:style>
  <w:style w:type="paragraph" w:customStyle="1" w:styleId="CitecimageA4vvide">
    <w:name w:val="Citec image A4v vide"/>
    <w:basedOn w:val="CitecimageA4v"/>
    <w:next w:val="CitectexteA4vvide"/>
    <w:rsid w:val="008101A5"/>
    <w:pPr>
      <w:framePr w:h="13608" w:hRule="exact" w:wrap="around"/>
    </w:pPr>
  </w:style>
  <w:style w:type="paragraph" w:customStyle="1" w:styleId="CitecimageA3hvide">
    <w:name w:val="Citec image A3h vide"/>
    <w:basedOn w:val="CitecimageA3h"/>
    <w:next w:val="CitectexteA3hvide"/>
    <w:rsid w:val="008101A5"/>
    <w:pPr>
      <w:framePr w:wrap="around"/>
    </w:pPr>
  </w:style>
  <w:style w:type="paragraph" w:customStyle="1" w:styleId="CitectexteA4vvide">
    <w:name w:val="Citec texte A4v vide"/>
    <w:basedOn w:val="CitectexteA4v"/>
    <w:rsid w:val="008101A5"/>
    <w:pPr>
      <w:framePr w:h="567" w:hRule="exact" w:wrap="around" w:y="15367"/>
    </w:pPr>
  </w:style>
  <w:style w:type="paragraph" w:customStyle="1" w:styleId="CitectexteA3hvide">
    <w:name w:val="Citec texte A3h vide"/>
    <w:basedOn w:val="CitectexteA3h"/>
    <w:rsid w:val="008101A5"/>
    <w:pPr>
      <w:framePr w:h="567" w:hRule="exact" w:wrap="around" w:y="15367"/>
    </w:pPr>
  </w:style>
  <w:style w:type="character" w:customStyle="1" w:styleId="RetraitCar">
    <w:name w:val="Retrait Car"/>
    <w:link w:val="Retrait"/>
    <w:rsid w:val="008101A5"/>
    <w:rPr>
      <w:rFonts w:ascii="Arial Narrow" w:hAnsi="Arial Narrow"/>
      <w:sz w:val="22"/>
      <w:szCs w:val="22"/>
      <w:lang w:val="fr-FR"/>
    </w:rPr>
  </w:style>
  <w:style w:type="table" w:customStyle="1" w:styleId="CitecTableausimple1">
    <w:name w:val="Citec Tableau simple1"/>
    <w:basedOn w:val="TableauNormal"/>
    <w:rsid w:val="008101A5"/>
    <w:pPr>
      <w:jc w:val="right"/>
    </w:pPr>
    <w:rPr>
      <w:rFonts w:ascii="Arial Narrow" w:hAnsi="Arial Narrow"/>
    </w:rPr>
    <w:tblPr>
      <w:tblStyleColBandSize w:val="1"/>
    </w:tblPr>
    <w:tcPr>
      <w:shd w:val="clear" w:color="auto" w:fill="auto"/>
      <w:vAlign w:val="center"/>
    </w:tcPr>
    <w:tblStylePr w:type="firstRow">
      <w:pPr>
        <w:wordWrap/>
        <w:jc w:val="right"/>
      </w:pPr>
      <w:rPr>
        <w:b/>
        <w:bCs/>
        <w:color w:val="auto"/>
      </w:rPr>
      <w:tblPr/>
      <w:tcPr>
        <w:tcBorders>
          <w:top w:val="single" w:sz="4" w:space="0" w:color="auto"/>
          <w:left w:val="nil"/>
          <w:bottom w:val="single" w:sz="4" w:space="0" w:color="auto"/>
          <w:right w:val="nil"/>
          <w:insideH w:val="nil"/>
          <w:insideV w:val="nil"/>
          <w:tl2br w:val="nil"/>
          <w:tr2bl w:val="nil"/>
        </w:tcBorders>
      </w:tcPr>
    </w:tblStylePr>
    <w:tblStylePr w:type="lastRow">
      <w:rPr>
        <w:b w:val="0"/>
      </w:rPr>
      <w:tblPr/>
      <w:tcPr>
        <w:tcBorders>
          <w:top w:val="nil"/>
          <w:bottom w:val="single" w:sz="4" w:space="0" w:color="auto"/>
        </w:tcBorders>
        <w:shd w:val="clear" w:color="auto" w:fill="auto"/>
      </w:tcPr>
    </w:tblStylePr>
    <w:tblStylePr w:type="firstCol">
      <w:pPr>
        <w:wordWrap/>
        <w:contextualSpacing w:val="0"/>
        <w:jc w:val="left"/>
      </w:pPr>
      <w:rPr>
        <w:i w:val="0"/>
      </w:rPr>
      <w:tblPr/>
      <w:tcPr>
        <w:tcBorders>
          <w:top w:val="nil"/>
          <w:left w:val="nil"/>
          <w:bottom w:val="nil"/>
          <w:right w:val="nil"/>
          <w:insideH w:val="nil"/>
          <w:insideV w:val="nil"/>
          <w:tl2br w:val="nil"/>
          <w:tr2bl w:val="nil"/>
        </w:tcBorders>
      </w:tcPr>
    </w:tblStylePr>
    <w:tblStylePr w:type="lastCol">
      <w:pPr>
        <w:wordWrap/>
        <w:jc w:val="right"/>
      </w:pPr>
    </w:tblStylePr>
    <w:tblStylePr w:type="band1Vert">
      <w:pPr>
        <w:jc w:val="right"/>
      </w:pPr>
      <w:tblPr/>
      <w:tcPr>
        <w:vAlign w:val="center"/>
      </w:tcPr>
    </w:tblStylePr>
    <w:tblStylePr w:type="nwCell">
      <w:rPr>
        <w:rFonts w:ascii="Cambria" w:hAnsi="Cambria"/>
        <w:b/>
        <w:i w:val="0"/>
        <w:color w:val="auto"/>
        <w:sz w:val="20"/>
      </w:rPr>
      <w:tblPr/>
      <w:tcPr>
        <w:tcBorders>
          <w:top w:val="single" w:sz="4" w:space="0" w:color="auto"/>
          <w:left w:val="nil"/>
          <w:bottom w:val="single" w:sz="4" w:space="0" w:color="auto"/>
          <w:right w:val="nil"/>
          <w:insideH w:val="single" w:sz="4" w:space="0" w:color="auto"/>
          <w:insideV w:val="nil"/>
          <w:tl2br w:val="nil"/>
          <w:tr2bl w:val="nil"/>
        </w:tcBorders>
        <w:shd w:val="clear" w:color="auto" w:fill="FFFFFF"/>
      </w:tcPr>
    </w:tblStylePr>
    <w:tblStylePr w:type="swCell">
      <w:rPr>
        <w:b w:val="0"/>
        <w:i w:val="0"/>
      </w:rPr>
    </w:tblStylePr>
  </w:style>
  <w:style w:type="paragraph" w:customStyle="1" w:styleId="CitecTitreAnnexe1">
    <w:name w:val="Citec Titre Annexe 1"/>
    <w:basedOn w:val="CitecTitre1"/>
    <w:next w:val="CitecNormal"/>
    <w:qFormat/>
    <w:rsid w:val="008101A5"/>
    <w:pPr>
      <w:numPr>
        <w:numId w:val="36"/>
      </w:numPr>
      <w:shd w:val="clear" w:color="auto" w:fill="FFFFFF"/>
      <w:jc w:val="left"/>
    </w:pPr>
    <w:rPr>
      <w:bCs w:val="0"/>
      <w:kern w:val="28"/>
      <w:szCs w:val="36"/>
    </w:rPr>
  </w:style>
  <w:style w:type="paragraph" w:customStyle="1" w:styleId="CitecTitreAnnexe2">
    <w:name w:val="Citec Titre Annexe 2"/>
    <w:basedOn w:val="Titre4"/>
    <w:next w:val="CitecNormal"/>
    <w:qFormat/>
    <w:rsid w:val="008101A5"/>
    <w:pPr>
      <w:numPr>
        <w:ilvl w:val="1"/>
        <w:numId w:val="36"/>
      </w:numPr>
      <w:spacing w:before="120"/>
    </w:pPr>
    <w:rPr>
      <w:sz w:val="28"/>
      <w:szCs w:val="28"/>
    </w:rPr>
  </w:style>
  <w:style w:type="paragraph" w:customStyle="1" w:styleId="Puces">
    <w:name w:val="Puces"/>
    <w:basedOn w:val="Normal"/>
    <w:rsid w:val="008101A5"/>
    <w:pPr>
      <w:numPr>
        <w:numId w:val="24"/>
      </w:numPr>
    </w:pPr>
  </w:style>
  <w:style w:type="paragraph" w:customStyle="1" w:styleId="StyleCitectexteA4vvideGauche0cmSuspendu125cm">
    <w:name w:val="Style Citec texte A4v vide + Gauche :  0 cm Suspendu : 1.25 cm"/>
    <w:basedOn w:val="CitectexteA4vvide"/>
    <w:rsid w:val="008101A5"/>
    <w:pPr>
      <w:framePr w:wrap="around"/>
      <w:ind w:left="794" w:hanging="794"/>
    </w:pPr>
    <w:rPr>
      <w:bCs/>
      <w:iCs/>
      <w:szCs w:val="20"/>
    </w:rPr>
  </w:style>
  <w:style w:type="paragraph" w:styleId="Paragraphedeliste">
    <w:name w:val="List Paragraph"/>
    <w:basedOn w:val="Normal"/>
    <w:uiPriority w:val="34"/>
    <w:rsid w:val="008101A5"/>
    <w:pPr>
      <w:ind w:left="708"/>
    </w:pPr>
  </w:style>
  <w:style w:type="character" w:customStyle="1" w:styleId="retrait2Car">
    <w:name w:val="retrait2 Car"/>
    <w:link w:val="retrait2"/>
    <w:locked/>
    <w:rsid w:val="008101A5"/>
    <w:rPr>
      <w:rFonts w:ascii="Arial Narrow" w:hAnsi="Arial Narrow"/>
      <w:sz w:val="22"/>
      <w:szCs w:val="22"/>
      <w:lang w:val="fr-FR"/>
    </w:rPr>
  </w:style>
  <w:style w:type="paragraph" w:customStyle="1" w:styleId="StyleTM4Suspendu08cm">
    <w:name w:val="Style TM 4 + Suspendu : 0.8 cm"/>
    <w:basedOn w:val="TM4"/>
    <w:rsid w:val="008101A5"/>
    <w:pPr>
      <w:ind w:left="1701" w:hanging="1276"/>
    </w:pPr>
    <w:rPr>
      <w:bCs w:val="0"/>
    </w:rPr>
  </w:style>
  <w:style w:type="numbering" w:customStyle="1" w:styleId="CitecTitres">
    <w:name w:val="Citec Titres"/>
    <w:uiPriority w:val="99"/>
    <w:rsid w:val="008101A5"/>
    <w:pPr>
      <w:numPr>
        <w:numId w:val="29"/>
      </w:numPr>
    </w:pPr>
  </w:style>
  <w:style w:type="paragraph" w:customStyle="1" w:styleId="CitecTitre1-">
    <w:name w:val="Citec Titre 1-"/>
    <w:basedOn w:val="CitecTitre1"/>
    <w:next w:val="CitecNormal"/>
    <w:qFormat/>
    <w:rsid w:val="008101A5"/>
    <w:pPr>
      <w:pageBreakBefore w:val="0"/>
      <w:spacing w:before="800"/>
    </w:pPr>
  </w:style>
  <w:style w:type="paragraph" w:customStyle="1" w:styleId="Signatures">
    <w:name w:val="Signatures"/>
    <w:basedOn w:val="Normal"/>
    <w:rsid w:val="008101A5"/>
    <w:pPr>
      <w:widowControl w:val="0"/>
      <w:tabs>
        <w:tab w:val="right" w:pos="4620"/>
        <w:tab w:val="left" w:pos="4980"/>
      </w:tabs>
      <w:adjustRightInd w:val="0"/>
      <w:spacing w:before="0" w:after="0"/>
      <w:textAlignment w:val="baseline"/>
    </w:pPr>
    <w:rPr>
      <w:sz w:val="24"/>
      <w:szCs w:val="24"/>
    </w:rPr>
  </w:style>
  <w:style w:type="paragraph" w:customStyle="1" w:styleId="Textecourant">
    <w:name w:val="Texte courant"/>
    <w:basedOn w:val="Normal"/>
    <w:link w:val="TextecourantCar"/>
    <w:rsid w:val="008101A5"/>
    <w:pPr>
      <w:widowControl w:val="0"/>
      <w:adjustRightInd w:val="0"/>
      <w:spacing w:before="100" w:after="100"/>
      <w:textAlignment w:val="baseline"/>
    </w:pPr>
  </w:style>
  <w:style w:type="character" w:customStyle="1" w:styleId="TextecourantCar">
    <w:name w:val="Texte courant Car"/>
    <w:link w:val="Textecourant"/>
    <w:rsid w:val="008101A5"/>
    <w:rPr>
      <w:rFonts w:ascii="Arial Narrow" w:hAnsi="Arial Narrow"/>
      <w:sz w:val="22"/>
      <w:szCs w:val="22"/>
      <w:lang w:val="fr-FR"/>
    </w:rPr>
  </w:style>
  <w:style w:type="paragraph" w:customStyle="1" w:styleId="CitecSignatureL1">
    <w:name w:val="Citec_Signature_L1"/>
    <w:basedOn w:val="CitecNormal"/>
    <w:next w:val="CitecSignatureL2"/>
    <w:rsid w:val="008101A5"/>
    <w:pPr>
      <w:tabs>
        <w:tab w:val="right" w:pos="4678"/>
        <w:tab w:val="left" w:pos="4961"/>
      </w:tabs>
      <w:spacing w:before="0" w:after="0"/>
    </w:pPr>
    <w:rPr>
      <w:sz w:val="24"/>
      <w:lang w:val="fr-CH"/>
    </w:rPr>
  </w:style>
  <w:style w:type="paragraph" w:customStyle="1" w:styleId="CitecSignatureL2">
    <w:name w:val="Citec_Signature_L2"/>
    <w:basedOn w:val="CitecSignatureL1"/>
    <w:next w:val="CitecSignatureL3"/>
    <w:rsid w:val="008101A5"/>
    <w:rPr>
      <w:sz w:val="14"/>
    </w:rPr>
  </w:style>
  <w:style w:type="paragraph" w:customStyle="1" w:styleId="CitecSignatureL3">
    <w:name w:val="Citec_Signature_L3"/>
    <w:basedOn w:val="CitecSignatureL1"/>
    <w:next w:val="CitecNormal"/>
    <w:rsid w:val="008101A5"/>
    <w:rPr>
      <w:sz w:val="20"/>
    </w:rPr>
  </w:style>
  <w:style w:type="paragraph" w:customStyle="1" w:styleId="Textefrancs">
    <w:name w:val="Texte francs"/>
    <w:basedOn w:val="Textecourant"/>
    <w:rsid w:val="008101A5"/>
    <w:pPr>
      <w:tabs>
        <w:tab w:val="decimal" w:pos="4360"/>
        <w:tab w:val="left" w:pos="4980"/>
      </w:tabs>
      <w:spacing w:after="0"/>
    </w:pPr>
    <w:rPr>
      <w:rFonts w:ascii="C Univers 57 Condensed" w:hAnsi="C Univers 57 Condensed"/>
    </w:rPr>
  </w:style>
  <w:style w:type="paragraph" w:customStyle="1" w:styleId="CitecTitretableauqualit">
    <w:name w:val="Citec Titre tableau qualité"/>
    <w:rsid w:val="008101A5"/>
    <w:pPr>
      <w:spacing w:before="40" w:after="40"/>
    </w:pPr>
    <w:rPr>
      <w:rFonts w:ascii="Arial Narrow" w:hAnsi="Arial Narrow"/>
      <w:b/>
      <w:bCs/>
      <w:szCs w:val="22"/>
      <w:lang w:val="fr-FR"/>
    </w:rPr>
  </w:style>
  <w:style w:type="paragraph" w:customStyle="1" w:styleId="Citec1pt">
    <w:name w:val="Citec 1pt"/>
    <w:basedOn w:val="CitecNormal"/>
    <w:next w:val="CitecNormal"/>
    <w:rsid w:val="008101A5"/>
    <w:pPr>
      <w:pageBreakBefore/>
      <w:widowControl w:val="0"/>
      <w:spacing w:before="0" w:after="0"/>
    </w:pPr>
    <w:rPr>
      <w:sz w:val="2"/>
    </w:rPr>
  </w:style>
  <w:style w:type="paragraph" w:customStyle="1" w:styleId="Citeclistechiffrage">
    <w:name w:val="Citec liste chiffrage"/>
    <w:basedOn w:val="CitecNormal"/>
    <w:rsid w:val="008101A5"/>
    <w:pPr>
      <w:numPr>
        <w:numId w:val="42"/>
      </w:numPr>
      <w:tabs>
        <w:tab w:val="decimal" w:pos="6096"/>
      </w:tabs>
      <w:ind w:left="714" w:hanging="357"/>
    </w:pPr>
  </w:style>
  <w:style w:type="paragraph" w:customStyle="1" w:styleId="Citectotalchiffrage">
    <w:name w:val="Citec total chiffrage"/>
    <w:basedOn w:val="CitecNormal"/>
    <w:next w:val="CitecNormal"/>
    <w:rsid w:val="008101A5"/>
    <w:pPr>
      <w:keepNext/>
      <w:tabs>
        <w:tab w:val="decimal" w:pos="6096"/>
      </w:tabs>
      <w:spacing w:before="100" w:after="100"/>
    </w:pPr>
    <w:rPr>
      <w:b/>
      <w:lang w:val="fr-CH"/>
    </w:rPr>
  </w:style>
  <w:style w:type="paragraph" w:customStyle="1" w:styleId="Citeclistec">
    <w:name w:val="Citec liste c¨"/>
    <w:basedOn w:val="CitecListenumrote"/>
    <w:rsid w:val="008101A5"/>
  </w:style>
  <w:style w:type="paragraph" w:customStyle="1" w:styleId="Citeccot">
    <w:name w:val="Citec coût"/>
    <w:basedOn w:val="CitecNormal"/>
    <w:rsid w:val="008101A5"/>
    <w:pPr>
      <w:tabs>
        <w:tab w:val="decimal" w:pos="6096"/>
      </w:tabs>
    </w:pPr>
    <w:rPr>
      <w:lang w:val="fr-CH"/>
    </w:rPr>
  </w:style>
  <w:style w:type="paragraph" w:customStyle="1" w:styleId="CitecTVA">
    <w:name w:val="Citec TVA"/>
    <w:basedOn w:val="CitecNormal"/>
    <w:next w:val="Citectotalchiffrage"/>
    <w:rsid w:val="008101A5"/>
    <w:pPr>
      <w:keepNext/>
      <w:tabs>
        <w:tab w:val="decimal" w:pos="6096"/>
      </w:tabs>
      <w:spacing w:before="0" w:after="0"/>
    </w:pPr>
    <w:rPr>
      <w:sz w:val="20"/>
      <w:szCs w:val="20"/>
      <w:lang w:val="fr-CH"/>
    </w:rPr>
  </w:style>
  <w:style w:type="paragraph" w:customStyle="1" w:styleId="CitecTVAsiarrt">
    <w:name w:val="Citec TVA si arrèté"/>
    <w:basedOn w:val="CitecNormal"/>
    <w:rsid w:val="008101A5"/>
    <w:pPr>
      <w:spacing w:before="100" w:after="100"/>
    </w:pPr>
    <w:rPr>
      <w:sz w:val="18"/>
      <w:szCs w:val="18"/>
    </w:rPr>
  </w:style>
  <w:style w:type="paragraph" w:styleId="En-tte">
    <w:name w:val="header"/>
    <w:basedOn w:val="Normal"/>
    <w:link w:val="En-tteCar"/>
    <w:rsid w:val="008101A5"/>
    <w:pPr>
      <w:tabs>
        <w:tab w:val="center" w:pos="4536"/>
        <w:tab w:val="right" w:pos="9072"/>
      </w:tabs>
      <w:spacing w:before="0" w:after="0"/>
    </w:pPr>
  </w:style>
  <w:style w:type="character" w:customStyle="1" w:styleId="En-tteCar">
    <w:name w:val="En-tête Car"/>
    <w:basedOn w:val="Policepardfaut"/>
    <w:link w:val="En-tte"/>
    <w:rsid w:val="008101A5"/>
    <w:rPr>
      <w:rFonts w:ascii="Arial Narrow" w:hAnsi="Arial Narrow"/>
      <w:sz w:val="22"/>
      <w:szCs w:val="22"/>
      <w:lang w:val="fr-FR"/>
    </w:rPr>
  </w:style>
  <w:style w:type="paragraph" w:customStyle="1" w:styleId="CitecimageA4vBord-Bord">
    <w:name w:val="Citec image A4v Bord-Bord"/>
    <w:basedOn w:val="CitecimageA4vvide"/>
    <w:rsid w:val="008101A5"/>
    <w:pPr>
      <w:framePr w:w="11907" w:h="16840" w:hRule="exact" w:wrap="around" w:x="1" w:y="1"/>
      <w:spacing w:before="0" w:after="0"/>
    </w:pPr>
  </w:style>
  <w:style w:type="character" w:styleId="Lienhypertextesuivivisit">
    <w:name w:val="FollowedHyperlink"/>
    <w:basedOn w:val="Policepardfaut"/>
    <w:semiHidden/>
    <w:unhideWhenUsed/>
    <w:rsid w:val="008101A5"/>
    <w:rPr>
      <w:color w:val="E5312B" w:themeColor="followedHyperlink"/>
      <w:u w:val="single"/>
    </w:rPr>
  </w:style>
  <w:style w:type="character" w:customStyle="1" w:styleId="CommentaireCar">
    <w:name w:val="Commentaire Car"/>
    <w:basedOn w:val="Policepardfaut"/>
    <w:link w:val="Commentaire"/>
    <w:uiPriority w:val="99"/>
    <w:rsid w:val="00220046"/>
    <w:rPr>
      <w:rFonts w:ascii="Arial Narrow" w:hAnsi="Arial Narrow"/>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1256">
      <w:bodyDiv w:val="1"/>
      <w:marLeft w:val="0"/>
      <w:marRight w:val="0"/>
      <w:marTop w:val="0"/>
      <w:marBottom w:val="0"/>
      <w:divBdr>
        <w:top w:val="none" w:sz="0" w:space="0" w:color="auto"/>
        <w:left w:val="none" w:sz="0" w:space="0" w:color="auto"/>
        <w:bottom w:val="none" w:sz="0" w:space="0" w:color="auto"/>
        <w:right w:val="none" w:sz="0" w:space="0" w:color="auto"/>
      </w:divBdr>
    </w:div>
    <w:div w:id="99418578">
      <w:bodyDiv w:val="1"/>
      <w:marLeft w:val="0"/>
      <w:marRight w:val="0"/>
      <w:marTop w:val="0"/>
      <w:marBottom w:val="0"/>
      <w:divBdr>
        <w:top w:val="none" w:sz="0" w:space="0" w:color="auto"/>
        <w:left w:val="none" w:sz="0" w:space="0" w:color="auto"/>
        <w:bottom w:val="none" w:sz="0" w:space="0" w:color="auto"/>
        <w:right w:val="none" w:sz="0" w:space="0" w:color="auto"/>
      </w:divBdr>
    </w:div>
    <w:div w:id="117189284">
      <w:bodyDiv w:val="1"/>
      <w:marLeft w:val="0"/>
      <w:marRight w:val="0"/>
      <w:marTop w:val="0"/>
      <w:marBottom w:val="0"/>
      <w:divBdr>
        <w:top w:val="none" w:sz="0" w:space="0" w:color="auto"/>
        <w:left w:val="none" w:sz="0" w:space="0" w:color="auto"/>
        <w:bottom w:val="none" w:sz="0" w:space="0" w:color="auto"/>
        <w:right w:val="none" w:sz="0" w:space="0" w:color="auto"/>
      </w:divBdr>
    </w:div>
    <w:div w:id="134758640">
      <w:bodyDiv w:val="1"/>
      <w:marLeft w:val="0"/>
      <w:marRight w:val="0"/>
      <w:marTop w:val="0"/>
      <w:marBottom w:val="0"/>
      <w:divBdr>
        <w:top w:val="none" w:sz="0" w:space="0" w:color="auto"/>
        <w:left w:val="none" w:sz="0" w:space="0" w:color="auto"/>
        <w:bottom w:val="none" w:sz="0" w:space="0" w:color="auto"/>
        <w:right w:val="none" w:sz="0" w:space="0" w:color="auto"/>
      </w:divBdr>
      <w:divsChild>
        <w:div w:id="361175595">
          <w:marLeft w:val="0"/>
          <w:marRight w:val="0"/>
          <w:marTop w:val="0"/>
          <w:marBottom w:val="0"/>
          <w:divBdr>
            <w:top w:val="none" w:sz="0" w:space="0" w:color="auto"/>
            <w:left w:val="none" w:sz="0" w:space="0" w:color="auto"/>
            <w:bottom w:val="none" w:sz="0" w:space="0" w:color="auto"/>
            <w:right w:val="none" w:sz="0" w:space="0" w:color="auto"/>
          </w:divBdr>
        </w:div>
        <w:div w:id="1509364544">
          <w:marLeft w:val="0"/>
          <w:marRight w:val="0"/>
          <w:marTop w:val="0"/>
          <w:marBottom w:val="0"/>
          <w:divBdr>
            <w:top w:val="none" w:sz="0" w:space="0" w:color="auto"/>
            <w:left w:val="none" w:sz="0" w:space="0" w:color="auto"/>
            <w:bottom w:val="none" w:sz="0" w:space="0" w:color="auto"/>
            <w:right w:val="none" w:sz="0" w:space="0" w:color="auto"/>
          </w:divBdr>
        </w:div>
        <w:div w:id="1945772305">
          <w:marLeft w:val="0"/>
          <w:marRight w:val="0"/>
          <w:marTop w:val="0"/>
          <w:marBottom w:val="0"/>
          <w:divBdr>
            <w:top w:val="none" w:sz="0" w:space="0" w:color="auto"/>
            <w:left w:val="none" w:sz="0" w:space="0" w:color="auto"/>
            <w:bottom w:val="none" w:sz="0" w:space="0" w:color="auto"/>
            <w:right w:val="none" w:sz="0" w:space="0" w:color="auto"/>
          </w:divBdr>
        </w:div>
      </w:divsChild>
    </w:div>
    <w:div w:id="178082807">
      <w:bodyDiv w:val="1"/>
      <w:marLeft w:val="0"/>
      <w:marRight w:val="0"/>
      <w:marTop w:val="0"/>
      <w:marBottom w:val="0"/>
      <w:divBdr>
        <w:top w:val="none" w:sz="0" w:space="0" w:color="auto"/>
        <w:left w:val="none" w:sz="0" w:space="0" w:color="auto"/>
        <w:bottom w:val="none" w:sz="0" w:space="0" w:color="auto"/>
        <w:right w:val="none" w:sz="0" w:space="0" w:color="auto"/>
      </w:divBdr>
    </w:div>
    <w:div w:id="181359637">
      <w:bodyDiv w:val="1"/>
      <w:marLeft w:val="0"/>
      <w:marRight w:val="0"/>
      <w:marTop w:val="0"/>
      <w:marBottom w:val="0"/>
      <w:divBdr>
        <w:top w:val="none" w:sz="0" w:space="0" w:color="auto"/>
        <w:left w:val="none" w:sz="0" w:space="0" w:color="auto"/>
        <w:bottom w:val="none" w:sz="0" w:space="0" w:color="auto"/>
        <w:right w:val="none" w:sz="0" w:space="0" w:color="auto"/>
      </w:divBdr>
    </w:div>
    <w:div w:id="186718922">
      <w:bodyDiv w:val="1"/>
      <w:marLeft w:val="0"/>
      <w:marRight w:val="0"/>
      <w:marTop w:val="0"/>
      <w:marBottom w:val="0"/>
      <w:divBdr>
        <w:top w:val="none" w:sz="0" w:space="0" w:color="auto"/>
        <w:left w:val="none" w:sz="0" w:space="0" w:color="auto"/>
        <w:bottom w:val="none" w:sz="0" w:space="0" w:color="auto"/>
        <w:right w:val="none" w:sz="0" w:space="0" w:color="auto"/>
      </w:divBdr>
    </w:div>
    <w:div w:id="190456297">
      <w:bodyDiv w:val="1"/>
      <w:marLeft w:val="0"/>
      <w:marRight w:val="0"/>
      <w:marTop w:val="0"/>
      <w:marBottom w:val="0"/>
      <w:divBdr>
        <w:top w:val="none" w:sz="0" w:space="0" w:color="auto"/>
        <w:left w:val="none" w:sz="0" w:space="0" w:color="auto"/>
        <w:bottom w:val="none" w:sz="0" w:space="0" w:color="auto"/>
        <w:right w:val="none" w:sz="0" w:space="0" w:color="auto"/>
      </w:divBdr>
    </w:div>
    <w:div w:id="195166885">
      <w:bodyDiv w:val="1"/>
      <w:marLeft w:val="0"/>
      <w:marRight w:val="0"/>
      <w:marTop w:val="0"/>
      <w:marBottom w:val="0"/>
      <w:divBdr>
        <w:top w:val="none" w:sz="0" w:space="0" w:color="auto"/>
        <w:left w:val="none" w:sz="0" w:space="0" w:color="auto"/>
        <w:bottom w:val="none" w:sz="0" w:space="0" w:color="auto"/>
        <w:right w:val="none" w:sz="0" w:space="0" w:color="auto"/>
      </w:divBdr>
    </w:div>
    <w:div w:id="195390421">
      <w:bodyDiv w:val="1"/>
      <w:marLeft w:val="0"/>
      <w:marRight w:val="0"/>
      <w:marTop w:val="0"/>
      <w:marBottom w:val="0"/>
      <w:divBdr>
        <w:top w:val="none" w:sz="0" w:space="0" w:color="auto"/>
        <w:left w:val="none" w:sz="0" w:space="0" w:color="auto"/>
        <w:bottom w:val="none" w:sz="0" w:space="0" w:color="auto"/>
        <w:right w:val="none" w:sz="0" w:space="0" w:color="auto"/>
      </w:divBdr>
    </w:div>
    <w:div w:id="236987117">
      <w:bodyDiv w:val="1"/>
      <w:marLeft w:val="0"/>
      <w:marRight w:val="0"/>
      <w:marTop w:val="0"/>
      <w:marBottom w:val="0"/>
      <w:divBdr>
        <w:top w:val="none" w:sz="0" w:space="0" w:color="auto"/>
        <w:left w:val="none" w:sz="0" w:space="0" w:color="auto"/>
        <w:bottom w:val="none" w:sz="0" w:space="0" w:color="auto"/>
        <w:right w:val="none" w:sz="0" w:space="0" w:color="auto"/>
      </w:divBdr>
    </w:div>
    <w:div w:id="280260623">
      <w:bodyDiv w:val="1"/>
      <w:marLeft w:val="0"/>
      <w:marRight w:val="0"/>
      <w:marTop w:val="0"/>
      <w:marBottom w:val="0"/>
      <w:divBdr>
        <w:top w:val="none" w:sz="0" w:space="0" w:color="auto"/>
        <w:left w:val="none" w:sz="0" w:space="0" w:color="auto"/>
        <w:bottom w:val="none" w:sz="0" w:space="0" w:color="auto"/>
        <w:right w:val="none" w:sz="0" w:space="0" w:color="auto"/>
      </w:divBdr>
    </w:div>
    <w:div w:id="320545632">
      <w:bodyDiv w:val="1"/>
      <w:marLeft w:val="0"/>
      <w:marRight w:val="0"/>
      <w:marTop w:val="0"/>
      <w:marBottom w:val="0"/>
      <w:divBdr>
        <w:top w:val="none" w:sz="0" w:space="0" w:color="auto"/>
        <w:left w:val="none" w:sz="0" w:space="0" w:color="auto"/>
        <w:bottom w:val="none" w:sz="0" w:space="0" w:color="auto"/>
        <w:right w:val="none" w:sz="0" w:space="0" w:color="auto"/>
      </w:divBdr>
      <w:divsChild>
        <w:div w:id="1103920637">
          <w:marLeft w:val="0"/>
          <w:marRight w:val="0"/>
          <w:marTop w:val="0"/>
          <w:marBottom w:val="0"/>
          <w:divBdr>
            <w:top w:val="none" w:sz="0" w:space="0" w:color="auto"/>
            <w:left w:val="none" w:sz="0" w:space="0" w:color="auto"/>
            <w:bottom w:val="none" w:sz="0" w:space="0" w:color="auto"/>
            <w:right w:val="none" w:sz="0" w:space="0" w:color="auto"/>
          </w:divBdr>
          <w:divsChild>
            <w:div w:id="1496606310">
              <w:marLeft w:val="0"/>
              <w:marRight w:val="0"/>
              <w:marTop w:val="0"/>
              <w:marBottom w:val="0"/>
              <w:divBdr>
                <w:top w:val="none" w:sz="0" w:space="0" w:color="auto"/>
                <w:left w:val="none" w:sz="0" w:space="0" w:color="auto"/>
                <w:bottom w:val="none" w:sz="0" w:space="0" w:color="auto"/>
                <w:right w:val="none" w:sz="0" w:space="0" w:color="auto"/>
              </w:divBdr>
            </w:div>
            <w:div w:id="21216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65137">
      <w:bodyDiv w:val="1"/>
      <w:marLeft w:val="0"/>
      <w:marRight w:val="0"/>
      <w:marTop w:val="0"/>
      <w:marBottom w:val="0"/>
      <w:divBdr>
        <w:top w:val="none" w:sz="0" w:space="0" w:color="auto"/>
        <w:left w:val="none" w:sz="0" w:space="0" w:color="auto"/>
        <w:bottom w:val="none" w:sz="0" w:space="0" w:color="auto"/>
        <w:right w:val="none" w:sz="0" w:space="0" w:color="auto"/>
      </w:divBdr>
    </w:div>
    <w:div w:id="333264469">
      <w:bodyDiv w:val="1"/>
      <w:marLeft w:val="0"/>
      <w:marRight w:val="0"/>
      <w:marTop w:val="0"/>
      <w:marBottom w:val="0"/>
      <w:divBdr>
        <w:top w:val="none" w:sz="0" w:space="0" w:color="auto"/>
        <w:left w:val="none" w:sz="0" w:space="0" w:color="auto"/>
        <w:bottom w:val="none" w:sz="0" w:space="0" w:color="auto"/>
        <w:right w:val="none" w:sz="0" w:space="0" w:color="auto"/>
      </w:divBdr>
    </w:div>
    <w:div w:id="345331845">
      <w:bodyDiv w:val="1"/>
      <w:marLeft w:val="0"/>
      <w:marRight w:val="0"/>
      <w:marTop w:val="0"/>
      <w:marBottom w:val="0"/>
      <w:divBdr>
        <w:top w:val="none" w:sz="0" w:space="0" w:color="auto"/>
        <w:left w:val="none" w:sz="0" w:space="0" w:color="auto"/>
        <w:bottom w:val="none" w:sz="0" w:space="0" w:color="auto"/>
        <w:right w:val="none" w:sz="0" w:space="0" w:color="auto"/>
      </w:divBdr>
    </w:div>
    <w:div w:id="419836527">
      <w:bodyDiv w:val="1"/>
      <w:marLeft w:val="0"/>
      <w:marRight w:val="0"/>
      <w:marTop w:val="0"/>
      <w:marBottom w:val="0"/>
      <w:divBdr>
        <w:top w:val="none" w:sz="0" w:space="0" w:color="auto"/>
        <w:left w:val="none" w:sz="0" w:space="0" w:color="auto"/>
        <w:bottom w:val="none" w:sz="0" w:space="0" w:color="auto"/>
        <w:right w:val="none" w:sz="0" w:space="0" w:color="auto"/>
      </w:divBdr>
    </w:div>
    <w:div w:id="423691367">
      <w:bodyDiv w:val="1"/>
      <w:marLeft w:val="0"/>
      <w:marRight w:val="0"/>
      <w:marTop w:val="0"/>
      <w:marBottom w:val="0"/>
      <w:divBdr>
        <w:top w:val="none" w:sz="0" w:space="0" w:color="auto"/>
        <w:left w:val="none" w:sz="0" w:space="0" w:color="auto"/>
        <w:bottom w:val="none" w:sz="0" w:space="0" w:color="auto"/>
        <w:right w:val="none" w:sz="0" w:space="0" w:color="auto"/>
      </w:divBdr>
    </w:div>
    <w:div w:id="435515148">
      <w:bodyDiv w:val="1"/>
      <w:marLeft w:val="0"/>
      <w:marRight w:val="0"/>
      <w:marTop w:val="0"/>
      <w:marBottom w:val="0"/>
      <w:divBdr>
        <w:top w:val="none" w:sz="0" w:space="0" w:color="auto"/>
        <w:left w:val="none" w:sz="0" w:space="0" w:color="auto"/>
        <w:bottom w:val="none" w:sz="0" w:space="0" w:color="auto"/>
        <w:right w:val="none" w:sz="0" w:space="0" w:color="auto"/>
      </w:divBdr>
      <w:divsChild>
        <w:div w:id="938148461">
          <w:marLeft w:val="0"/>
          <w:marRight w:val="0"/>
          <w:marTop w:val="0"/>
          <w:marBottom w:val="0"/>
          <w:divBdr>
            <w:top w:val="none" w:sz="0" w:space="0" w:color="auto"/>
            <w:left w:val="none" w:sz="0" w:space="0" w:color="auto"/>
            <w:bottom w:val="none" w:sz="0" w:space="0" w:color="auto"/>
            <w:right w:val="none" w:sz="0" w:space="0" w:color="auto"/>
          </w:divBdr>
          <w:divsChild>
            <w:div w:id="1157838670">
              <w:marLeft w:val="0"/>
              <w:marRight w:val="0"/>
              <w:marTop w:val="0"/>
              <w:marBottom w:val="0"/>
              <w:divBdr>
                <w:top w:val="none" w:sz="0" w:space="0" w:color="auto"/>
                <w:left w:val="none" w:sz="0" w:space="0" w:color="auto"/>
                <w:bottom w:val="none" w:sz="0" w:space="0" w:color="auto"/>
                <w:right w:val="none" w:sz="0" w:space="0" w:color="auto"/>
              </w:divBdr>
              <w:divsChild>
                <w:div w:id="2048943003">
                  <w:marLeft w:val="0"/>
                  <w:marRight w:val="0"/>
                  <w:marTop w:val="0"/>
                  <w:marBottom w:val="0"/>
                  <w:divBdr>
                    <w:top w:val="none" w:sz="0" w:space="0" w:color="auto"/>
                    <w:left w:val="none" w:sz="0" w:space="0" w:color="auto"/>
                    <w:bottom w:val="none" w:sz="0" w:space="0" w:color="auto"/>
                    <w:right w:val="none" w:sz="0" w:space="0" w:color="auto"/>
                  </w:divBdr>
                  <w:divsChild>
                    <w:div w:id="1369330884">
                      <w:marLeft w:val="0"/>
                      <w:marRight w:val="0"/>
                      <w:marTop w:val="0"/>
                      <w:marBottom w:val="0"/>
                      <w:divBdr>
                        <w:top w:val="none" w:sz="0" w:space="0" w:color="auto"/>
                        <w:left w:val="none" w:sz="0" w:space="0" w:color="auto"/>
                        <w:bottom w:val="none" w:sz="0" w:space="0" w:color="auto"/>
                        <w:right w:val="none" w:sz="0" w:space="0" w:color="auto"/>
                      </w:divBdr>
                      <w:divsChild>
                        <w:div w:id="975258884">
                          <w:marLeft w:val="0"/>
                          <w:marRight w:val="0"/>
                          <w:marTop w:val="0"/>
                          <w:marBottom w:val="0"/>
                          <w:divBdr>
                            <w:top w:val="none" w:sz="0" w:space="0" w:color="auto"/>
                            <w:left w:val="none" w:sz="0" w:space="0" w:color="auto"/>
                            <w:bottom w:val="none" w:sz="0" w:space="0" w:color="auto"/>
                            <w:right w:val="none" w:sz="0" w:space="0" w:color="auto"/>
                          </w:divBdr>
                          <w:divsChild>
                            <w:div w:id="14559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769574">
      <w:bodyDiv w:val="1"/>
      <w:marLeft w:val="0"/>
      <w:marRight w:val="0"/>
      <w:marTop w:val="0"/>
      <w:marBottom w:val="0"/>
      <w:divBdr>
        <w:top w:val="none" w:sz="0" w:space="0" w:color="auto"/>
        <w:left w:val="none" w:sz="0" w:space="0" w:color="auto"/>
        <w:bottom w:val="none" w:sz="0" w:space="0" w:color="auto"/>
        <w:right w:val="none" w:sz="0" w:space="0" w:color="auto"/>
      </w:divBdr>
    </w:div>
    <w:div w:id="491070201">
      <w:bodyDiv w:val="1"/>
      <w:marLeft w:val="0"/>
      <w:marRight w:val="0"/>
      <w:marTop w:val="0"/>
      <w:marBottom w:val="0"/>
      <w:divBdr>
        <w:top w:val="none" w:sz="0" w:space="0" w:color="auto"/>
        <w:left w:val="none" w:sz="0" w:space="0" w:color="auto"/>
        <w:bottom w:val="none" w:sz="0" w:space="0" w:color="auto"/>
        <w:right w:val="none" w:sz="0" w:space="0" w:color="auto"/>
      </w:divBdr>
    </w:div>
    <w:div w:id="498155577">
      <w:bodyDiv w:val="1"/>
      <w:marLeft w:val="0"/>
      <w:marRight w:val="0"/>
      <w:marTop w:val="0"/>
      <w:marBottom w:val="0"/>
      <w:divBdr>
        <w:top w:val="none" w:sz="0" w:space="0" w:color="auto"/>
        <w:left w:val="none" w:sz="0" w:space="0" w:color="auto"/>
        <w:bottom w:val="none" w:sz="0" w:space="0" w:color="auto"/>
        <w:right w:val="none" w:sz="0" w:space="0" w:color="auto"/>
      </w:divBdr>
    </w:div>
    <w:div w:id="536699254">
      <w:bodyDiv w:val="1"/>
      <w:marLeft w:val="0"/>
      <w:marRight w:val="0"/>
      <w:marTop w:val="0"/>
      <w:marBottom w:val="0"/>
      <w:divBdr>
        <w:top w:val="none" w:sz="0" w:space="0" w:color="auto"/>
        <w:left w:val="none" w:sz="0" w:space="0" w:color="auto"/>
        <w:bottom w:val="none" w:sz="0" w:space="0" w:color="auto"/>
        <w:right w:val="none" w:sz="0" w:space="0" w:color="auto"/>
      </w:divBdr>
    </w:div>
    <w:div w:id="627513258">
      <w:bodyDiv w:val="1"/>
      <w:marLeft w:val="0"/>
      <w:marRight w:val="0"/>
      <w:marTop w:val="0"/>
      <w:marBottom w:val="0"/>
      <w:divBdr>
        <w:top w:val="none" w:sz="0" w:space="0" w:color="auto"/>
        <w:left w:val="none" w:sz="0" w:space="0" w:color="auto"/>
        <w:bottom w:val="none" w:sz="0" w:space="0" w:color="auto"/>
        <w:right w:val="none" w:sz="0" w:space="0" w:color="auto"/>
      </w:divBdr>
    </w:div>
    <w:div w:id="633171305">
      <w:bodyDiv w:val="1"/>
      <w:marLeft w:val="0"/>
      <w:marRight w:val="0"/>
      <w:marTop w:val="0"/>
      <w:marBottom w:val="0"/>
      <w:divBdr>
        <w:top w:val="none" w:sz="0" w:space="0" w:color="auto"/>
        <w:left w:val="none" w:sz="0" w:space="0" w:color="auto"/>
        <w:bottom w:val="none" w:sz="0" w:space="0" w:color="auto"/>
        <w:right w:val="none" w:sz="0" w:space="0" w:color="auto"/>
      </w:divBdr>
    </w:div>
    <w:div w:id="642394932">
      <w:bodyDiv w:val="1"/>
      <w:marLeft w:val="0"/>
      <w:marRight w:val="0"/>
      <w:marTop w:val="0"/>
      <w:marBottom w:val="0"/>
      <w:divBdr>
        <w:top w:val="none" w:sz="0" w:space="0" w:color="auto"/>
        <w:left w:val="none" w:sz="0" w:space="0" w:color="auto"/>
        <w:bottom w:val="none" w:sz="0" w:space="0" w:color="auto"/>
        <w:right w:val="none" w:sz="0" w:space="0" w:color="auto"/>
      </w:divBdr>
      <w:divsChild>
        <w:div w:id="394351236">
          <w:marLeft w:val="0"/>
          <w:marRight w:val="0"/>
          <w:marTop w:val="0"/>
          <w:marBottom w:val="0"/>
          <w:divBdr>
            <w:top w:val="none" w:sz="0" w:space="0" w:color="auto"/>
            <w:left w:val="none" w:sz="0" w:space="0" w:color="auto"/>
            <w:bottom w:val="none" w:sz="0" w:space="0" w:color="auto"/>
            <w:right w:val="none" w:sz="0" w:space="0" w:color="auto"/>
          </w:divBdr>
          <w:divsChild>
            <w:div w:id="685014068">
              <w:marLeft w:val="0"/>
              <w:marRight w:val="0"/>
              <w:marTop w:val="0"/>
              <w:marBottom w:val="0"/>
              <w:divBdr>
                <w:top w:val="none" w:sz="0" w:space="0" w:color="auto"/>
                <w:left w:val="none" w:sz="0" w:space="0" w:color="auto"/>
                <w:bottom w:val="none" w:sz="0" w:space="0" w:color="auto"/>
                <w:right w:val="none" w:sz="0" w:space="0" w:color="auto"/>
              </w:divBdr>
            </w:div>
            <w:div w:id="1602563454">
              <w:marLeft w:val="0"/>
              <w:marRight w:val="0"/>
              <w:marTop w:val="0"/>
              <w:marBottom w:val="0"/>
              <w:divBdr>
                <w:top w:val="none" w:sz="0" w:space="0" w:color="auto"/>
                <w:left w:val="none" w:sz="0" w:space="0" w:color="auto"/>
                <w:bottom w:val="none" w:sz="0" w:space="0" w:color="auto"/>
                <w:right w:val="none" w:sz="0" w:space="0" w:color="auto"/>
              </w:divBdr>
            </w:div>
            <w:div w:id="1743599971">
              <w:marLeft w:val="0"/>
              <w:marRight w:val="0"/>
              <w:marTop w:val="0"/>
              <w:marBottom w:val="0"/>
              <w:divBdr>
                <w:top w:val="none" w:sz="0" w:space="0" w:color="auto"/>
                <w:left w:val="none" w:sz="0" w:space="0" w:color="auto"/>
                <w:bottom w:val="none" w:sz="0" w:space="0" w:color="auto"/>
                <w:right w:val="none" w:sz="0" w:space="0" w:color="auto"/>
              </w:divBdr>
            </w:div>
            <w:div w:id="19857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50612">
      <w:bodyDiv w:val="1"/>
      <w:marLeft w:val="0"/>
      <w:marRight w:val="0"/>
      <w:marTop w:val="0"/>
      <w:marBottom w:val="0"/>
      <w:divBdr>
        <w:top w:val="none" w:sz="0" w:space="0" w:color="auto"/>
        <w:left w:val="none" w:sz="0" w:space="0" w:color="auto"/>
        <w:bottom w:val="none" w:sz="0" w:space="0" w:color="auto"/>
        <w:right w:val="none" w:sz="0" w:space="0" w:color="auto"/>
      </w:divBdr>
    </w:div>
    <w:div w:id="663049799">
      <w:bodyDiv w:val="1"/>
      <w:marLeft w:val="0"/>
      <w:marRight w:val="0"/>
      <w:marTop w:val="0"/>
      <w:marBottom w:val="0"/>
      <w:divBdr>
        <w:top w:val="none" w:sz="0" w:space="0" w:color="auto"/>
        <w:left w:val="none" w:sz="0" w:space="0" w:color="auto"/>
        <w:bottom w:val="none" w:sz="0" w:space="0" w:color="auto"/>
        <w:right w:val="none" w:sz="0" w:space="0" w:color="auto"/>
      </w:divBdr>
    </w:div>
    <w:div w:id="670179467">
      <w:bodyDiv w:val="1"/>
      <w:marLeft w:val="0"/>
      <w:marRight w:val="0"/>
      <w:marTop w:val="0"/>
      <w:marBottom w:val="0"/>
      <w:divBdr>
        <w:top w:val="none" w:sz="0" w:space="0" w:color="auto"/>
        <w:left w:val="none" w:sz="0" w:space="0" w:color="auto"/>
        <w:bottom w:val="none" w:sz="0" w:space="0" w:color="auto"/>
        <w:right w:val="none" w:sz="0" w:space="0" w:color="auto"/>
      </w:divBdr>
    </w:div>
    <w:div w:id="673144335">
      <w:bodyDiv w:val="1"/>
      <w:marLeft w:val="0"/>
      <w:marRight w:val="0"/>
      <w:marTop w:val="0"/>
      <w:marBottom w:val="0"/>
      <w:divBdr>
        <w:top w:val="none" w:sz="0" w:space="0" w:color="auto"/>
        <w:left w:val="none" w:sz="0" w:space="0" w:color="auto"/>
        <w:bottom w:val="none" w:sz="0" w:space="0" w:color="auto"/>
        <w:right w:val="none" w:sz="0" w:space="0" w:color="auto"/>
      </w:divBdr>
    </w:div>
    <w:div w:id="685903451">
      <w:bodyDiv w:val="1"/>
      <w:marLeft w:val="0"/>
      <w:marRight w:val="0"/>
      <w:marTop w:val="0"/>
      <w:marBottom w:val="0"/>
      <w:divBdr>
        <w:top w:val="none" w:sz="0" w:space="0" w:color="auto"/>
        <w:left w:val="none" w:sz="0" w:space="0" w:color="auto"/>
        <w:bottom w:val="none" w:sz="0" w:space="0" w:color="auto"/>
        <w:right w:val="none" w:sz="0" w:space="0" w:color="auto"/>
      </w:divBdr>
    </w:div>
    <w:div w:id="724330099">
      <w:bodyDiv w:val="1"/>
      <w:marLeft w:val="0"/>
      <w:marRight w:val="0"/>
      <w:marTop w:val="0"/>
      <w:marBottom w:val="0"/>
      <w:divBdr>
        <w:top w:val="none" w:sz="0" w:space="0" w:color="auto"/>
        <w:left w:val="none" w:sz="0" w:space="0" w:color="auto"/>
        <w:bottom w:val="none" w:sz="0" w:space="0" w:color="auto"/>
        <w:right w:val="none" w:sz="0" w:space="0" w:color="auto"/>
      </w:divBdr>
    </w:div>
    <w:div w:id="746538564">
      <w:bodyDiv w:val="1"/>
      <w:marLeft w:val="0"/>
      <w:marRight w:val="0"/>
      <w:marTop w:val="0"/>
      <w:marBottom w:val="0"/>
      <w:divBdr>
        <w:top w:val="none" w:sz="0" w:space="0" w:color="auto"/>
        <w:left w:val="none" w:sz="0" w:space="0" w:color="auto"/>
        <w:bottom w:val="none" w:sz="0" w:space="0" w:color="auto"/>
        <w:right w:val="none" w:sz="0" w:space="0" w:color="auto"/>
      </w:divBdr>
    </w:div>
    <w:div w:id="834152955">
      <w:bodyDiv w:val="1"/>
      <w:marLeft w:val="0"/>
      <w:marRight w:val="0"/>
      <w:marTop w:val="0"/>
      <w:marBottom w:val="0"/>
      <w:divBdr>
        <w:top w:val="none" w:sz="0" w:space="0" w:color="auto"/>
        <w:left w:val="none" w:sz="0" w:space="0" w:color="auto"/>
        <w:bottom w:val="none" w:sz="0" w:space="0" w:color="auto"/>
        <w:right w:val="none" w:sz="0" w:space="0" w:color="auto"/>
      </w:divBdr>
    </w:div>
    <w:div w:id="926423079">
      <w:bodyDiv w:val="1"/>
      <w:marLeft w:val="0"/>
      <w:marRight w:val="0"/>
      <w:marTop w:val="0"/>
      <w:marBottom w:val="0"/>
      <w:divBdr>
        <w:top w:val="none" w:sz="0" w:space="0" w:color="auto"/>
        <w:left w:val="none" w:sz="0" w:space="0" w:color="auto"/>
        <w:bottom w:val="none" w:sz="0" w:space="0" w:color="auto"/>
        <w:right w:val="none" w:sz="0" w:space="0" w:color="auto"/>
      </w:divBdr>
    </w:div>
    <w:div w:id="956526235">
      <w:bodyDiv w:val="1"/>
      <w:marLeft w:val="0"/>
      <w:marRight w:val="0"/>
      <w:marTop w:val="0"/>
      <w:marBottom w:val="0"/>
      <w:divBdr>
        <w:top w:val="none" w:sz="0" w:space="0" w:color="auto"/>
        <w:left w:val="none" w:sz="0" w:space="0" w:color="auto"/>
        <w:bottom w:val="none" w:sz="0" w:space="0" w:color="auto"/>
        <w:right w:val="none" w:sz="0" w:space="0" w:color="auto"/>
      </w:divBdr>
      <w:divsChild>
        <w:div w:id="1863283518">
          <w:marLeft w:val="0"/>
          <w:marRight w:val="0"/>
          <w:marTop w:val="0"/>
          <w:marBottom w:val="0"/>
          <w:divBdr>
            <w:top w:val="none" w:sz="0" w:space="0" w:color="auto"/>
            <w:left w:val="none" w:sz="0" w:space="0" w:color="auto"/>
            <w:bottom w:val="none" w:sz="0" w:space="0" w:color="auto"/>
            <w:right w:val="none" w:sz="0" w:space="0" w:color="auto"/>
          </w:divBdr>
          <w:divsChild>
            <w:div w:id="296571352">
              <w:marLeft w:val="0"/>
              <w:marRight w:val="0"/>
              <w:marTop w:val="0"/>
              <w:marBottom w:val="0"/>
              <w:divBdr>
                <w:top w:val="none" w:sz="0" w:space="0" w:color="auto"/>
                <w:left w:val="none" w:sz="0" w:space="0" w:color="auto"/>
                <w:bottom w:val="none" w:sz="0" w:space="0" w:color="auto"/>
                <w:right w:val="none" w:sz="0" w:space="0" w:color="auto"/>
              </w:divBdr>
            </w:div>
            <w:div w:id="1151406765">
              <w:marLeft w:val="0"/>
              <w:marRight w:val="0"/>
              <w:marTop w:val="0"/>
              <w:marBottom w:val="0"/>
              <w:divBdr>
                <w:top w:val="none" w:sz="0" w:space="0" w:color="auto"/>
                <w:left w:val="none" w:sz="0" w:space="0" w:color="auto"/>
                <w:bottom w:val="none" w:sz="0" w:space="0" w:color="auto"/>
                <w:right w:val="none" w:sz="0" w:space="0" w:color="auto"/>
              </w:divBdr>
            </w:div>
            <w:div w:id="1198540470">
              <w:marLeft w:val="0"/>
              <w:marRight w:val="0"/>
              <w:marTop w:val="0"/>
              <w:marBottom w:val="0"/>
              <w:divBdr>
                <w:top w:val="none" w:sz="0" w:space="0" w:color="auto"/>
                <w:left w:val="none" w:sz="0" w:space="0" w:color="auto"/>
                <w:bottom w:val="none" w:sz="0" w:space="0" w:color="auto"/>
                <w:right w:val="none" w:sz="0" w:space="0" w:color="auto"/>
              </w:divBdr>
            </w:div>
            <w:div w:id="1375887083">
              <w:marLeft w:val="0"/>
              <w:marRight w:val="0"/>
              <w:marTop w:val="0"/>
              <w:marBottom w:val="0"/>
              <w:divBdr>
                <w:top w:val="none" w:sz="0" w:space="0" w:color="auto"/>
                <w:left w:val="none" w:sz="0" w:space="0" w:color="auto"/>
                <w:bottom w:val="none" w:sz="0" w:space="0" w:color="auto"/>
                <w:right w:val="none" w:sz="0" w:space="0" w:color="auto"/>
              </w:divBdr>
            </w:div>
            <w:div w:id="1970209452">
              <w:marLeft w:val="0"/>
              <w:marRight w:val="0"/>
              <w:marTop w:val="0"/>
              <w:marBottom w:val="0"/>
              <w:divBdr>
                <w:top w:val="none" w:sz="0" w:space="0" w:color="auto"/>
                <w:left w:val="none" w:sz="0" w:space="0" w:color="auto"/>
                <w:bottom w:val="none" w:sz="0" w:space="0" w:color="auto"/>
                <w:right w:val="none" w:sz="0" w:space="0" w:color="auto"/>
              </w:divBdr>
            </w:div>
            <w:div w:id="204170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24559">
      <w:bodyDiv w:val="1"/>
      <w:marLeft w:val="0"/>
      <w:marRight w:val="0"/>
      <w:marTop w:val="0"/>
      <w:marBottom w:val="0"/>
      <w:divBdr>
        <w:top w:val="none" w:sz="0" w:space="0" w:color="auto"/>
        <w:left w:val="none" w:sz="0" w:space="0" w:color="auto"/>
        <w:bottom w:val="none" w:sz="0" w:space="0" w:color="auto"/>
        <w:right w:val="none" w:sz="0" w:space="0" w:color="auto"/>
      </w:divBdr>
    </w:div>
    <w:div w:id="1076899978">
      <w:bodyDiv w:val="1"/>
      <w:marLeft w:val="0"/>
      <w:marRight w:val="0"/>
      <w:marTop w:val="0"/>
      <w:marBottom w:val="0"/>
      <w:divBdr>
        <w:top w:val="none" w:sz="0" w:space="0" w:color="auto"/>
        <w:left w:val="none" w:sz="0" w:space="0" w:color="auto"/>
        <w:bottom w:val="none" w:sz="0" w:space="0" w:color="auto"/>
        <w:right w:val="none" w:sz="0" w:space="0" w:color="auto"/>
      </w:divBdr>
      <w:divsChild>
        <w:div w:id="1053117577">
          <w:marLeft w:val="0"/>
          <w:marRight w:val="0"/>
          <w:marTop w:val="0"/>
          <w:marBottom w:val="0"/>
          <w:divBdr>
            <w:top w:val="none" w:sz="0" w:space="0" w:color="auto"/>
            <w:left w:val="none" w:sz="0" w:space="0" w:color="auto"/>
            <w:bottom w:val="none" w:sz="0" w:space="0" w:color="auto"/>
            <w:right w:val="none" w:sz="0" w:space="0" w:color="auto"/>
          </w:divBdr>
          <w:divsChild>
            <w:div w:id="445735147">
              <w:marLeft w:val="0"/>
              <w:marRight w:val="0"/>
              <w:marTop w:val="0"/>
              <w:marBottom w:val="0"/>
              <w:divBdr>
                <w:top w:val="none" w:sz="0" w:space="0" w:color="auto"/>
                <w:left w:val="none" w:sz="0" w:space="0" w:color="auto"/>
                <w:bottom w:val="none" w:sz="0" w:space="0" w:color="auto"/>
                <w:right w:val="none" w:sz="0" w:space="0" w:color="auto"/>
              </w:divBdr>
            </w:div>
            <w:div w:id="473837496">
              <w:marLeft w:val="0"/>
              <w:marRight w:val="0"/>
              <w:marTop w:val="0"/>
              <w:marBottom w:val="0"/>
              <w:divBdr>
                <w:top w:val="none" w:sz="0" w:space="0" w:color="auto"/>
                <w:left w:val="none" w:sz="0" w:space="0" w:color="auto"/>
                <w:bottom w:val="none" w:sz="0" w:space="0" w:color="auto"/>
                <w:right w:val="none" w:sz="0" w:space="0" w:color="auto"/>
              </w:divBdr>
            </w:div>
            <w:div w:id="152320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631">
      <w:bodyDiv w:val="1"/>
      <w:marLeft w:val="0"/>
      <w:marRight w:val="0"/>
      <w:marTop w:val="0"/>
      <w:marBottom w:val="0"/>
      <w:divBdr>
        <w:top w:val="none" w:sz="0" w:space="0" w:color="auto"/>
        <w:left w:val="none" w:sz="0" w:space="0" w:color="auto"/>
        <w:bottom w:val="none" w:sz="0" w:space="0" w:color="auto"/>
        <w:right w:val="none" w:sz="0" w:space="0" w:color="auto"/>
      </w:divBdr>
    </w:div>
    <w:div w:id="1184394429">
      <w:bodyDiv w:val="1"/>
      <w:marLeft w:val="0"/>
      <w:marRight w:val="0"/>
      <w:marTop w:val="0"/>
      <w:marBottom w:val="0"/>
      <w:divBdr>
        <w:top w:val="none" w:sz="0" w:space="0" w:color="auto"/>
        <w:left w:val="none" w:sz="0" w:space="0" w:color="auto"/>
        <w:bottom w:val="none" w:sz="0" w:space="0" w:color="auto"/>
        <w:right w:val="none" w:sz="0" w:space="0" w:color="auto"/>
      </w:divBdr>
    </w:div>
    <w:div w:id="1185904887">
      <w:bodyDiv w:val="1"/>
      <w:marLeft w:val="0"/>
      <w:marRight w:val="0"/>
      <w:marTop w:val="0"/>
      <w:marBottom w:val="0"/>
      <w:divBdr>
        <w:top w:val="none" w:sz="0" w:space="0" w:color="auto"/>
        <w:left w:val="none" w:sz="0" w:space="0" w:color="auto"/>
        <w:bottom w:val="none" w:sz="0" w:space="0" w:color="auto"/>
        <w:right w:val="none" w:sz="0" w:space="0" w:color="auto"/>
      </w:divBdr>
    </w:div>
    <w:div w:id="1194686261">
      <w:bodyDiv w:val="1"/>
      <w:marLeft w:val="0"/>
      <w:marRight w:val="0"/>
      <w:marTop w:val="0"/>
      <w:marBottom w:val="0"/>
      <w:divBdr>
        <w:top w:val="none" w:sz="0" w:space="0" w:color="auto"/>
        <w:left w:val="none" w:sz="0" w:space="0" w:color="auto"/>
        <w:bottom w:val="none" w:sz="0" w:space="0" w:color="auto"/>
        <w:right w:val="none" w:sz="0" w:space="0" w:color="auto"/>
      </w:divBdr>
    </w:div>
    <w:div w:id="1232038300">
      <w:bodyDiv w:val="1"/>
      <w:marLeft w:val="0"/>
      <w:marRight w:val="0"/>
      <w:marTop w:val="0"/>
      <w:marBottom w:val="0"/>
      <w:divBdr>
        <w:top w:val="none" w:sz="0" w:space="0" w:color="auto"/>
        <w:left w:val="none" w:sz="0" w:space="0" w:color="auto"/>
        <w:bottom w:val="none" w:sz="0" w:space="0" w:color="auto"/>
        <w:right w:val="none" w:sz="0" w:space="0" w:color="auto"/>
      </w:divBdr>
      <w:divsChild>
        <w:div w:id="227227193">
          <w:marLeft w:val="0"/>
          <w:marRight w:val="0"/>
          <w:marTop w:val="0"/>
          <w:marBottom w:val="0"/>
          <w:divBdr>
            <w:top w:val="none" w:sz="0" w:space="0" w:color="auto"/>
            <w:left w:val="none" w:sz="0" w:space="0" w:color="auto"/>
            <w:bottom w:val="none" w:sz="0" w:space="0" w:color="auto"/>
            <w:right w:val="none" w:sz="0" w:space="0" w:color="auto"/>
          </w:divBdr>
        </w:div>
      </w:divsChild>
    </w:div>
    <w:div w:id="1252661412">
      <w:bodyDiv w:val="1"/>
      <w:marLeft w:val="0"/>
      <w:marRight w:val="0"/>
      <w:marTop w:val="0"/>
      <w:marBottom w:val="0"/>
      <w:divBdr>
        <w:top w:val="none" w:sz="0" w:space="0" w:color="auto"/>
        <w:left w:val="none" w:sz="0" w:space="0" w:color="auto"/>
        <w:bottom w:val="none" w:sz="0" w:space="0" w:color="auto"/>
        <w:right w:val="none" w:sz="0" w:space="0" w:color="auto"/>
      </w:divBdr>
    </w:div>
    <w:div w:id="1260790532">
      <w:bodyDiv w:val="1"/>
      <w:marLeft w:val="0"/>
      <w:marRight w:val="0"/>
      <w:marTop w:val="0"/>
      <w:marBottom w:val="0"/>
      <w:divBdr>
        <w:top w:val="none" w:sz="0" w:space="0" w:color="auto"/>
        <w:left w:val="none" w:sz="0" w:space="0" w:color="auto"/>
        <w:bottom w:val="none" w:sz="0" w:space="0" w:color="auto"/>
        <w:right w:val="none" w:sz="0" w:space="0" w:color="auto"/>
      </w:divBdr>
    </w:div>
    <w:div w:id="1304123137">
      <w:bodyDiv w:val="1"/>
      <w:marLeft w:val="0"/>
      <w:marRight w:val="0"/>
      <w:marTop w:val="0"/>
      <w:marBottom w:val="0"/>
      <w:divBdr>
        <w:top w:val="none" w:sz="0" w:space="0" w:color="auto"/>
        <w:left w:val="none" w:sz="0" w:space="0" w:color="auto"/>
        <w:bottom w:val="none" w:sz="0" w:space="0" w:color="auto"/>
        <w:right w:val="none" w:sz="0" w:space="0" w:color="auto"/>
      </w:divBdr>
      <w:divsChild>
        <w:div w:id="1000692454">
          <w:marLeft w:val="0"/>
          <w:marRight w:val="0"/>
          <w:marTop w:val="0"/>
          <w:marBottom w:val="0"/>
          <w:divBdr>
            <w:top w:val="none" w:sz="0" w:space="0" w:color="auto"/>
            <w:left w:val="none" w:sz="0" w:space="0" w:color="auto"/>
            <w:bottom w:val="none" w:sz="0" w:space="0" w:color="auto"/>
            <w:right w:val="none" w:sz="0" w:space="0" w:color="auto"/>
          </w:divBdr>
          <w:divsChild>
            <w:div w:id="300698540">
              <w:marLeft w:val="0"/>
              <w:marRight w:val="0"/>
              <w:marTop w:val="0"/>
              <w:marBottom w:val="0"/>
              <w:divBdr>
                <w:top w:val="none" w:sz="0" w:space="0" w:color="auto"/>
                <w:left w:val="none" w:sz="0" w:space="0" w:color="auto"/>
                <w:bottom w:val="none" w:sz="0" w:space="0" w:color="auto"/>
                <w:right w:val="none" w:sz="0" w:space="0" w:color="auto"/>
              </w:divBdr>
            </w:div>
            <w:div w:id="758675845">
              <w:marLeft w:val="0"/>
              <w:marRight w:val="0"/>
              <w:marTop w:val="0"/>
              <w:marBottom w:val="0"/>
              <w:divBdr>
                <w:top w:val="none" w:sz="0" w:space="0" w:color="auto"/>
                <w:left w:val="none" w:sz="0" w:space="0" w:color="auto"/>
                <w:bottom w:val="none" w:sz="0" w:space="0" w:color="auto"/>
                <w:right w:val="none" w:sz="0" w:space="0" w:color="auto"/>
              </w:divBdr>
            </w:div>
            <w:div w:id="824979668">
              <w:marLeft w:val="0"/>
              <w:marRight w:val="0"/>
              <w:marTop w:val="0"/>
              <w:marBottom w:val="0"/>
              <w:divBdr>
                <w:top w:val="none" w:sz="0" w:space="0" w:color="auto"/>
                <w:left w:val="none" w:sz="0" w:space="0" w:color="auto"/>
                <w:bottom w:val="none" w:sz="0" w:space="0" w:color="auto"/>
                <w:right w:val="none" w:sz="0" w:space="0" w:color="auto"/>
              </w:divBdr>
            </w:div>
            <w:div w:id="1022513917">
              <w:marLeft w:val="0"/>
              <w:marRight w:val="0"/>
              <w:marTop w:val="0"/>
              <w:marBottom w:val="0"/>
              <w:divBdr>
                <w:top w:val="none" w:sz="0" w:space="0" w:color="auto"/>
                <w:left w:val="none" w:sz="0" w:space="0" w:color="auto"/>
                <w:bottom w:val="none" w:sz="0" w:space="0" w:color="auto"/>
                <w:right w:val="none" w:sz="0" w:space="0" w:color="auto"/>
              </w:divBdr>
            </w:div>
            <w:div w:id="1037047899">
              <w:marLeft w:val="0"/>
              <w:marRight w:val="0"/>
              <w:marTop w:val="0"/>
              <w:marBottom w:val="0"/>
              <w:divBdr>
                <w:top w:val="none" w:sz="0" w:space="0" w:color="auto"/>
                <w:left w:val="none" w:sz="0" w:space="0" w:color="auto"/>
                <w:bottom w:val="none" w:sz="0" w:space="0" w:color="auto"/>
                <w:right w:val="none" w:sz="0" w:space="0" w:color="auto"/>
              </w:divBdr>
            </w:div>
            <w:div w:id="1213422396">
              <w:marLeft w:val="0"/>
              <w:marRight w:val="0"/>
              <w:marTop w:val="0"/>
              <w:marBottom w:val="0"/>
              <w:divBdr>
                <w:top w:val="none" w:sz="0" w:space="0" w:color="auto"/>
                <w:left w:val="none" w:sz="0" w:space="0" w:color="auto"/>
                <w:bottom w:val="none" w:sz="0" w:space="0" w:color="auto"/>
                <w:right w:val="none" w:sz="0" w:space="0" w:color="auto"/>
              </w:divBdr>
            </w:div>
            <w:div w:id="1263076826">
              <w:marLeft w:val="0"/>
              <w:marRight w:val="0"/>
              <w:marTop w:val="0"/>
              <w:marBottom w:val="0"/>
              <w:divBdr>
                <w:top w:val="none" w:sz="0" w:space="0" w:color="auto"/>
                <w:left w:val="none" w:sz="0" w:space="0" w:color="auto"/>
                <w:bottom w:val="none" w:sz="0" w:space="0" w:color="auto"/>
                <w:right w:val="none" w:sz="0" w:space="0" w:color="auto"/>
              </w:divBdr>
            </w:div>
            <w:div w:id="1382750225">
              <w:marLeft w:val="0"/>
              <w:marRight w:val="0"/>
              <w:marTop w:val="0"/>
              <w:marBottom w:val="0"/>
              <w:divBdr>
                <w:top w:val="none" w:sz="0" w:space="0" w:color="auto"/>
                <w:left w:val="none" w:sz="0" w:space="0" w:color="auto"/>
                <w:bottom w:val="none" w:sz="0" w:space="0" w:color="auto"/>
                <w:right w:val="none" w:sz="0" w:space="0" w:color="auto"/>
              </w:divBdr>
            </w:div>
            <w:div w:id="1556619191">
              <w:marLeft w:val="0"/>
              <w:marRight w:val="0"/>
              <w:marTop w:val="0"/>
              <w:marBottom w:val="0"/>
              <w:divBdr>
                <w:top w:val="none" w:sz="0" w:space="0" w:color="auto"/>
                <w:left w:val="none" w:sz="0" w:space="0" w:color="auto"/>
                <w:bottom w:val="none" w:sz="0" w:space="0" w:color="auto"/>
                <w:right w:val="none" w:sz="0" w:space="0" w:color="auto"/>
              </w:divBdr>
            </w:div>
            <w:div w:id="1693995200">
              <w:marLeft w:val="0"/>
              <w:marRight w:val="0"/>
              <w:marTop w:val="0"/>
              <w:marBottom w:val="0"/>
              <w:divBdr>
                <w:top w:val="none" w:sz="0" w:space="0" w:color="auto"/>
                <w:left w:val="none" w:sz="0" w:space="0" w:color="auto"/>
                <w:bottom w:val="none" w:sz="0" w:space="0" w:color="auto"/>
                <w:right w:val="none" w:sz="0" w:space="0" w:color="auto"/>
              </w:divBdr>
            </w:div>
            <w:div w:id="19619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8732">
      <w:bodyDiv w:val="1"/>
      <w:marLeft w:val="0"/>
      <w:marRight w:val="0"/>
      <w:marTop w:val="0"/>
      <w:marBottom w:val="0"/>
      <w:divBdr>
        <w:top w:val="none" w:sz="0" w:space="0" w:color="auto"/>
        <w:left w:val="none" w:sz="0" w:space="0" w:color="auto"/>
        <w:bottom w:val="none" w:sz="0" w:space="0" w:color="auto"/>
        <w:right w:val="none" w:sz="0" w:space="0" w:color="auto"/>
      </w:divBdr>
    </w:div>
    <w:div w:id="1359234443">
      <w:bodyDiv w:val="1"/>
      <w:marLeft w:val="0"/>
      <w:marRight w:val="0"/>
      <w:marTop w:val="0"/>
      <w:marBottom w:val="0"/>
      <w:divBdr>
        <w:top w:val="none" w:sz="0" w:space="0" w:color="auto"/>
        <w:left w:val="none" w:sz="0" w:space="0" w:color="auto"/>
        <w:bottom w:val="none" w:sz="0" w:space="0" w:color="auto"/>
        <w:right w:val="none" w:sz="0" w:space="0" w:color="auto"/>
      </w:divBdr>
      <w:divsChild>
        <w:div w:id="650603783">
          <w:marLeft w:val="0"/>
          <w:marRight w:val="0"/>
          <w:marTop w:val="0"/>
          <w:marBottom w:val="0"/>
          <w:divBdr>
            <w:top w:val="none" w:sz="0" w:space="0" w:color="auto"/>
            <w:left w:val="none" w:sz="0" w:space="0" w:color="auto"/>
            <w:bottom w:val="none" w:sz="0" w:space="0" w:color="auto"/>
            <w:right w:val="none" w:sz="0" w:space="0" w:color="auto"/>
          </w:divBdr>
          <w:divsChild>
            <w:div w:id="43607201">
              <w:marLeft w:val="0"/>
              <w:marRight w:val="0"/>
              <w:marTop w:val="0"/>
              <w:marBottom w:val="0"/>
              <w:divBdr>
                <w:top w:val="none" w:sz="0" w:space="0" w:color="auto"/>
                <w:left w:val="none" w:sz="0" w:space="0" w:color="auto"/>
                <w:bottom w:val="none" w:sz="0" w:space="0" w:color="auto"/>
                <w:right w:val="none" w:sz="0" w:space="0" w:color="auto"/>
              </w:divBdr>
            </w:div>
            <w:div w:id="145127107">
              <w:marLeft w:val="0"/>
              <w:marRight w:val="0"/>
              <w:marTop w:val="0"/>
              <w:marBottom w:val="0"/>
              <w:divBdr>
                <w:top w:val="none" w:sz="0" w:space="0" w:color="auto"/>
                <w:left w:val="none" w:sz="0" w:space="0" w:color="auto"/>
                <w:bottom w:val="none" w:sz="0" w:space="0" w:color="auto"/>
                <w:right w:val="none" w:sz="0" w:space="0" w:color="auto"/>
              </w:divBdr>
            </w:div>
            <w:div w:id="157577252">
              <w:marLeft w:val="0"/>
              <w:marRight w:val="0"/>
              <w:marTop w:val="0"/>
              <w:marBottom w:val="0"/>
              <w:divBdr>
                <w:top w:val="none" w:sz="0" w:space="0" w:color="auto"/>
                <w:left w:val="none" w:sz="0" w:space="0" w:color="auto"/>
                <w:bottom w:val="none" w:sz="0" w:space="0" w:color="auto"/>
                <w:right w:val="none" w:sz="0" w:space="0" w:color="auto"/>
              </w:divBdr>
            </w:div>
            <w:div w:id="215044117">
              <w:marLeft w:val="0"/>
              <w:marRight w:val="0"/>
              <w:marTop w:val="0"/>
              <w:marBottom w:val="0"/>
              <w:divBdr>
                <w:top w:val="none" w:sz="0" w:space="0" w:color="auto"/>
                <w:left w:val="none" w:sz="0" w:space="0" w:color="auto"/>
                <w:bottom w:val="none" w:sz="0" w:space="0" w:color="auto"/>
                <w:right w:val="none" w:sz="0" w:space="0" w:color="auto"/>
              </w:divBdr>
            </w:div>
            <w:div w:id="237373091">
              <w:marLeft w:val="0"/>
              <w:marRight w:val="0"/>
              <w:marTop w:val="0"/>
              <w:marBottom w:val="0"/>
              <w:divBdr>
                <w:top w:val="none" w:sz="0" w:space="0" w:color="auto"/>
                <w:left w:val="none" w:sz="0" w:space="0" w:color="auto"/>
                <w:bottom w:val="none" w:sz="0" w:space="0" w:color="auto"/>
                <w:right w:val="none" w:sz="0" w:space="0" w:color="auto"/>
              </w:divBdr>
            </w:div>
            <w:div w:id="351035777">
              <w:marLeft w:val="0"/>
              <w:marRight w:val="0"/>
              <w:marTop w:val="0"/>
              <w:marBottom w:val="0"/>
              <w:divBdr>
                <w:top w:val="none" w:sz="0" w:space="0" w:color="auto"/>
                <w:left w:val="none" w:sz="0" w:space="0" w:color="auto"/>
                <w:bottom w:val="none" w:sz="0" w:space="0" w:color="auto"/>
                <w:right w:val="none" w:sz="0" w:space="0" w:color="auto"/>
              </w:divBdr>
            </w:div>
            <w:div w:id="425612888">
              <w:marLeft w:val="0"/>
              <w:marRight w:val="0"/>
              <w:marTop w:val="0"/>
              <w:marBottom w:val="0"/>
              <w:divBdr>
                <w:top w:val="none" w:sz="0" w:space="0" w:color="auto"/>
                <w:left w:val="none" w:sz="0" w:space="0" w:color="auto"/>
                <w:bottom w:val="none" w:sz="0" w:space="0" w:color="auto"/>
                <w:right w:val="none" w:sz="0" w:space="0" w:color="auto"/>
              </w:divBdr>
            </w:div>
            <w:div w:id="505169515">
              <w:marLeft w:val="0"/>
              <w:marRight w:val="0"/>
              <w:marTop w:val="0"/>
              <w:marBottom w:val="0"/>
              <w:divBdr>
                <w:top w:val="none" w:sz="0" w:space="0" w:color="auto"/>
                <w:left w:val="none" w:sz="0" w:space="0" w:color="auto"/>
                <w:bottom w:val="none" w:sz="0" w:space="0" w:color="auto"/>
                <w:right w:val="none" w:sz="0" w:space="0" w:color="auto"/>
              </w:divBdr>
            </w:div>
            <w:div w:id="526481431">
              <w:marLeft w:val="0"/>
              <w:marRight w:val="0"/>
              <w:marTop w:val="0"/>
              <w:marBottom w:val="0"/>
              <w:divBdr>
                <w:top w:val="none" w:sz="0" w:space="0" w:color="auto"/>
                <w:left w:val="none" w:sz="0" w:space="0" w:color="auto"/>
                <w:bottom w:val="none" w:sz="0" w:space="0" w:color="auto"/>
                <w:right w:val="none" w:sz="0" w:space="0" w:color="auto"/>
              </w:divBdr>
            </w:div>
            <w:div w:id="693847624">
              <w:marLeft w:val="0"/>
              <w:marRight w:val="0"/>
              <w:marTop w:val="0"/>
              <w:marBottom w:val="0"/>
              <w:divBdr>
                <w:top w:val="none" w:sz="0" w:space="0" w:color="auto"/>
                <w:left w:val="none" w:sz="0" w:space="0" w:color="auto"/>
                <w:bottom w:val="none" w:sz="0" w:space="0" w:color="auto"/>
                <w:right w:val="none" w:sz="0" w:space="0" w:color="auto"/>
              </w:divBdr>
            </w:div>
            <w:div w:id="1005865837">
              <w:marLeft w:val="0"/>
              <w:marRight w:val="0"/>
              <w:marTop w:val="0"/>
              <w:marBottom w:val="0"/>
              <w:divBdr>
                <w:top w:val="none" w:sz="0" w:space="0" w:color="auto"/>
                <w:left w:val="none" w:sz="0" w:space="0" w:color="auto"/>
                <w:bottom w:val="none" w:sz="0" w:space="0" w:color="auto"/>
                <w:right w:val="none" w:sz="0" w:space="0" w:color="auto"/>
              </w:divBdr>
            </w:div>
            <w:div w:id="1174686869">
              <w:marLeft w:val="0"/>
              <w:marRight w:val="0"/>
              <w:marTop w:val="0"/>
              <w:marBottom w:val="0"/>
              <w:divBdr>
                <w:top w:val="none" w:sz="0" w:space="0" w:color="auto"/>
                <w:left w:val="none" w:sz="0" w:space="0" w:color="auto"/>
                <w:bottom w:val="none" w:sz="0" w:space="0" w:color="auto"/>
                <w:right w:val="none" w:sz="0" w:space="0" w:color="auto"/>
              </w:divBdr>
            </w:div>
            <w:div w:id="1316257507">
              <w:marLeft w:val="0"/>
              <w:marRight w:val="0"/>
              <w:marTop w:val="0"/>
              <w:marBottom w:val="0"/>
              <w:divBdr>
                <w:top w:val="none" w:sz="0" w:space="0" w:color="auto"/>
                <w:left w:val="none" w:sz="0" w:space="0" w:color="auto"/>
                <w:bottom w:val="none" w:sz="0" w:space="0" w:color="auto"/>
                <w:right w:val="none" w:sz="0" w:space="0" w:color="auto"/>
              </w:divBdr>
            </w:div>
            <w:div w:id="1459880013">
              <w:marLeft w:val="0"/>
              <w:marRight w:val="0"/>
              <w:marTop w:val="0"/>
              <w:marBottom w:val="0"/>
              <w:divBdr>
                <w:top w:val="none" w:sz="0" w:space="0" w:color="auto"/>
                <w:left w:val="none" w:sz="0" w:space="0" w:color="auto"/>
                <w:bottom w:val="none" w:sz="0" w:space="0" w:color="auto"/>
                <w:right w:val="none" w:sz="0" w:space="0" w:color="auto"/>
              </w:divBdr>
            </w:div>
            <w:div w:id="17416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98487">
      <w:bodyDiv w:val="1"/>
      <w:marLeft w:val="0"/>
      <w:marRight w:val="0"/>
      <w:marTop w:val="0"/>
      <w:marBottom w:val="0"/>
      <w:divBdr>
        <w:top w:val="none" w:sz="0" w:space="0" w:color="auto"/>
        <w:left w:val="none" w:sz="0" w:space="0" w:color="auto"/>
        <w:bottom w:val="none" w:sz="0" w:space="0" w:color="auto"/>
        <w:right w:val="none" w:sz="0" w:space="0" w:color="auto"/>
      </w:divBdr>
    </w:div>
    <w:div w:id="1370254018">
      <w:bodyDiv w:val="1"/>
      <w:marLeft w:val="0"/>
      <w:marRight w:val="0"/>
      <w:marTop w:val="0"/>
      <w:marBottom w:val="0"/>
      <w:divBdr>
        <w:top w:val="none" w:sz="0" w:space="0" w:color="auto"/>
        <w:left w:val="none" w:sz="0" w:space="0" w:color="auto"/>
        <w:bottom w:val="none" w:sz="0" w:space="0" w:color="auto"/>
        <w:right w:val="none" w:sz="0" w:space="0" w:color="auto"/>
      </w:divBdr>
    </w:div>
    <w:div w:id="1386300091">
      <w:bodyDiv w:val="1"/>
      <w:marLeft w:val="0"/>
      <w:marRight w:val="0"/>
      <w:marTop w:val="0"/>
      <w:marBottom w:val="0"/>
      <w:divBdr>
        <w:top w:val="none" w:sz="0" w:space="0" w:color="auto"/>
        <w:left w:val="none" w:sz="0" w:space="0" w:color="auto"/>
        <w:bottom w:val="none" w:sz="0" w:space="0" w:color="auto"/>
        <w:right w:val="none" w:sz="0" w:space="0" w:color="auto"/>
      </w:divBdr>
      <w:divsChild>
        <w:div w:id="1490899389">
          <w:marLeft w:val="0"/>
          <w:marRight w:val="0"/>
          <w:marTop w:val="0"/>
          <w:marBottom w:val="0"/>
          <w:divBdr>
            <w:top w:val="none" w:sz="0" w:space="0" w:color="auto"/>
            <w:left w:val="none" w:sz="0" w:space="0" w:color="auto"/>
            <w:bottom w:val="none" w:sz="0" w:space="0" w:color="auto"/>
            <w:right w:val="none" w:sz="0" w:space="0" w:color="auto"/>
          </w:divBdr>
          <w:divsChild>
            <w:div w:id="320698916">
              <w:marLeft w:val="0"/>
              <w:marRight w:val="0"/>
              <w:marTop w:val="0"/>
              <w:marBottom w:val="0"/>
              <w:divBdr>
                <w:top w:val="none" w:sz="0" w:space="0" w:color="auto"/>
                <w:left w:val="none" w:sz="0" w:space="0" w:color="auto"/>
                <w:bottom w:val="none" w:sz="0" w:space="0" w:color="auto"/>
                <w:right w:val="none" w:sz="0" w:space="0" w:color="auto"/>
              </w:divBdr>
            </w:div>
            <w:div w:id="843596245">
              <w:marLeft w:val="0"/>
              <w:marRight w:val="0"/>
              <w:marTop w:val="0"/>
              <w:marBottom w:val="0"/>
              <w:divBdr>
                <w:top w:val="none" w:sz="0" w:space="0" w:color="auto"/>
                <w:left w:val="none" w:sz="0" w:space="0" w:color="auto"/>
                <w:bottom w:val="none" w:sz="0" w:space="0" w:color="auto"/>
                <w:right w:val="none" w:sz="0" w:space="0" w:color="auto"/>
              </w:divBdr>
            </w:div>
            <w:div w:id="133091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3119">
      <w:bodyDiv w:val="1"/>
      <w:marLeft w:val="0"/>
      <w:marRight w:val="0"/>
      <w:marTop w:val="0"/>
      <w:marBottom w:val="0"/>
      <w:divBdr>
        <w:top w:val="none" w:sz="0" w:space="0" w:color="auto"/>
        <w:left w:val="none" w:sz="0" w:space="0" w:color="auto"/>
        <w:bottom w:val="none" w:sz="0" w:space="0" w:color="auto"/>
        <w:right w:val="none" w:sz="0" w:space="0" w:color="auto"/>
      </w:divBdr>
    </w:div>
    <w:div w:id="1459374463">
      <w:bodyDiv w:val="1"/>
      <w:marLeft w:val="0"/>
      <w:marRight w:val="0"/>
      <w:marTop w:val="0"/>
      <w:marBottom w:val="0"/>
      <w:divBdr>
        <w:top w:val="none" w:sz="0" w:space="0" w:color="auto"/>
        <w:left w:val="none" w:sz="0" w:space="0" w:color="auto"/>
        <w:bottom w:val="none" w:sz="0" w:space="0" w:color="auto"/>
        <w:right w:val="none" w:sz="0" w:space="0" w:color="auto"/>
      </w:divBdr>
    </w:div>
    <w:div w:id="1480533268">
      <w:bodyDiv w:val="1"/>
      <w:marLeft w:val="0"/>
      <w:marRight w:val="0"/>
      <w:marTop w:val="0"/>
      <w:marBottom w:val="0"/>
      <w:divBdr>
        <w:top w:val="none" w:sz="0" w:space="0" w:color="auto"/>
        <w:left w:val="none" w:sz="0" w:space="0" w:color="auto"/>
        <w:bottom w:val="none" w:sz="0" w:space="0" w:color="auto"/>
        <w:right w:val="none" w:sz="0" w:space="0" w:color="auto"/>
      </w:divBdr>
    </w:div>
    <w:div w:id="1491023201">
      <w:bodyDiv w:val="1"/>
      <w:marLeft w:val="0"/>
      <w:marRight w:val="0"/>
      <w:marTop w:val="0"/>
      <w:marBottom w:val="0"/>
      <w:divBdr>
        <w:top w:val="none" w:sz="0" w:space="0" w:color="auto"/>
        <w:left w:val="none" w:sz="0" w:space="0" w:color="auto"/>
        <w:bottom w:val="none" w:sz="0" w:space="0" w:color="auto"/>
        <w:right w:val="none" w:sz="0" w:space="0" w:color="auto"/>
      </w:divBdr>
      <w:divsChild>
        <w:div w:id="1788352532">
          <w:marLeft w:val="0"/>
          <w:marRight w:val="0"/>
          <w:marTop w:val="0"/>
          <w:marBottom w:val="0"/>
          <w:divBdr>
            <w:top w:val="none" w:sz="0" w:space="0" w:color="auto"/>
            <w:left w:val="none" w:sz="0" w:space="0" w:color="auto"/>
            <w:bottom w:val="none" w:sz="0" w:space="0" w:color="auto"/>
            <w:right w:val="none" w:sz="0" w:space="0" w:color="auto"/>
          </w:divBdr>
        </w:div>
      </w:divsChild>
    </w:div>
    <w:div w:id="1524054726">
      <w:bodyDiv w:val="1"/>
      <w:marLeft w:val="0"/>
      <w:marRight w:val="0"/>
      <w:marTop w:val="0"/>
      <w:marBottom w:val="0"/>
      <w:divBdr>
        <w:top w:val="none" w:sz="0" w:space="0" w:color="auto"/>
        <w:left w:val="none" w:sz="0" w:space="0" w:color="auto"/>
        <w:bottom w:val="none" w:sz="0" w:space="0" w:color="auto"/>
        <w:right w:val="none" w:sz="0" w:space="0" w:color="auto"/>
      </w:divBdr>
    </w:div>
    <w:div w:id="1529949332">
      <w:bodyDiv w:val="1"/>
      <w:marLeft w:val="0"/>
      <w:marRight w:val="0"/>
      <w:marTop w:val="0"/>
      <w:marBottom w:val="0"/>
      <w:divBdr>
        <w:top w:val="none" w:sz="0" w:space="0" w:color="auto"/>
        <w:left w:val="none" w:sz="0" w:space="0" w:color="auto"/>
        <w:bottom w:val="none" w:sz="0" w:space="0" w:color="auto"/>
        <w:right w:val="none" w:sz="0" w:space="0" w:color="auto"/>
      </w:divBdr>
      <w:divsChild>
        <w:div w:id="816454036">
          <w:marLeft w:val="0"/>
          <w:marRight w:val="0"/>
          <w:marTop w:val="0"/>
          <w:marBottom w:val="0"/>
          <w:divBdr>
            <w:top w:val="none" w:sz="0" w:space="0" w:color="auto"/>
            <w:left w:val="none" w:sz="0" w:space="0" w:color="auto"/>
            <w:bottom w:val="none" w:sz="0" w:space="0" w:color="auto"/>
            <w:right w:val="none" w:sz="0" w:space="0" w:color="auto"/>
          </w:divBdr>
          <w:divsChild>
            <w:div w:id="7134">
              <w:marLeft w:val="0"/>
              <w:marRight w:val="0"/>
              <w:marTop w:val="0"/>
              <w:marBottom w:val="0"/>
              <w:divBdr>
                <w:top w:val="none" w:sz="0" w:space="0" w:color="auto"/>
                <w:left w:val="none" w:sz="0" w:space="0" w:color="auto"/>
                <w:bottom w:val="none" w:sz="0" w:space="0" w:color="auto"/>
                <w:right w:val="none" w:sz="0" w:space="0" w:color="auto"/>
              </w:divBdr>
            </w:div>
            <w:div w:id="1103692940">
              <w:marLeft w:val="0"/>
              <w:marRight w:val="0"/>
              <w:marTop w:val="0"/>
              <w:marBottom w:val="0"/>
              <w:divBdr>
                <w:top w:val="none" w:sz="0" w:space="0" w:color="auto"/>
                <w:left w:val="none" w:sz="0" w:space="0" w:color="auto"/>
                <w:bottom w:val="none" w:sz="0" w:space="0" w:color="auto"/>
                <w:right w:val="none" w:sz="0" w:space="0" w:color="auto"/>
              </w:divBdr>
            </w:div>
            <w:div w:id="12720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57224">
      <w:bodyDiv w:val="1"/>
      <w:marLeft w:val="0"/>
      <w:marRight w:val="0"/>
      <w:marTop w:val="0"/>
      <w:marBottom w:val="0"/>
      <w:divBdr>
        <w:top w:val="none" w:sz="0" w:space="0" w:color="auto"/>
        <w:left w:val="none" w:sz="0" w:space="0" w:color="auto"/>
        <w:bottom w:val="none" w:sz="0" w:space="0" w:color="auto"/>
        <w:right w:val="none" w:sz="0" w:space="0" w:color="auto"/>
      </w:divBdr>
    </w:div>
    <w:div w:id="1578783355">
      <w:bodyDiv w:val="1"/>
      <w:marLeft w:val="0"/>
      <w:marRight w:val="0"/>
      <w:marTop w:val="0"/>
      <w:marBottom w:val="0"/>
      <w:divBdr>
        <w:top w:val="none" w:sz="0" w:space="0" w:color="auto"/>
        <w:left w:val="none" w:sz="0" w:space="0" w:color="auto"/>
        <w:bottom w:val="none" w:sz="0" w:space="0" w:color="auto"/>
        <w:right w:val="none" w:sz="0" w:space="0" w:color="auto"/>
      </w:divBdr>
      <w:divsChild>
        <w:div w:id="1389912030">
          <w:marLeft w:val="0"/>
          <w:marRight w:val="0"/>
          <w:marTop w:val="0"/>
          <w:marBottom w:val="0"/>
          <w:divBdr>
            <w:top w:val="none" w:sz="0" w:space="0" w:color="auto"/>
            <w:left w:val="none" w:sz="0" w:space="0" w:color="auto"/>
            <w:bottom w:val="none" w:sz="0" w:space="0" w:color="auto"/>
            <w:right w:val="none" w:sz="0" w:space="0" w:color="auto"/>
          </w:divBdr>
          <w:divsChild>
            <w:div w:id="2114937928">
              <w:marLeft w:val="0"/>
              <w:marRight w:val="0"/>
              <w:marTop w:val="0"/>
              <w:marBottom w:val="0"/>
              <w:divBdr>
                <w:top w:val="none" w:sz="0" w:space="0" w:color="auto"/>
                <w:left w:val="none" w:sz="0" w:space="0" w:color="auto"/>
                <w:bottom w:val="none" w:sz="0" w:space="0" w:color="auto"/>
                <w:right w:val="none" w:sz="0" w:space="0" w:color="auto"/>
              </w:divBdr>
              <w:divsChild>
                <w:div w:id="12611945">
                  <w:marLeft w:val="0"/>
                  <w:marRight w:val="0"/>
                  <w:marTop w:val="0"/>
                  <w:marBottom w:val="0"/>
                  <w:divBdr>
                    <w:top w:val="none" w:sz="0" w:space="0" w:color="auto"/>
                    <w:left w:val="none" w:sz="0" w:space="0" w:color="auto"/>
                    <w:bottom w:val="none" w:sz="0" w:space="0" w:color="auto"/>
                    <w:right w:val="none" w:sz="0" w:space="0" w:color="auto"/>
                  </w:divBdr>
                  <w:divsChild>
                    <w:div w:id="1558852725">
                      <w:marLeft w:val="0"/>
                      <w:marRight w:val="0"/>
                      <w:marTop w:val="0"/>
                      <w:marBottom w:val="0"/>
                      <w:divBdr>
                        <w:top w:val="none" w:sz="0" w:space="0" w:color="auto"/>
                        <w:left w:val="none" w:sz="0" w:space="0" w:color="auto"/>
                        <w:bottom w:val="none" w:sz="0" w:space="0" w:color="auto"/>
                        <w:right w:val="none" w:sz="0" w:space="0" w:color="auto"/>
                      </w:divBdr>
                      <w:divsChild>
                        <w:div w:id="796946182">
                          <w:marLeft w:val="0"/>
                          <w:marRight w:val="0"/>
                          <w:marTop w:val="0"/>
                          <w:marBottom w:val="0"/>
                          <w:divBdr>
                            <w:top w:val="none" w:sz="0" w:space="0" w:color="auto"/>
                            <w:left w:val="none" w:sz="0" w:space="0" w:color="auto"/>
                            <w:bottom w:val="none" w:sz="0" w:space="0" w:color="auto"/>
                            <w:right w:val="none" w:sz="0" w:space="0" w:color="auto"/>
                          </w:divBdr>
                          <w:divsChild>
                            <w:div w:id="16608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97516">
      <w:bodyDiv w:val="1"/>
      <w:marLeft w:val="0"/>
      <w:marRight w:val="0"/>
      <w:marTop w:val="0"/>
      <w:marBottom w:val="0"/>
      <w:divBdr>
        <w:top w:val="none" w:sz="0" w:space="0" w:color="auto"/>
        <w:left w:val="none" w:sz="0" w:space="0" w:color="auto"/>
        <w:bottom w:val="none" w:sz="0" w:space="0" w:color="auto"/>
        <w:right w:val="none" w:sz="0" w:space="0" w:color="auto"/>
      </w:divBdr>
      <w:divsChild>
        <w:div w:id="849955998">
          <w:marLeft w:val="0"/>
          <w:marRight w:val="0"/>
          <w:marTop w:val="0"/>
          <w:marBottom w:val="0"/>
          <w:divBdr>
            <w:top w:val="none" w:sz="0" w:space="0" w:color="auto"/>
            <w:left w:val="none" w:sz="0" w:space="0" w:color="auto"/>
            <w:bottom w:val="none" w:sz="0" w:space="0" w:color="auto"/>
            <w:right w:val="none" w:sz="0" w:space="0" w:color="auto"/>
          </w:divBdr>
          <w:divsChild>
            <w:div w:id="202987812">
              <w:marLeft w:val="0"/>
              <w:marRight w:val="0"/>
              <w:marTop w:val="0"/>
              <w:marBottom w:val="0"/>
              <w:divBdr>
                <w:top w:val="none" w:sz="0" w:space="0" w:color="auto"/>
                <w:left w:val="none" w:sz="0" w:space="0" w:color="auto"/>
                <w:bottom w:val="none" w:sz="0" w:space="0" w:color="auto"/>
                <w:right w:val="none" w:sz="0" w:space="0" w:color="auto"/>
              </w:divBdr>
            </w:div>
            <w:div w:id="233206546">
              <w:marLeft w:val="0"/>
              <w:marRight w:val="0"/>
              <w:marTop w:val="0"/>
              <w:marBottom w:val="0"/>
              <w:divBdr>
                <w:top w:val="none" w:sz="0" w:space="0" w:color="auto"/>
                <w:left w:val="none" w:sz="0" w:space="0" w:color="auto"/>
                <w:bottom w:val="none" w:sz="0" w:space="0" w:color="auto"/>
                <w:right w:val="none" w:sz="0" w:space="0" w:color="auto"/>
              </w:divBdr>
            </w:div>
            <w:div w:id="337975012">
              <w:marLeft w:val="0"/>
              <w:marRight w:val="0"/>
              <w:marTop w:val="0"/>
              <w:marBottom w:val="0"/>
              <w:divBdr>
                <w:top w:val="none" w:sz="0" w:space="0" w:color="auto"/>
                <w:left w:val="none" w:sz="0" w:space="0" w:color="auto"/>
                <w:bottom w:val="none" w:sz="0" w:space="0" w:color="auto"/>
                <w:right w:val="none" w:sz="0" w:space="0" w:color="auto"/>
              </w:divBdr>
            </w:div>
            <w:div w:id="504711897">
              <w:marLeft w:val="0"/>
              <w:marRight w:val="0"/>
              <w:marTop w:val="0"/>
              <w:marBottom w:val="0"/>
              <w:divBdr>
                <w:top w:val="none" w:sz="0" w:space="0" w:color="auto"/>
                <w:left w:val="none" w:sz="0" w:space="0" w:color="auto"/>
                <w:bottom w:val="none" w:sz="0" w:space="0" w:color="auto"/>
                <w:right w:val="none" w:sz="0" w:space="0" w:color="auto"/>
              </w:divBdr>
            </w:div>
            <w:div w:id="601493079">
              <w:marLeft w:val="0"/>
              <w:marRight w:val="0"/>
              <w:marTop w:val="0"/>
              <w:marBottom w:val="0"/>
              <w:divBdr>
                <w:top w:val="none" w:sz="0" w:space="0" w:color="auto"/>
                <w:left w:val="none" w:sz="0" w:space="0" w:color="auto"/>
                <w:bottom w:val="none" w:sz="0" w:space="0" w:color="auto"/>
                <w:right w:val="none" w:sz="0" w:space="0" w:color="auto"/>
              </w:divBdr>
            </w:div>
            <w:div w:id="1386443535">
              <w:marLeft w:val="0"/>
              <w:marRight w:val="0"/>
              <w:marTop w:val="0"/>
              <w:marBottom w:val="0"/>
              <w:divBdr>
                <w:top w:val="none" w:sz="0" w:space="0" w:color="auto"/>
                <w:left w:val="none" w:sz="0" w:space="0" w:color="auto"/>
                <w:bottom w:val="none" w:sz="0" w:space="0" w:color="auto"/>
                <w:right w:val="none" w:sz="0" w:space="0" w:color="auto"/>
              </w:divBdr>
            </w:div>
            <w:div w:id="13935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72192">
      <w:bodyDiv w:val="1"/>
      <w:marLeft w:val="0"/>
      <w:marRight w:val="0"/>
      <w:marTop w:val="0"/>
      <w:marBottom w:val="0"/>
      <w:divBdr>
        <w:top w:val="none" w:sz="0" w:space="0" w:color="auto"/>
        <w:left w:val="none" w:sz="0" w:space="0" w:color="auto"/>
        <w:bottom w:val="none" w:sz="0" w:space="0" w:color="auto"/>
        <w:right w:val="none" w:sz="0" w:space="0" w:color="auto"/>
      </w:divBdr>
    </w:div>
    <w:div w:id="1624116933">
      <w:bodyDiv w:val="1"/>
      <w:marLeft w:val="0"/>
      <w:marRight w:val="0"/>
      <w:marTop w:val="0"/>
      <w:marBottom w:val="0"/>
      <w:divBdr>
        <w:top w:val="none" w:sz="0" w:space="0" w:color="auto"/>
        <w:left w:val="none" w:sz="0" w:space="0" w:color="auto"/>
        <w:bottom w:val="none" w:sz="0" w:space="0" w:color="auto"/>
        <w:right w:val="none" w:sz="0" w:space="0" w:color="auto"/>
      </w:divBdr>
    </w:div>
    <w:div w:id="1629975425">
      <w:bodyDiv w:val="1"/>
      <w:marLeft w:val="0"/>
      <w:marRight w:val="0"/>
      <w:marTop w:val="0"/>
      <w:marBottom w:val="0"/>
      <w:divBdr>
        <w:top w:val="none" w:sz="0" w:space="0" w:color="auto"/>
        <w:left w:val="none" w:sz="0" w:space="0" w:color="auto"/>
        <w:bottom w:val="none" w:sz="0" w:space="0" w:color="auto"/>
        <w:right w:val="none" w:sz="0" w:space="0" w:color="auto"/>
      </w:divBdr>
    </w:div>
    <w:div w:id="1643775280">
      <w:bodyDiv w:val="1"/>
      <w:marLeft w:val="0"/>
      <w:marRight w:val="0"/>
      <w:marTop w:val="0"/>
      <w:marBottom w:val="0"/>
      <w:divBdr>
        <w:top w:val="none" w:sz="0" w:space="0" w:color="auto"/>
        <w:left w:val="none" w:sz="0" w:space="0" w:color="auto"/>
        <w:bottom w:val="none" w:sz="0" w:space="0" w:color="auto"/>
        <w:right w:val="none" w:sz="0" w:space="0" w:color="auto"/>
      </w:divBdr>
    </w:div>
    <w:div w:id="1708984641">
      <w:bodyDiv w:val="1"/>
      <w:marLeft w:val="0"/>
      <w:marRight w:val="0"/>
      <w:marTop w:val="0"/>
      <w:marBottom w:val="0"/>
      <w:divBdr>
        <w:top w:val="none" w:sz="0" w:space="0" w:color="auto"/>
        <w:left w:val="none" w:sz="0" w:space="0" w:color="auto"/>
        <w:bottom w:val="none" w:sz="0" w:space="0" w:color="auto"/>
        <w:right w:val="none" w:sz="0" w:space="0" w:color="auto"/>
      </w:divBdr>
    </w:div>
    <w:div w:id="1772436453">
      <w:bodyDiv w:val="1"/>
      <w:marLeft w:val="0"/>
      <w:marRight w:val="0"/>
      <w:marTop w:val="0"/>
      <w:marBottom w:val="0"/>
      <w:divBdr>
        <w:top w:val="none" w:sz="0" w:space="0" w:color="auto"/>
        <w:left w:val="none" w:sz="0" w:space="0" w:color="auto"/>
        <w:bottom w:val="none" w:sz="0" w:space="0" w:color="auto"/>
        <w:right w:val="none" w:sz="0" w:space="0" w:color="auto"/>
      </w:divBdr>
      <w:divsChild>
        <w:div w:id="1458643116">
          <w:marLeft w:val="0"/>
          <w:marRight w:val="0"/>
          <w:marTop w:val="0"/>
          <w:marBottom w:val="0"/>
          <w:divBdr>
            <w:top w:val="none" w:sz="0" w:space="0" w:color="auto"/>
            <w:left w:val="none" w:sz="0" w:space="0" w:color="auto"/>
            <w:bottom w:val="none" w:sz="0" w:space="0" w:color="auto"/>
            <w:right w:val="none" w:sz="0" w:space="0" w:color="auto"/>
          </w:divBdr>
          <w:divsChild>
            <w:div w:id="1050691221">
              <w:marLeft w:val="0"/>
              <w:marRight w:val="0"/>
              <w:marTop w:val="0"/>
              <w:marBottom w:val="0"/>
              <w:divBdr>
                <w:top w:val="none" w:sz="0" w:space="0" w:color="auto"/>
                <w:left w:val="none" w:sz="0" w:space="0" w:color="auto"/>
                <w:bottom w:val="none" w:sz="0" w:space="0" w:color="auto"/>
                <w:right w:val="none" w:sz="0" w:space="0" w:color="auto"/>
              </w:divBdr>
            </w:div>
            <w:div w:id="1103501338">
              <w:marLeft w:val="0"/>
              <w:marRight w:val="0"/>
              <w:marTop w:val="0"/>
              <w:marBottom w:val="0"/>
              <w:divBdr>
                <w:top w:val="none" w:sz="0" w:space="0" w:color="auto"/>
                <w:left w:val="none" w:sz="0" w:space="0" w:color="auto"/>
                <w:bottom w:val="none" w:sz="0" w:space="0" w:color="auto"/>
                <w:right w:val="none" w:sz="0" w:space="0" w:color="auto"/>
              </w:divBdr>
            </w:div>
            <w:div w:id="153002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3140">
      <w:bodyDiv w:val="1"/>
      <w:marLeft w:val="0"/>
      <w:marRight w:val="0"/>
      <w:marTop w:val="0"/>
      <w:marBottom w:val="0"/>
      <w:divBdr>
        <w:top w:val="none" w:sz="0" w:space="0" w:color="auto"/>
        <w:left w:val="none" w:sz="0" w:space="0" w:color="auto"/>
        <w:bottom w:val="none" w:sz="0" w:space="0" w:color="auto"/>
        <w:right w:val="none" w:sz="0" w:space="0" w:color="auto"/>
      </w:divBdr>
    </w:div>
    <w:div w:id="1795445236">
      <w:bodyDiv w:val="1"/>
      <w:marLeft w:val="0"/>
      <w:marRight w:val="0"/>
      <w:marTop w:val="0"/>
      <w:marBottom w:val="0"/>
      <w:divBdr>
        <w:top w:val="none" w:sz="0" w:space="0" w:color="auto"/>
        <w:left w:val="none" w:sz="0" w:space="0" w:color="auto"/>
        <w:bottom w:val="none" w:sz="0" w:space="0" w:color="auto"/>
        <w:right w:val="none" w:sz="0" w:space="0" w:color="auto"/>
      </w:divBdr>
    </w:div>
    <w:div w:id="1796606875">
      <w:bodyDiv w:val="1"/>
      <w:marLeft w:val="0"/>
      <w:marRight w:val="0"/>
      <w:marTop w:val="0"/>
      <w:marBottom w:val="0"/>
      <w:divBdr>
        <w:top w:val="none" w:sz="0" w:space="0" w:color="auto"/>
        <w:left w:val="none" w:sz="0" w:space="0" w:color="auto"/>
        <w:bottom w:val="none" w:sz="0" w:space="0" w:color="auto"/>
        <w:right w:val="none" w:sz="0" w:space="0" w:color="auto"/>
      </w:divBdr>
    </w:div>
    <w:div w:id="1836265046">
      <w:bodyDiv w:val="1"/>
      <w:marLeft w:val="0"/>
      <w:marRight w:val="0"/>
      <w:marTop w:val="0"/>
      <w:marBottom w:val="0"/>
      <w:divBdr>
        <w:top w:val="none" w:sz="0" w:space="0" w:color="auto"/>
        <w:left w:val="none" w:sz="0" w:space="0" w:color="auto"/>
        <w:bottom w:val="none" w:sz="0" w:space="0" w:color="auto"/>
        <w:right w:val="none" w:sz="0" w:space="0" w:color="auto"/>
      </w:divBdr>
      <w:divsChild>
        <w:div w:id="421612789">
          <w:marLeft w:val="0"/>
          <w:marRight w:val="0"/>
          <w:marTop w:val="0"/>
          <w:marBottom w:val="0"/>
          <w:divBdr>
            <w:top w:val="none" w:sz="0" w:space="0" w:color="auto"/>
            <w:left w:val="none" w:sz="0" w:space="0" w:color="auto"/>
            <w:bottom w:val="none" w:sz="0" w:space="0" w:color="auto"/>
            <w:right w:val="none" w:sz="0" w:space="0" w:color="auto"/>
          </w:divBdr>
        </w:div>
        <w:div w:id="617643494">
          <w:marLeft w:val="0"/>
          <w:marRight w:val="0"/>
          <w:marTop w:val="0"/>
          <w:marBottom w:val="0"/>
          <w:divBdr>
            <w:top w:val="none" w:sz="0" w:space="0" w:color="auto"/>
            <w:left w:val="none" w:sz="0" w:space="0" w:color="auto"/>
            <w:bottom w:val="none" w:sz="0" w:space="0" w:color="auto"/>
            <w:right w:val="none" w:sz="0" w:space="0" w:color="auto"/>
          </w:divBdr>
        </w:div>
        <w:div w:id="1656447084">
          <w:marLeft w:val="0"/>
          <w:marRight w:val="0"/>
          <w:marTop w:val="0"/>
          <w:marBottom w:val="0"/>
          <w:divBdr>
            <w:top w:val="none" w:sz="0" w:space="0" w:color="auto"/>
            <w:left w:val="none" w:sz="0" w:space="0" w:color="auto"/>
            <w:bottom w:val="none" w:sz="0" w:space="0" w:color="auto"/>
            <w:right w:val="none" w:sz="0" w:space="0" w:color="auto"/>
          </w:divBdr>
        </w:div>
      </w:divsChild>
    </w:div>
    <w:div w:id="1839692677">
      <w:bodyDiv w:val="1"/>
      <w:marLeft w:val="0"/>
      <w:marRight w:val="0"/>
      <w:marTop w:val="0"/>
      <w:marBottom w:val="0"/>
      <w:divBdr>
        <w:top w:val="none" w:sz="0" w:space="0" w:color="auto"/>
        <w:left w:val="none" w:sz="0" w:space="0" w:color="auto"/>
        <w:bottom w:val="none" w:sz="0" w:space="0" w:color="auto"/>
        <w:right w:val="none" w:sz="0" w:space="0" w:color="auto"/>
      </w:divBdr>
    </w:div>
    <w:div w:id="1840001523">
      <w:bodyDiv w:val="1"/>
      <w:marLeft w:val="0"/>
      <w:marRight w:val="0"/>
      <w:marTop w:val="0"/>
      <w:marBottom w:val="0"/>
      <w:divBdr>
        <w:top w:val="none" w:sz="0" w:space="0" w:color="auto"/>
        <w:left w:val="none" w:sz="0" w:space="0" w:color="auto"/>
        <w:bottom w:val="none" w:sz="0" w:space="0" w:color="auto"/>
        <w:right w:val="none" w:sz="0" w:space="0" w:color="auto"/>
      </w:divBdr>
    </w:div>
    <w:div w:id="1842306491">
      <w:bodyDiv w:val="1"/>
      <w:marLeft w:val="0"/>
      <w:marRight w:val="0"/>
      <w:marTop w:val="0"/>
      <w:marBottom w:val="0"/>
      <w:divBdr>
        <w:top w:val="none" w:sz="0" w:space="0" w:color="auto"/>
        <w:left w:val="none" w:sz="0" w:space="0" w:color="auto"/>
        <w:bottom w:val="none" w:sz="0" w:space="0" w:color="auto"/>
        <w:right w:val="none" w:sz="0" w:space="0" w:color="auto"/>
      </w:divBdr>
    </w:div>
    <w:div w:id="1890728990">
      <w:bodyDiv w:val="1"/>
      <w:marLeft w:val="0"/>
      <w:marRight w:val="0"/>
      <w:marTop w:val="0"/>
      <w:marBottom w:val="0"/>
      <w:divBdr>
        <w:top w:val="none" w:sz="0" w:space="0" w:color="auto"/>
        <w:left w:val="none" w:sz="0" w:space="0" w:color="auto"/>
        <w:bottom w:val="none" w:sz="0" w:space="0" w:color="auto"/>
        <w:right w:val="none" w:sz="0" w:space="0" w:color="auto"/>
      </w:divBdr>
    </w:div>
    <w:div w:id="1914850448">
      <w:bodyDiv w:val="1"/>
      <w:marLeft w:val="0"/>
      <w:marRight w:val="0"/>
      <w:marTop w:val="0"/>
      <w:marBottom w:val="0"/>
      <w:divBdr>
        <w:top w:val="none" w:sz="0" w:space="0" w:color="auto"/>
        <w:left w:val="none" w:sz="0" w:space="0" w:color="auto"/>
        <w:bottom w:val="none" w:sz="0" w:space="0" w:color="auto"/>
        <w:right w:val="none" w:sz="0" w:space="0" w:color="auto"/>
      </w:divBdr>
    </w:div>
    <w:div w:id="1918585470">
      <w:bodyDiv w:val="1"/>
      <w:marLeft w:val="0"/>
      <w:marRight w:val="0"/>
      <w:marTop w:val="0"/>
      <w:marBottom w:val="0"/>
      <w:divBdr>
        <w:top w:val="none" w:sz="0" w:space="0" w:color="auto"/>
        <w:left w:val="none" w:sz="0" w:space="0" w:color="auto"/>
        <w:bottom w:val="none" w:sz="0" w:space="0" w:color="auto"/>
        <w:right w:val="none" w:sz="0" w:space="0" w:color="auto"/>
      </w:divBdr>
    </w:div>
    <w:div w:id="1919515996">
      <w:bodyDiv w:val="1"/>
      <w:marLeft w:val="0"/>
      <w:marRight w:val="0"/>
      <w:marTop w:val="0"/>
      <w:marBottom w:val="0"/>
      <w:divBdr>
        <w:top w:val="none" w:sz="0" w:space="0" w:color="auto"/>
        <w:left w:val="none" w:sz="0" w:space="0" w:color="auto"/>
        <w:bottom w:val="none" w:sz="0" w:space="0" w:color="auto"/>
        <w:right w:val="none" w:sz="0" w:space="0" w:color="auto"/>
      </w:divBdr>
    </w:div>
    <w:div w:id="1935086352">
      <w:bodyDiv w:val="1"/>
      <w:marLeft w:val="0"/>
      <w:marRight w:val="0"/>
      <w:marTop w:val="0"/>
      <w:marBottom w:val="0"/>
      <w:divBdr>
        <w:top w:val="none" w:sz="0" w:space="0" w:color="auto"/>
        <w:left w:val="none" w:sz="0" w:space="0" w:color="auto"/>
        <w:bottom w:val="none" w:sz="0" w:space="0" w:color="auto"/>
        <w:right w:val="none" w:sz="0" w:space="0" w:color="auto"/>
      </w:divBdr>
    </w:div>
    <w:div w:id="1945068218">
      <w:bodyDiv w:val="1"/>
      <w:marLeft w:val="0"/>
      <w:marRight w:val="0"/>
      <w:marTop w:val="0"/>
      <w:marBottom w:val="0"/>
      <w:divBdr>
        <w:top w:val="none" w:sz="0" w:space="0" w:color="auto"/>
        <w:left w:val="none" w:sz="0" w:space="0" w:color="auto"/>
        <w:bottom w:val="none" w:sz="0" w:space="0" w:color="auto"/>
        <w:right w:val="none" w:sz="0" w:space="0" w:color="auto"/>
      </w:divBdr>
    </w:div>
    <w:div w:id="1955212918">
      <w:bodyDiv w:val="1"/>
      <w:marLeft w:val="0"/>
      <w:marRight w:val="0"/>
      <w:marTop w:val="0"/>
      <w:marBottom w:val="0"/>
      <w:divBdr>
        <w:top w:val="none" w:sz="0" w:space="0" w:color="auto"/>
        <w:left w:val="none" w:sz="0" w:space="0" w:color="auto"/>
        <w:bottom w:val="none" w:sz="0" w:space="0" w:color="auto"/>
        <w:right w:val="none" w:sz="0" w:space="0" w:color="auto"/>
      </w:divBdr>
    </w:div>
    <w:div w:id="1978679232">
      <w:bodyDiv w:val="1"/>
      <w:marLeft w:val="0"/>
      <w:marRight w:val="0"/>
      <w:marTop w:val="0"/>
      <w:marBottom w:val="0"/>
      <w:divBdr>
        <w:top w:val="none" w:sz="0" w:space="0" w:color="auto"/>
        <w:left w:val="none" w:sz="0" w:space="0" w:color="auto"/>
        <w:bottom w:val="none" w:sz="0" w:space="0" w:color="auto"/>
        <w:right w:val="none" w:sz="0" w:space="0" w:color="auto"/>
      </w:divBdr>
    </w:div>
    <w:div w:id="1984652285">
      <w:bodyDiv w:val="1"/>
      <w:marLeft w:val="0"/>
      <w:marRight w:val="0"/>
      <w:marTop w:val="0"/>
      <w:marBottom w:val="0"/>
      <w:divBdr>
        <w:top w:val="none" w:sz="0" w:space="0" w:color="auto"/>
        <w:left w:val="none" w:sz="0" w:space="0" w:color="auto"/>
        <w:bottom w:val="none" w:sz="0" w:space="0" w:color="auto"/>
        <w:right w:val="none" w:sz="0" w:space="0" w:color="auto"/>
      </w:divBdr>
    </w:div>
    <w:div w:id="2001956729">
      <w:bodyDiv w:val="1"/>
      <w:marLeft w:val="0"/>
      <w:marRight w:val="0"/>
      <w:marTop w:val="0"/>
      <w:marBottom w:val="0"/>
      <w:divBdr>
        <w:top w:val="none" w:sz="0" w:space="0" w:color="auto"/>
        <w:left w:val="none" w:sz="0" w:space="0" w:color="auto"/>
        <w:bottom w:val="none" w:sz="0" w:space="0" w:color="auto"/>
        <w:right w:val="none" w:sz="0" w:space="0" w:color="auto"/>
      </w:divBdr>
    </w:div>
    <w:div w:id="2010979216">
      <w:bodyDiv w:val="1"/>
      <w:marLeft w:val="0"/>
      <w:marRight w:val="0"/>
      <w:marTop w:val="0"/>
      <w:marBottom w:val="0"/>
      <w:divBdr>
        <w:top w:val="none" w:sz="0" w:space="0" w:color="auto"/>
        <w:left w:val="none" w:sz="0" w:space="0" w:color="auto"/>
        <w:bottom w:val="none" w:sz="0" w:space="0" w:color="auto"/>
        <w:right w:val="none" w:sz="0" w:space="0" w:color="auto"/>
      </w:divBdr>
    </w:div>
    <w:div w:id="2076585466">
      <w:bodyDiv w:val="1"/>
      <w:marLeft w:val="0"/>
      <w:marRight w:val="0"/>
      <w:marTop w:val="0"/>
      <w:marBottom w:val="0"/>
      <w:divBdr>
        <w:top w:val="none" w:sz="0" w:space="0" w:color="auto"/>
        <w:left w:val="none" w:sz="0" w:space="0" w:color="auto"/>
        <w:bottom w:val="none" w:sz="0" w:space="0" w:color="auto"/>
        <w:right w:val="none" w:sz="0" w:space="0" w:color="auto"/>
      </w:divBdr>
    </w:div>
    <w:div w:id="2091925469">
      <w:bodyDiv w:val="1"/>
      <w:marLeft w:val="0"/>
      <w:marRight w:val="0"/>
      <w:marTop w:val="0"/>
      <w:marBottom w:val="0"/>
      <w:divBdr>
        <w:top w:val="none" w:sz="0" w:space="0" w:color="auto"/>
        <w:left w:val="none" w:sz="0" w:space="0" w:color="auto"/>
        <w:bottom w:val="none" w:sz="0" w:space="0" w:color="auto"/>
        <w:right w:val="none" w:sz="0" w:space="0" w:color="auto"/>
      </w:divBdr>
    </w:div>
    <w:div w:id="2137018431">
      <w:bodyDiv w:val="1"/>
      <w:marLeft w:val="0"/>
      <w:marRight w:val="0"/>
      <w:marTop w:val="0"/>
      <w:marBottom w:val="0"/>
      <w:divBdr>
        <w:top w:val="none" w:sz="0" w:space="0" w:color="auto"/>
        <w:left w:val="none" w:sz="0" w:space="0" w:color="auto"/>
        <w:bottom w:val="none" w:sz="0" w:space="0" w:color="auto"/>
        <w:right w:val="none" w:sz="0" w:space="0" w:color="auto"/>
      </w:divBdr>
      <w:divsChild>
        <w:div w:id="150221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comments" Target="comments.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eader" Target="header6.xml"/><Relationship Id="rId55"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8.png"/><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oter" Target="footer4.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microsoft.com/office/2011/relationships/commentsExtended" Target="commentsExtended.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7.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microsoft.com/office/2016/09/relationships/commentsIds" Target="commentsIds.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d\AppData\Roaming\Microsoft\Templates\Citec-Rapport_V20.dotm" TargetMode="External"/></Relationships>
</file>

<file path=word/theme/theme1.xml><?xml version="1.0" encoding="utf-8"?>
<a:theme xmlns:a="http://schemas.openxmlformats.org/drawingml/2006/main" name="Thème Office">
  <a:themeElements>
    <a:clrScheme name="Citec">
      <a:dk1>
        <a:sysClr val="windowText" lastClr="000000"/>
      </a:dk1>
      <a:lt1>
        <a:sysClr val="window" lastClr="FFFFFF"/>
      </a:lt1>
      <a:dk2>
        <a:srgbClr val="E5312B"/>
      </a:dk2>
      <a:lt2>
        <a:srgbClr val="9F261F"/>
      </a:lt2>
      <a:accent1>
        <a:srgbClr val="EB6A31"/>
      </a:accent1>
      <a:accent2>
        <a:srgbClr val="0D3A41"/>
      </a:accent2>
      <a:accent3>
        <a:srgbClr val="006271"/>
      </a:accent3>
      <a:accent4>
        <a:srgbClr val="2BB1C1"/>
      </a:accent4>
      <a:accent5>
        <a:srgbClr val="6AB023"/>
      </a:accent5>
      <a:accent6>
        <a:srgbClr val="C9D200"/>
      </a:accent6>
      <a:hlink>
        <a:srgbClr val="9F261F"/>
      </a:hlink>
      <a:folHlink>
        <a:srgbClr val="E5312B"/>
      </a:folHlink>
    </a:clrScheme>
    <a:fontScheme name="Citec">
      <a:majorFont>
        <a:latin typeface="Arial Narrow"/>
        <a:ea typeface=""/>
        <a:cs typeface=""/>
      </a:majorFont>
      <a:minorFont>
        <a:latin typeface="Arial Narrow"/>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SharedWithUsers xmlns="d0d17cc7-1b76-4a56-b656-21144d3ce2fd">
      <UserInfo>
        <DisplayName/>
        <AccountId xsi:nil="true"/>
        <AccountType/>
      </UserInfo>
    </SharedWithUsers>
    <TaxCatchAll xmlns="d0d17cc7-1b76-4a56-b656-21144d3ce2fd" xsi:nil="true"/>
    <lcf76f155ced4ddcb4097134ff3c332f xmlns="188d7870-dce9-4743-bd88-a27addc5123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59C7171898B014098F12CF1F31E62E2" ma:contentTypeVersion="14" ma:contentTypeDescription="Crée un document." ma:contentTypeScope="" ma:versionID="df777c9e6876032ffbd984fe068cb3eb">
  <xsd:schema xmlns:xsd="http://www.w3.org/2001/XMLSchema" xmlns:xs="http://www.w3.org/2001/XMLSchema" xmlns:p="http://schemas.microsoft.com/office/2006/metadata/properties" xmlns:ns2="188d7870-dce9-4743-bd88-a27addc51236" xmlns:ns3="d0d17cc7-1b76-4a56-b656-21144d3ce2fd" targetNamespace="http://schemas.microsoft.com/office/2006/metadata/properties" ma:root="true" ma:fieldsID="8823b4bb430c06309201511cc035262d" ns2:_="" ns3:_="">
    <xsd:import namespace="188d7870-dce9-4743-bd88-a27addc51236"/>
    <xsd:import namespace="d0d17cc7-1b76-4a56-b656-21144d3ce2fd"/>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OCR"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8d7870-dce9-4743-bd88-a27addc5123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alises d’images" ma:readOnly="false" ma:fieldId="{5cf76f15-5ced-4ddc-b409-7134ff3c332f}" ma:taxonomyMulti="true" ma:sspId="ace76e77-a249-4c98-a7da-8dd3f1ee39f9"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d17cc7-1b76-4a56-b656-21144d3ce2fd"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6cecfc0-8757-4ff3-b72a-780a0625ab2c}" ma:internalName="TaxCatchAll" ma:showField="CatchAllData" ma:web="d0d17cc7-1b76-4a56-b656-21144d3ce2fd">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653962-502B-4610-B998-09DAA0E48693}">
  <ds:schemaRefs>
    <ds:schemaRef ds:uri="http://schemas.openxmlformats.org/officeDocument/2006/bibliography"/>
  </ds:schemaRefs>
</ds:datastoreItem>
</file>

<file path=customXml/itemProps2.xml><?xml version="1.0" encoding="utf-8"?>
<ds:datastoreItem xmlns:ds="http://schemas.openxmlformats.org/officeDocument/2006/customXml" ds:itemID="{C54DCAE8-A5FD-498D-8ADF-2B2813BEA309}">
  <ds:schemaRefs>
    <ds:schemaRef ds:uri="http://www.w3.org/XML/1998/namespace"/>
    <ds:schemaRef ds:uri="http://purl.org/dc/elements/1.1/"/>
    <ds:schemaRef ds:uri="http://purl.org/dc/terms/"/>
    <ds:schemaRef ds:uri="http://schemas.microsoft.com/office/2006/metadata/properties"/>
    <ds:schemaRef ds:uri="http://schemas.microsoft.com/office/infopath/2007/PartnerControls"/>
    <ds:schemaRef ds:uri="http://schemas.openxmlformats.org/package/2006/metadata/core-properties"/>
    <ds:schemaRef ds:uri="http://schemas.microsoft.com/office/2006/documentManagement/types"/>
    <ds:schemaRef ds:uri="d0d17cc7-1b76-4a56-b656-21144d3ce2fd"/>
    <ds:schemaRef ds:uri="188d7870-dce9-4743-bd88-a27addc51236"/>
    <ds:schemaRef ds:uri="http://purl.org/dc/dcmitype/"/>
  </ds:schemaRefs>
</ds:datastoreItem>
</file>

<file path=customXml/itemProps3.xml><?xml version="1.0" encoding="utf-8"?>
<ds:datastoreItem xmlns:ds="http://schemas.openxmlformats.org/officeDocument/2006/customXml" ds:itemID="{943E8CB5-1291-4C40-86BD-3CE54569CB07}">
  <ds:schemaRefs>
    <ds:schemaRef ds:uri="http://schemas.microsoft.com/sharepoint/v3/contenttype/forms"/>
  </ds:schemaRefs>
</ds:datastoreItem>
</file>

<file path=customXml/itemProps4.xml><?xml version="1.0" encoding="utf-8"?>
<ds:datastoreItem xmlns:ds="http://schemas.openxmlformats.org/officeDocument/2006/customXml" ds:itemID="{8BD836EB-C05D-4FB1-9721-405012F151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8d7870-dce9-4743-bd88-a27addc51236"/>
    <ds:schemaRef ds:uri="d0d17cc7-1b76-4a56-b656-21144d3ce2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Citec-Rapport_V20.dotm</Template>
  <TotalTime>0</TotalTime>
  <Pages>24</Pages>
  <Words>2888</Words>
  <Characters>15889</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Guide utilisateur</vt:lpstr>
    </vt:vector>
  </TitlesOfParts>
  <Company>Citec Ingénieurs Conseils</Company>
  <LinksUpToDate>false</LinksUpToDate>
  <CharactersWithSpaces>18740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utilisateur</dc:title>
  <dc:subject>Avec sous-titre</dc:subject>
  <dc:creator>sd</dc:creator>
  <cp:keywords>Rapport Citec</cp:keywords>
  <cp:lastModifiedBy>Yahya YOUNES (Citec)</cp:lastModifiedBy>
  <cp:revision>2</cp:revision>
  <cp:lastPrinted>2019-02-26T07:30:00Z</cp:lastPrinted>
  <dcterms:created xsi:type="dcterms:W3CDTF">2023-09-07T14:21:00Z</dcterms:created>
  <dcterms:modified xsi:type="dcterms:W3CDTF">2023-09-07T14:21:00Z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resse">
    <vt:lpwstr>47, route des Acacias</vt:lpwstr>
  </property>
  <property fmtid="{D5CDD505-2E9C-101B-9397-08002B2CF9AE}" pid="3" name="Tel">
    <vt:lpwstr>Tél +33 (0)5 36 09 08 94</vt:lpwstr>
  </property>
  <property fmtid="{D5CDD505-2E9C-101B-9397-08002B2CF9AE}" pid="4" name="Fax">
    <vt:lpwstr>Fax +41 (0)22 809 60 01</vt:lpwstr>
  </property>
  <property fmtid="{D5CDD505-2E9C-101B-9397-08002B2CF9AE}" pid="5" name="Client">
    <vt:lpwstr/>
  </property>
  <property fmtid="{D5CDD505-2E9C-101B-9397-08002B2CF9AE}" pid="6" name="Référence">
    <vt:lpwstr>70014.0</vt:lpwstr>
  </property>
  <property fmtid="{D5CDD505-2E9C-101B-9397-08002B2CF9AE}" pid="7" name="Date du document">
    <vt:lpwstr>10 Aout 2023</vt:lpwstr>
  </property>
  <property fmtid="{D5CDD505-2E9C-101B-9397-08002B2CF9AE}" pid="8" name="Date du document pied de page">
    <vt:lpwstr>10 Aout 2023</vt:lpwstr>
  </property>
  <property fmtid="{D5CDD505-2E9C-101B-9397-08002B2CF9AE}" pid="9" name="Adresse_L1">
    <vt:lpwstr>Villa Occitanie</vt:lpwstr>
  </property>
  <property fmtid="{D5CDD505-2E9C-101B-9397-08002B2CF9AE}" pid="10" name="Adresse_L2">
    <vt:lpwstr>6, avenue Albert Durand</vt:lpwstr>
  </property>
  <property fmtid="{D5CDD505-2E9C-101B-9397-08002B2CF9AE}" pid="11" name="Adresse_L3">
    <vt:lpwstr>F-31700 Blagnac</vt:lpwstr>
  </property>
  <property fmtid="{D5CDD505-2E9C-101B-9397-08002B2CF9AE}" pid="12" name="Antenne">
    <vt:lpwstr>Digital</vt:lpwstr>
  </property>
  <property fmtid="{D5CDD505-2E9C-101B-9397-08002B2CF9AE}" pid="13" name="Copyright">
    <vt:lpwstr>Citec Ingénieurs Conseils</vt:lpwstr>
  </property>
  <property fmtid="{D5CDD505-2E9C-101B-9397-08002B2CF9AE}" pid="14" name="Societe_Citec">
    <vt:lpwstr>Citec Ingénieurs Conseils SAS</vt:lpwstr>
  </property>
  <property fmtid="{D5CDD505-2E9C-101B-9397-08002B2CF9AE}" pid="15" name="verificateur">
    <vt:lpwstr>Frédéric SCHETTINI</vt:lpwstr>
  </property>
  <property fmtid="{D5CDD505-2E9C-101B-9397-08002B2CF9AE}" pid="16" name="Auteur">
    <vt:lpwstr>Yahya YOUNES</vt:lpwstr>
  </property>
  <property fmtid="{D5CDD505-2E9C-101B-9397-08002B2CF9AE}" pid="17" name="Vérifié le">
    <vt:lpwstr>18.08.2023</vt:lpwstr>
  </property>
  <property fmtid="{D5CDD505-2E9C-101B-9397-08002B2CF9AE}" pid="18" name="Date validation du document">
    <vt:lpwstr>18.08.2023</vt:lpwstr>
  </property>
  <property fmtid="{D5CDD505-2E9C-101B-9397-08002B2CF9AE}" pid="19" name="Date du document page de titre">
    <vt:lpwstr>10 Aout 2023</vt:lpwstr>
  </property>
  <property fmtid="{D5CDD505-2E9C-101B-9397-08002B2CF9AE}" pid="20" name="Localité">
    <vt:lpwstr>Toulouse</vt:lpwstr>
  </property>
  <property fmtid="{D5CDD505-2E9C-101B-9397-08002B2CF9AE}" pid="21" name="Sign_L1">
    <vt:lpwstr>Frédéric Schettini</vt:lpwstr>
  </property>
  <property fmtid="{D5CDD505-2E9C-101B-9397-08002B2CF9AE}" pid="22" name="Sign_L2">
    <vt:lpwstr>Docteur SUPAERO</vt:lpwstr>
  </property>
  <property fmtid="{D5CDD505-2E9C-101B-9397-08002B2CF9AE}" pid="23" name="Sign_L3">
    <vt:lpwstr>Directeur Citec Digital</vt:lpwstr>
  </property>
  <property fmtid="{D5CDD505-2E9C-101B-9397-08002B2CF9AE}" pid="24" name="auteur Va">
    <vt:lpwstr/>
  </property>
  <property fmtid="{D5CDD505-2E9C-101B-9397-08002B2CF9AE}" pid="25" name="verif Va">
    <vt:lpwstr/>
  </property>
  <property fmtid="{D5CDD505-2E9C-101B-9397-08002B2CF9AE}" pid="26" name="date verif Va">
    <vt:lpwstr/>
  </property>
  <property fmtid="{D5CDD505-2E9C-101B-9397-08002B2CF9AE}" pid="27" name="auteur Vb">
    <vt:lpwstr/>
  </property>
  <property fmtid="{D5CDD505-2E9C-101B-9397-08002B2CF9AE}" pid="28" name="verif Vb">
    <vt:lpwstr/>
  </property>
  <property fmtid="{D5CDD505-2E9C-101B-9397-08002B2CF9AE}" pid="29" name="date verif Vb">
    <vt:lpwstr/>
  </property>
  <property fmtid="{D5CDD505-2E9C-101B-9397-08002B2CF9AE}" pid="30" name="date verif Vaa">
    <vt:lpwstr/>
  </property>
  <property fmtid="{D5CDD505-2E9C-101B-9397-08002B2CF9AE}" pid="31" name="date verif Vbb">
    <vt:lpwstr/>
  </property>
  <property fmtid="{D5CDD505-2E9C-101B-9397-08002B2CF9AE}" pid="32" name="Document_O-R">
    <vt:lpwstr>Rapport</vt:lpwstr>
  </property>
  <property fmtid="{D5CDD505-2E9C-101B-9397-08002B2CF9AE}" pid="33" name="auteur Vc">
    <vt:lpwstr/>
  </property>
  <property fmtid="{D5CDD505-2E9C-101B-9397-08002B2CF9AE}" pid="34" name="verif Vc">
    <vt:lpwstr/>
  </property>
  <property fmtid="{D5CDD505-2E9C-101B-9397-08002B2CF9AE}" pid="35" name="date verif Vc">
    <vt:lpwstr/>
  </property>
  <property fmtid="{D5CDD505-2E9C-101B-9397-08002B2CF9AE}" pid="36" name="date verif Vcc">
    <vt:lpwstr/>
  </property>
  <property fmtid="{D5CDD505-2E9C-101B-9397-08002B2CF9AE}" pid="37" name="auteur Vd">
    <vt:lpwstr/>
  </property>
  <property fmtid="{D5CDD505-2E9C-101B-9397-08002B2CF9AE}" pid="38" name="verif Vd">
    <vt:lpwstr/>
  </property>
  <property fmtid="{D5CDD505-2E9C-101B-9397-08002B2CF9AE}" pid="39" name="date verif Vd">
    <vt:lpwstr/>
  </property>
  <property fmtid="{D5CDD505-2E9C-101B-9397-08002B2CF9AE}" pid="40" name="date verif Vdd">
    <vt:lpwstr/>
  </property>
  <property fmtid="{D5CDD505-2E9C-101B-9397-08002B2CF9AE}" pid="41" name="auteur Ve">
    <vt:lpwstr/>
  </property>
  <property fmtid="{D5CDD505-2E9C-101B-9397-08002B2CF9AE}" pid="42" name="verif Ve">
    <vt:lpwstr/>
  </property>
  <property fmtid="{D5CDD505-2E9C-101B-9397-08002B2CF9AE}" pid="43" name="date verif Ve">
    <vt:lpwstr/>
  </property>
  <property fmtid="{D5CDD505-2E9C-101B-9397-08002B2CF9AE}" pid="44" name="date verif Vee">
    <vt:lpwstr/>
  </property>
  <property fmtid="{D5CDD505-2E9C-101B-9397-08002B2CF9AE}" pid="45" name="Source photo PdG">
    <vt:lpwstr>source illustration/photo</vt:lpwstr>
  </property>
  <property fmtid="{D5CDD505-2E9C-101B-9397-08002B2CF9AE}" pid="46" name="ContentTypeId">
    <vt:lpwstr>0x010100D59C7171898B014098F12CF1F31E62E2</vt:lpwstr>
  </property>
  <property fmtid="{D5CDD505-2E9C-101B-9397-08002B2CF9AE}" pid="47" name="_dlc_DocIdItemGuid">
    <vt:lpwstr>e0d53048-0c56-4ff5-b9e9-e39f03cd09a7</vt:lpwstr>
  </property>
  <property fmtid="{D5CDD505-2E9C-101B-9397-08002B2CF9AE}" pid="48" name="xd_ProgID">
    <vt:lpwstr/>
  </property>
  <property fmtid="{D5CDD505-2E9C-101B-9397-08002B2CF9AE}" pid="49" name="ComplianceAssetId">
    <vt:lpwstr/>
  </property>
  <property fmtid="{D5CDD505-2E9C-101B-9397-08002B2CF9AE}" pid="50" name="TemplateUrl">
    <vt:lpwstr/>
  </property>
  <property fmtid="{D5CDD505-2E9C-101B-9397-08002B2CF9AE}" pid="51" name="_ExtendedDescription">
    <vt:lpwstr/>
  </property>
  <property fmtid="{D5CDD505-2E9C-101B-9397-08002B2CF9AE}" pid="52" name="TriggerFlowInfo">
    <vt:lpwstr/>
  </property>
  <property fmtid="{D5CDD505-2E9C-101B-9397-08002B2CF9AE}" pid="53" name="xd_Signature">
    <vt:bool>false</vt:bool>
  </property>
  <property fmtid="{D5CDD505-2E9C-101B-9397-08002B2CF9AE}" pid="54" name="MediaServiceImageTags">
    <vt:lpwstr/>
  </property>
</Properties>
</file>